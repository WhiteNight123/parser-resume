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3037205</wp:posOffset>
                </wp:positionV>
                <wp:extent cx="6608445" cy="31553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3155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广州银行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广发银行             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组织开展投资顾问业务，完成客户基础服务工作；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负责各类新业务的拓展和推进.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亚银行（中国）有限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             营业部柜员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完成分行/支行安排的其他工作。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4pt;margin-top:239.15pt;height:248.45pt;width:520.35pt;z-index:251666432;mso-width-relative:page;mso-height-relative:page;" filled="f" stroked="f" coordsize="21600,21600" o:gfxdata="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nn63ndAAAADAEAAA8AAAAAAAAAAQAgAAAAIgAA&#10;AGRycy9kb3ducmV2LnhtbFBLAQIUABQAAAAIAIdO4kDFlAZV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广州银行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营业部柜员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广发银行                 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营业部开户业务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组织开展投资顾问业务，完成客户基础服务工作；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负责各类新业务的拓展和推进.</w:t>
                      </w:r>
                    </w:p>
                    <w:p>
                      <w:pPr>
                        <w:pStyle w:val="5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亚银行（中国）有限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             营业部柜员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完成分行/支行安排的其他工作。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6724015</wp:posOffset>
                </wp:positionV>
                <wp:extent cx="6608445" cy="7975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797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证券从业资格证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英語四六級证书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529.45pt;height:62.8pt;width:520.35pt;z-index:251669504;mso-width-relative:page;mso-height-relative:page;" filled="f" stroked="f" coordsize="21600,21600" o:gfxdata="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e6YL3QAAAA4BAAAPAAAAAAAAAAEAIAAAACIA&#10;AABkcnMvZG93bnJldi54bWxQSwECFAAUAAAACACHTuJAn6ZTh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</w:rPr>
                        <w:t xml:space="preserve">IELTS:7.0                       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VFP计算机二级证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               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证券从业资格证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英語四六級证书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8133715</wp:posOffset>
                </wp:positionV>
                <wp:extent cx="6608445" cy="76771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8445" cy="767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.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2pt;margin-top:640.45pt;height:60.45pt;width:520.35pt;z-index:251670528;mso-width-relative:page;mso-height-relative:page;" filled="f" stroked="f" coordsize="21600,21600" o:gfxdata="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6OYa3QAAAA4BAAAPAAAAAAAAAAEAIAAAACIA&#10;AABkcnMvZG93bnJldi54bWxQSwECFAAUAAAACACHTuJAdWaNT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rFonts w:ascii="微软雅黑" w:hAnsi="微软雅黑" w:eastAsia="微软雅黑"/>
                        </w:rPr>
                        <w:t>.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7604125</wp:posOffset>
                </wp:positionV>
                <wp:extent cx="1629410" cy="388620"/>
                <wp:effectExtent l="5715" t="0" r="79375" b="876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9" name="圆角矩形 39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0" name="同侧圆角矩形 40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L 形 41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4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598.75pt;height:30.6pt;width:128.3pt;z-index:251668480;mso-width-relative:page;mso-height-relative:page;" coordorigin="10961,-63066" coordsize="2220323,424222" o:gfxdata="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fG6RFr0AAADb&#10;AAAADwAAAGRycy9kb3ducmV2LnhtbEWPT2sCMRTE70K/Q3gFb5q1FrGr2aVdaCmCB60Hj8/N62bp&#10;5mVJ4p9+eyMIHoeZ+Q2zLC+2EyfyoXWsYDLOQBDXTrfcKNj9fI7mIEJE1tg5JgX/FKAsngZLzLU7&#10;84ZO29iIBOGQowITY59LGWpDFsPY9cTJ+3XeYkzSN1J7PCe47eRLls2kxZbTgsGeKkP13/ZoFey/&#10;1q/vu+7ondl88KFakdtXpNTweZItQES6xEf43v7WCqZv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bpE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4UkUarsAAADb&#10;AAAADwAAAGRycy9kb3ducmV2LnhtbEVPz2vCMBS+D/wfwhvsNpO6MUs19qCMOhhMu+H50Tzbsual&#10;NFmt//1yEDx+fL/X+WQ7MdLgW8cakrkCQVw503Kt4ef7/TkF4QOywc4xabiSh3wze1hjZtyFjzSW&#10;oRYxhH2GGpoQ+kxKXzVk0c9dTxy5sxsshgiHWpoBLzHcdnKh1Ju02HJsaLCnbUPVb/lnNZywUIdp&#10;95l+XPd+XCan5OWr6LR+ekzUCkSgKdzFN/feaHiN6+OX+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UkUarsAAADb&#10;AAAADwAAAAAAAAABACAAAAAiAAAAZHJzL2Rvd25yZXYueG1sUEsBAhQAFAAAAAgAh07iQDMvBZ47&#10;AAAAOQAAABAAAAAAAAAAAQAgAAAACgEAAGRycy9zaGFwZXhtbC54bWxQSwUGAAAAAAYABgBbAQAA&#10;tA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jK06a8EAAADb&#10;AAAADwAAAGRycy9kb3ducmV2LnhtbEWPQWvCQBSE74X+h+UJvRSzibVSohsRQfBQD2pBvL1mn0lI&#10;9m2a3UTbX+8WCj0OM/MNs1jeTCMG6lxlWUESxSCIc6srLhR8HDfjNxDOI2tsLJOCb3KwzB4fFphq&#10;e+U9DQdfiABhl6KC0vs2ldLlJRl0kW2Jg3exnUEfZFdI3eE1wE0jJ3E8kwYrDgsltrQuKa8PvVGw&#10;2u760+rS7r/en6d1/nI8r38+X5V6GiXxHISnm/8P/7W3WsE0gd8v4Qf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K06&#10;a8EAAADbAAAADwAAAAAAAAABACAAAAAiAAAAZHJzL2Rvd25yZXYueG1sUEsBAhQAFAAAAAgAh07i&#10;QDMvBZ47AAAAOQAAABAAAAAAAAAAAQAgAAAAEAEAAGRycy9zaGFwZXhtbC54bWxQSwUGAAAAAAYA&#10;BgBbAQAAugMAAAAA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6257925</wp:posOffset>
                </wp:positionV>
                <wp:extent cx="1629410" cy="388620"/>
                <wp:effectExtent l="5715" t="0" r="79375" b="87630"/>
                <wp:wrapNone/>
                <wp:docPr id="21531" name="组合 21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32" name="组合 21532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33" name="圆角矩形 21533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34" name="同侧圆角矩形 21534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35" name="L 形 21535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2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492.75pt;height:30.6pt;width:128.3pt;z-index:251667456;mso-width-relative:page;mso-height-relative:page;" coordorigin="10961,-63066" coordsize="2220323,424222" o:gfxdata="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+v9HC8EAAADe&#10;AAAADwAAAGRycy9kb3ducmV2LnhtbEWPQWvCQBSE74L/YXmF3nSzEYukbqSILT1IoVGQ3h7ZZxKS&#10;fRuy20T/fbdQ6HGYmW+Y7e5mOzHS4BvHGtQyAUFcOtNwpeF8el1sQPiAbLBzTBru5GGXz2dbzIyb&#10;+JPGIlQiQthnqKEOoc+k9GVNFv3S9cTRu7rBYohyqKQZcIpw28k0SZ6kxYbjQo097Wsq2+Lbanib&#10;cHpZqcN4bK/7+9dp/XE5KtL68UElzyAC3cJ/+K/9bjSkar1K4fdOvAIy/wF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Pr/RwvBAAAA3gAAAA8AAAAAAAAAAQAgAAAAIgAAAGRycy9kb3ducmV2&#10;LnhtbFBLAQIUABQAAAAIAIdO4kAzLwWeOwAAADkAAAAVAAAAAAAAAAEAIAAAABABAABkcnMvZ3Jv&#10;dXBzaGFwZXhtbC54bWxQSwUGAAAAAAYABgBgAQAAzQMAAAAA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9xm778AAADe&#10;AAAADwAAAGRycy9kb3ducmV2LnhtbEWPT2sCMRTE7wW/Q3iCt5pdrVJWo7QLliJ40Hrw+Ny8bpZu&#10;XpYk/um3N4LgcZiZ3zDz5dW24kw+NI4V5MMMBHHldMO1gv3P6vUdRIjIGlvHpOCfAiwXvZc5Ftpd&#10;eEvnXaxFgnAoUIGJsSukDJUhi2HoOuLk/TpvMSbpa6k9XhLctnKUZVNpseG0YLCj0lD1tztZBYev&#10;zdvHvj15Z7affCzX5A4lKTXo59kMRKRrfIYf7W+tYJRPxmO430lX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cZu+/&#10;AAAA3gAAAA8AAAAAAAAAAQAgAAAAIgAAAGRycy9kb3ducmV2LnhtbFBLAQIUABQAAAAIAIdO4kAz&#10;LwWeOwAAADkAAAAQAAAAAAAAAAEAIAAAAA4BAABkcnMvc2hhcGV4bWwueG1sUEsFBgAAAAAGAAYA&#10;WwEAALgDAAAAAA=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zSposEAAADe&#10;AAAADwAAAGRycy9kb3ducmV2LnhtbEWPT2sCMRTE74V+h/AKvdUkWqusRg8V0YJg/YPnx+a5u3Tz&#10;smzSdf32TaHQ4zAzv2Hmy97VoqM2VJ4N6IECQZx7W3Fh4Hxav0xBhIhssfZMBu4UYLl4fJhjZv2N&#10;D9QdYyEShEOGBsoYm0zKkJfkMAx8Q5y8q28dxiTbQtoWbwnuajlU6k06rDgtlNjQe0n51/HbGbjg&#10;Rn32q930474N3URf9Gi/qY15ftJqBiJSH//Df+2tNTDU49Er/N5JV0A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zSp&#10;osEAAADeAAAADwAAAAAAAAABACAAAAAiAAAAZHJzL2Rvd25yZXYueG1sUEsBAhQAFAAAAAgAh07i&#10;QDMvBZ47AAAAOQAAABAAAAAAAAAAAQAgAAAAEAEAAGRycy9zaGFwZXhtbC54bWxQSwUGAAAAAAYA&#10;BgBbAQAAug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5cA8JsIAAADe&#10;AAAADwAAAGRycy9kb3ducmV2LnhtbEWPS4vCQBCE78L+h6EXvMg6iZplyTqKCIIHPfgA2Vtvpk2C&#10;mZ6YGZ+/3hEEj0VVfUUNx1dTiTM1rrSsIO5GIIgzq0vOFWw3s68fEM4ja6wsk4IbORiPPlpDTLW9&#10;8IrOa5+LAGGXooLC+zqV0mUFGXRdWxMHb28bgz7IJpe6wUuAm0r2ouhbGiw5LBRY07Sg7LA+GQWT&#10;+fK0m+zr1XHRGRyy/uZvev9PlGp/xtEvCE9X/w6/2nOtoBcn/QSed8IVkKM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XA&#10;PCbCAAAA3gAAAA8AAAAAAAAAAQAgAAAAIgAAAGRycy9kb3ducmV2LnhtbFBLAQIUABQAAAAIAIdO&#10;4kAzLwWeOwAAADkAAAAQAAAAAAAAAAEAIAAAABEBAABkcnMvc2hhcGV4bWwueG1sUEsFBgAAAAAG&#10;AAYAWwEAALs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2517140</wp:posOffset>
                </wp:positionV>
                <wp:extent cx="1629410" cy="388620"/>
                <wp:effectExtent l="5715" t="0" r="79375" b="87630"/>
                <wp:wrapNone/>
                <wp:docPr id="21525" name="组合 21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21526" name="组合 21526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21527" name="圆角矩形 21527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1528" name="同侧圆角矩形 21528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1529" name="L 形 21529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21530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 w:val="0"/>
                                <w:overflowPunct w:val="0"/>
                                <w:spacing w:line="480" w:lineRule="exact"/>
                                <w:ind w:firstLine="0" w:firstLineChars="0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198.2pt;height:30.6pt;width:128.3pt;z-index:251665408;mso-width-relative:page;mso-height-relative:page;" coordorigin="10961,-63066" coordsize="2220323,424222" o:gfxdata="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AB3X1cAAAADe&#10;AAAADwAAAGRycy9kb3ducmV2LnhtbEWPQWvCQBSE7wX/w/IEb3WzEUWiq4hY8SCFqiDeHtlnEsy+&#10;Ddltov++Wyj0OMzMN8xy/bS16Kj1lWMNapyAIM6dqbjQcDl/vM9B+IBssHZMGl7kYb0avC0xM67n&#10;L+pOoRARwj5DDWUITSalz0uy6MeuIY7e3bUWQ5RtIU2LfYTbWqZJMpMWK44LJTa0LSl/nL6thn2P&#10;/Waidt3xcd++bufp5/WoSOvRUCULEIGe4T/81z4YDamapjP4vROvgFz9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AB3X1cAAAADeAAAADwAAAAAAAAABACAAAAAiAAAAZHJzL2Rvd25yZXYu&#10;eG1sUEsBAhQAFAAAAAgAh07iQDMvBZ47AAAAOQAAABUAAAAAAAAAAQAgAAAADwEAAGRycy9ncm91&#10;cHNoYXBleG1sLnhtbFBLBQYAAAAABgAGAGABAADM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TT72McAAAADe&#10;AAAADwAAAGRycy9kb3ducmV2LnhtbEWPS2vDMBCE74H+B7GF3hLZpk2CEyU0hpRSyCGPQ44ba2OZ&#10;WisjKY/++6pQyHGYmW+Y+fJuO3ElH1rHCvJRBoK4drrlRsFhvx5OQYSIrLFzTAp+KMBy8TSYY6nd&#10;jbd03cVGJAiHEhWYGPtSylAbshhGridO3tl5izFJ30jt8ZbgtpNFlo2lxZbTgsGeKkP19+5iFRw/&#10;Nq/vh+7indmu+FR9kTtWpNTLc57NQES6x0f4v/2pFRT5WzGBvzvpCs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PvYx&#10;wAAAAN4AAAAPAAAAAAAAAAEAIAAAACIAAABkcnMvZG93bnJldi54bWxQSwECFAAUAAAACACHTuJA&#10;My8FnjsAAAA5AAAAEAAAAAAAAAABACAAAAAPAQAAZHJzL3NoYXBleG1sLnhtbFBLBQYAAAAABgAG&#10;AFsBAAC5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M6A1er0AAADe&#10;AAAADwAAAGRycy9kb3ducmV2LnhtbEVPW2vCMBR+H+w/hDPwbSapzEk1+qAMHQy8THw+NMe22JyU&#10;Jqv13y8Pgz1+fPfFanCN6KkLtWcDeqxAEBfe1lwaOH9/vM5AhIhssfFMBh4UYLV8flpgbv2dj9Sf&#10;YilSCIccDVQxtrmUoajIYRj7ljhxV985jAl2pbQd3lO4a2Sm1FQ6rDk1VNjSuqLidvpxBi64VYdh&#10;8zX7fOxC/64verLfNsaMXrSag4g0xH/xn3tnDWT6LUt70510Be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oDV6vQAA&#10;AN4AAAAPAAAAAAAAAAEAIAAAACIAAABkcnMvZG93bnJldi54bWxQSwECFAAUAAAACACHTuJAMy8F&#10;njsAAAA5AAAAEAAAAAAAAAABACAAAAAMAQAAZHJzL3NoYXBleG1sLnhtbFBLBQYAAAAABgAGAFsB&#10;AAC2AwAAAAA=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4VSg/sMAAADe&#10;AAAADwAAAGRycy9kb3ducmV2LnhtbEWPT2vCQBTE74V+h+UVvJS6SdTSpq4iguBBD5qCeHvNPpNg&#10;9m3Mrn8/vSsIPQ4z8xtmOL6YWpyodZVlBXE3AkGcW11xoeA3m318gXAeWWNtmRRcycF49PoyxFTb&#10;M6/otPaFCBB2KSoovW9SKV1ekkHXtQ1x8Ha2NeiDbAupWzwHuKllEkWf0mDFYaHEhqYl5fv10SiY&#10;zJfHzWTXrA6L9/4+72Xb6e1voFTnLY5+QHi6+P/wsz3XCpJ4kHzD4064AnJ0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h&#10;VKD+wwAAAN4AAAAPAAAAAAAAAAEAIAAAACIAAABkcnMvZG93bnJldi54bWxQSwECFAAUAAAACACH&#10;TuJAMy8FnjsAAAA5AAAAEAAAAAAAAAABACAAAAASAQAAZHJzL3NoYXBleG1sLnhtbFBLBQYAAAAA&#10;BgAGAFsBAAC8AwAAAAA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k6BY8b8AAADe&#10;AAAADwAAAGRycy9kb3ducmV2LnhtbEWPzWrCQBSF94LvMNxCd2YmaZUaHV1YCl21GK3g7pK5JqGZ&#10;OyEzTdK37ywKLg/nj2+7n2wrBup941hDmigQxKUzDVcazqe3xQsIH5ANto5Jwy952O/msy3mxo18&#10;pKEIlYgj7HPUUIfQ5VL6siaLPnEdcfRurrcYouwraXoc47htZabUSlpsOD7U2NGhpvK7+LEavj5u&#10;18uz+qxe7bIb3aQk27XU+vEhVRsQgaZwD/+3342GLF0+RYCIE1F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gWPG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 w:val="0"/>
                          <w:overflowPunct w:val="0"/>
                          <w:spacing w:line="480" w:lineRule="exact"/>
                          <w:ind w:firstLine="0" w:firstLineChars="0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-618490</wp:posOffset>
                </wp:positionH>
                <wp:positionV relativeFrom="paragraph">
                  <wp:posOffset>1419860</wp:posOffset>
                </wp:positionV>
                <wp:extent cx="6608445" cy="10134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4510" y="2334260"/>
                          <a:ext cx="6608445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.9-20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.7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  <w:lang w:val="en-US" w:eastAsia="zh-CN"/>
                              </w:rPr>
                              <w:t>财经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  金融（本科）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政治经济学、西方经济学、财政学、国际经济学、货币银行学、国际金融管理、证券投资学、保险学、商业银行业务管理、中央银行业务、投资银行理.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pt;margin-top:111.8pt;height:79.8pt;width:520.35pt;z-index:251664384;mso-width-relative:page;mso-height-relative:page;" filled="f" stroked="f" coordsize="21600,21600" o:gfxdata="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kZGms3QAAAAsBAAAPAAAAAAAA&#10;AAEAIAAAACIAAABkcnMvZG93bnJldi54bWxQSwECFAAUAAAACACHTuJA0/zHAEYCAAB0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.9-20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.7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  <w:lang w:val="en-US" w:eastAsia="zh-CN"/>
                        </w:rPr>
                        <w:t>财经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大学    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  金融（本科）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主修课程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 w:ascii="微软雅黑" w:hAnsi="微软雅黑"/>
                        </w:rPr>
                        <w:t xml:space="preserve">政治经济学、西方经济学、财政学、国际经济学、货币银行学、国际金融管理、证券投资学、保险学、商业银行业务管理、中央银行业务、投资银行理.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888365</wp:posOffset>
                </wp:positionV>
                <wp:extent cx="1629410" cy="388620"/>
                <wp:effectExtent l="5715" t="0" r="79375" b="8763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88620"/>
                          <a:chOff x="10961" y="-63066"/>
                          <a:chExt cx="2220323" cy="424222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10961" y="-7169"/>
                            <a:ext cx="2220323" cy="368325"/>
                            <a:chOff x="10961" y="-14312"/>
                            <a:chExt cx="2220323" cy="368325"/>
                          </a:xfrm>
                        </wpg:grpSpPr>
                        <wps:wsp>
                          <wps:cNvPr id="35" name="圆角矩形 35"/>
                          <wps:cNvSpPr/>
                          <wps:spPr bwMode="auto">
                            <a:xfrm>
                              <a:off x="24659" y="-14287"/>
                              <a:ext cx="2206625" cy="368300"/>
                            </a:xfrm>
                            <a:prstGeom prst="roundRect">
                              <a:avLst>
                                <a:gd name="adj" fmla="val 19262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7" name="同侧圆角矩形 37"/>
                          <wps:cNvSpPr/>
                          <wps:spPr bwMode="auto">
                            <a:xfrm rot="16200000">
                              <a:off x="-62814" y="59463"/>
                              <a:ext cx="368227" cy="220678"/>
                            </a:xfrm>
                            <a:prstGeom prst="round2SameRect">
                              <a:avLst>
                                <a:gd name="adj1" fmla="val 24886"/>
                                <a:gd name="adj2" fmla="val 0"/>
                              </a:avLst>
                            </a:prstGeom>
                            <a:solidFill>
                              <a:srgbClr val="767171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L 形 38"/>
                          <wps:cNvSpPr/>
                          <wps:spPr bwMode="auto">
                            <a:xfrm rot="13500000">
                              <a:off x="44726" y="114879"/>
                              <a:ext cx="98239" cy="122599"/>
                            </a:xfrm>
                            <a:prstGeom prst="corner">
                              <a:avLst>
                                <a:gd name="adj1" fmla="val 26712"/>
                                <a:gd name="adj2" fmla="val 26712"/>
                              </a:avLst>
                            </a:prstGeom>
                            <a:solidFill>
                              <a:srgbClr val="FF0000"/>
                            </a:solidFill>
                            <a:ln w="9525" cap="flat" cmpd="sng" algn="ctr">
                              <a:noFill/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contrasting" dir="t">
                                <a:rot lat="0" lon="0" rev="7800000"/>
                              </a:lightRig>
                            </a:scene3d>
                            <a:sp3d>
                              <a:bevelT w="139700" h="139700"/>
                            </a:sp3d>
                          </wps:spPr>
                          <wps:bodyPr/>
                        </wps:wsp>
                      </wpg:grpSp>
                      <wps:wsp>
                        <wps:cNvPr id="36" name="TextBox 111"/>
                        <wps:cNvSpPr txBox="1"/>
                        <wps:spPr bwMode="auto">
                          <a:xfrm>
                            <a:off x="395931" y="-63066"/>
                            <a:ext cx="1430806" cy="392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 w:val="0"/>
                                <w:overflowPunct w:val="0"/>
                                <w:spacing w:before="0" w:beforeAutospacing="0" w:after="0" w:afterAutospacing="0" w:line="480" w:lineRule="exact"/>
                                <w:jc w:val="distribute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kern w:val="24"/>
                                  <w:sz w:val="32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5pt;margin-top:69.95pt;height:30.6pt;width:128.3pt;z-index:251663360;mso-width-relative:page;mso-height-relative:page;" coordorigin="10961,-63066" coordsize="2220323,424222" o:gfxdata="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EA8sxDaAAAACwEAAA8AAAAAAAAA&#10;AQAgAAAAIgAAAGRycy9kb3ducmV2LnhtbFBLAQIUABQAAAAIAIdO4kAKcgdx9AQAAAcQAAAOAAAA&#10;AAAAAAEAIAAAACkBAABkcnMvZTJvRG9jLnhtbFBLBQYAAAAABgAGAFkBAACPCAAAAAA=&#10;">
                <o:lock v:ext="edit" aspectratio="f"/>
                <v:group id="_x0000_s1026" o:spid="_x0000_s1026" o:spt="203" style="position:absolute;left:10961;top:-7169;height:368325;width:2220323;" coordorigin="10961,-14312" coordsize="2220323,36832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roundrect>
                  <v:shape id="_x0000_s1026" o:spid="_x0000_s1026" style="position:absolute;left:-62814;top:59463;height:220678;width:368227;rotation:-5898240f;" fillcolor="#767171" filled="t" stroked="f" coordsize="368227,220678" o:gfxdata="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qb/Y74A&#10;AADbAAAADwAAAAAAAAABACAAAAAiAAAAZHJzL2Rvd25yZXYueG1sUEsBAhQAFAAAAAgAh07iQDMv&#10;BZ47AAAAOQAAABAAAAAAAAAAAQAgAAAADQEAAGRycy9zaGFwZXhtbC54bWxQSwUGAAAAAAYABgBb&#10;AQAAtwMAAAAA&#10;" path="m54917,0l313309,0c343639,0,368226,24587,368226,54917l368227,220678,368227,220678,0,220678,0,220678,0,54917c0,24587,24587,0,54917,0xe">
                    <v:path o:connectlocs="368227,110339;184113,220678;0,110339;184113,0" o:connectangles="0,82,164,247"/>
                    <v:fill on="t" focussize="0,0"/>
                    <v:stroke on="f" joinstyle="round"/>
                    <v:imagedata o:title=""/>
                    <o:lock v:ext="edit" aspectratio="f"/>
                  </v:shape>
                  <v:shape id="_x0000_s1026" o:spid="_x0000_s1026" style="position:absolute;left:44726;top:114879;height:122599;width:98239;rotation:-8847360f;" fillcolor="#FF0000" filled="t" stroked="f" coordsize="98239,122599" o:gfxdata="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R4Iu8AAAA&#10;2wAAAA8AAAAAAAAAAQAgAAAAIgAAAGRycy9kb3ducmV2LnhtbFBLAQIUABQAAAAIAIdO4kAzLwWe&#10;OwAAADkAAAAQAAAAAAAAAAEAIAAAAAsBAABkcnMvc2hhcGV4bWwueG1sUEsFBgAAAAAGAAYAWwEA&#10;ALUDAAAAAA==&#10;" path="m0,0l26241,0,26241,96357,98239,96357,98239,122599,0,122599xe">
                    <v:path o:connectlocs="98239,109478;49119,122599;0,61299;13120,0" o:connectangles="0,82,164,247"/>
                    <v:fill on="t" focussize="0,0"/>
                    <v:stroke on="f" joinstyle="round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TextBox 111" o:spid="_x0000_s1026" o:spt="202" type="#_x0000_t202" style="position:absolute;left:395931;top:-63066;height:392430;width:1430806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insoku w:val="0"/>
                          <w:overflowPunct w:val="0"/>
                          <w:spacing w:before="0" w:beforeAutospacing="0" w:after="0" w:afterAutospacing="0" w:line="480" w:lineRule="exact"/>
                          <w:jc w:val="distribute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kern w:val="24"/>
                            <w:sz w:val="32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-877570</wp:posOffset>
                </wp:positionH>
                <wp:positionV relativeFrom="margin">
                  <wp:posOffset>630555</wp:posOffset>
                </wp:positionV>
                <wp:extent cx="7019925" cy="8859520"/>
                <wp:effectExtent l="0" t="0" r="9525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9925" cy="8859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1pt;margin-top:49.65pt;height:697.6pt;width:552.75pt;mso-position-horizontal-relative:margin;mso-position-vertical-relative:margin;z-index:251661312;v-text-anchor:middle;mso-width-relative:page;mso-height-relative:page;" fillcolor="#FFFFFF [3212]" filled="t" stroked="f" coordsize="21600,21600" o:gfxdata="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ruvpnbAAAADAEAAA8AAAAAAAAAAQAgAAAAIgAAAGRycy9kb3ducmV2LnhtbFBLAQIUABQA&#10;AAAIAIdO4kCtquKUmAIAAC0FAAAOAAAAAAAAAAEAIAAAACoBAABkcnMvZTJvRG9jLnhtbFBLBQYA&#10;AAAABgAGAFkBAAA0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-996950</wp:posOffset>
                </wp:positionV>
                <wp:extent cx="7603490" cy="10798175"/>
                <wp:effectExtent l="6350" t="6350" r="10160" b="158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" y="20955"/>
                          <a:ext cx="7603490" cy="1079817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solidFill>
                            <a:srgbClr val="F2F2F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15pt;margin-top:-78.5pt;height:850.25pt;width:598.7pt;z-index:251659264;v-text-anchor:middle;mso-width-relative:page;mso-height-relative:page;" fillcolor="#F2F2F2" filled="t" stroked="t" coordsize="21600,21600" o:gfxdata="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A81a/ZAAAADwEAAA8AAAAAAAAAAQAgAAAAIgAAAGRy&#10;cy9kb3ducmV2LnhtbFBLAQIUABQAAAAIAIdO4kDSOXtUdgIAAP4EAAAOAAAAAAAAAAEAIAAAACgB&#10;AABkcnMvZTJvRG9jLnhtbFBLBQYAAAAABgAGAFkBAAAQBgAAAAA=&#10;">
                <v:fill on="t" focussize="0,0"/>
                <v:stroke weight="1pt" color="#F2F2F2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-553720</wp:posOffset>
                </wp:positionV>
                <wp:extent cx="1925955" cy="950595"/>
                <wp:effectExtent l="0" t="0" r="0" b="190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950595"/>
                          <a:chOff x="8619" y="851"/>
                          <a:chExt cx="3033" cy="1497"/>
                        </a:xfrm>
                      </wpg:grpSpPr>
                      <wps:wsp>
                        <wps:cNvPr id="21512" name="文本框 28"/>
                        <wps:cNvSpPr txBox="1"/>
                        <wps:spPr>
                          <a:xfrm>
                            <a:off x="8892" y="851"/>
                            <a:ext cx="2760" cy="149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lang w:eastAsia="zh-CN"/>
                                </w:rPr>
                                <w:t>上海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</w:rPr>
                                <w:t>1380-</w:t>
                              </w:r>
                              <w:r>
                                <w:rPr>
                                  <w:rFonts w:hint="eastAsia" w:ascii="微软雅黑" w:hAnsi="微软雅黑"/>
                                  <w:lang w:val="en-US" w:eastAsia="zh-CN"/>
                                </w:rPr>
                                <w:t>2233</w:t>
                              </w:r>
                              <w:r>
                                <w:rPr>
                                  <w:rFonts w:ascii="微软雅黑" w:hAnsi="微软雅黑"/>
                                </w:rPr>
                                <w:t>-3800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lang w:val="en-US" w:eastAsia="zh-CN"/>
                                </w:rPr>
                                <w:t>12345678</w:t>
                              </w:r>
                              <w:r>
                                <w:rPr>
                                  <w:rFonts w:ascii="微软雅黑" w:hAnsi="微软雅黑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8619" y="982"/>
                            <a:ext cx="233" cy="1287"/>
                            <a:chOff x="45720" y="35560"/>
                            <a:chExt cx="147955" cy="817443"/>
                          </a:xfrm>
                          <a:solidFill>
                            <a:schemeClr val="tx1"/>
                          </a:solidFill>
                        </wpg:grpSpPr>
                        <wps:wsp>
                          <wps:cNvPr id="5" name="Freeform 96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0800" y="35560"/>
                              <a:ext cx="142875" cy="14414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" name="Freeform 57"/>
                          <wps:cNvSpPr>
                            <a:spLocks noEditPoints="1"/>
                          </wps:cNvSpPr>
                          <wps:spPr bwMode="auto">
                            <a:xfrm flipH="1">
                              <a:off x="45720" y="274320"/>
                              <a:ext cx="143510" cy="143510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7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66040" y="497840"/>
                              <a:ext cx="107315" cy="156845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8" name="Freeform 40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7121" y="753943"/>
                              <a:ext cx="143510" cy="99060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1pt;margin-top:-43.6pt;height:74.85pt;width:151.65pt;z-index:251662336;mso-width-relative:page;mso-height-relative:page;" coordorigin="8619,851" coordsize="3033,1497" o:gfxdata="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">
                <o:lock v:ext="edit" aspectratio="f"/>
                <v:shape id="文本框 28" o:spid="_x0000_s1026" o:spt="202" type="#_x0000_t202" style="position:absolute;left:8892;top:851;height:1497;width:2760;" filled="f" stroked="f" coordsize="21600,21600" o:gfxdata="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uOK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ascii="微软雅黑" w:hAnsi="微软雅黑"/>
                          </w:rPr>
                          <w:t>2</w:t>
                        </w:r>
                        <w:r>
                          <w:rPr>
                            <w:rFonts w:hint="eastAsia" w:ascii="微软雅黑" w:hAnsi="微软雅黑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lang w:eastAsia="zh-CN"/>
                          </w:rPr>
                          <w:t>上海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ascii="微软雅黑" w:hAnsi="微软雅黑"/>
                          </w:rPr>
                          <w:t>1380-</w:t>
                        </w:r>
                        <w:r>
                          <w:rPr>
                            <w:rFonts w:hint="eastAsia" w:ascii="微软雅黑" w:hAnsi="微软雅黑"/>
                            <w:lang w:val="en-US" w:eastAsia="zh-CN"/>
                          </w:rPr>
                          <w:t>2233</w:t>
                        </w:r>
                        <w:r>
                          <w:rPr>
                            <w:rFonts w:ascii="微软雅黑" w:hAnsi="微软雅黑"/>
                          </w:rPr>
                          <w:t>-3800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hint="eastAsia" w:ascii="微软雅黑" w:hAnsi="微软雅黑"/>
                            <w:lang w:val="en-US" w:eastAsia="zh-CN"/>
                          </w:rPr>
                          <w:t>12345678</w:t>
                        </w:r>
                        <w:r>
                          <w:rPr>
                            <w:rFonts w:ascii="微软雅黑" w:hAnsi="微软雅黑"/>
                          </w:rPr>
                          <w:t>@qq.com</w:t>
                        </w:r>
                      </w:p>
                    </w:txbxContent>
                  </v:textbox>
                </v:shape>
                <v:group id="_x0000_s1026" o:spid="_x0000_s1026" o:spt="203" style="position:absolute;left:8619;top:982;height:1287;width:233;" coordorigin="45720,35560" coordsize="147955,817443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96" o:spid="_x0000_s1026" o:spt="100" style="position:absolute;left:50800;top:35560;height:144145;width:142875;" filled="t" stroked="f" coordsize="141,141" o:gfxdata="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DXvfvQAA&#10;ANo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57" o:spid="_x0000_s1026" o:spt="100" style="position:absolute;left:45720;top:274320;flip:x;height:143510;width:143510;" filled="t" stroked="f" coordsize="82,109" o:gfxdata="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/+9SugAAANo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71755,143510;0,53980;71755,0;143510,53980;71755,143510;71755,18432;22751,53980;71755,90845;119008,53980;71755,18432;71755,18432;71755,18432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66040;top:497840;height:156845;width:107315;" filled="t" stroked="f" coordsize="44,64" o:gfxdata="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LZpytwAAANoAAAAP&#10;AAAAAAAAAAEAIAAAACIAAABkcnMvZG93bnJldi54bWxQSwECFAAUAAAACACHTuJAMy8FnjsAAAA5&#10;AAAAEAAAAAAAAAABACAAAAAGAQAAZHJzL3NoYXBleG1sLnhtbFBLBQYAAAAABgAGAFsBAACwAwAA&#10;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@0,0;@0,0;0,@0;0,@0;@0,@0;@0,@0;@0,@0;@0,@0;@0,0;@0,@0;@0,@0;@0,@0;@0,@0;@0,@0;@0,@0;@0,@0;@0,@0;@0,@0;@0,@0" o:connectangles="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40" o:spid="_x0000_s1026" o:spt="100" style="position:absolute;left:47121;top:753943;flip:x;height:99060;width:143510;" filled="t" stroked="f" coordsize="302,208" o:gfxdata="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Yj++C2AAAA2gAAAA8A&#10;AAAAAAAAAQAgAAAAIgAAAGRycy9kb3ducmV2LnhtbFBLAQIUABQAAAAIAIdO4kAzLwWeOwAAADkA&#10;AAAQAAAAAAAAAAEAIAAAAAUBAABkcnMvc2hhcGV4bWwueG1sUEsFBgAAAAAGAAYAWwEAAK8DAAAA&#10;AA==&#10;" path="m0,208l94,123,151,170,208,123,302,208,0,208,0,208,0,208xm217,114l302,48,302,189,217,114,217,114,217,114xm0,189l0,48,85,114,0,189,0,189,0,189xm151,152l0,29,0,0,302,0,302,29,151,152,151,152,151,152xm151,152l151,152xe">
                    <v:path o:connectlocs="0,99060;44668,58578;71755,80962;98841,58578;143510,99060;0,99060;0,99060;0,99060;103118,54292;143510,22860;143510,90011;103118,54292;103118,54292;103118,54292;0,90011;0,22860;40391,54292;0,90011;0,90011;0,90011;71755,72390;0,13811;0,0;143510,0;143510,13811;71755,72390;71755,72390;71755,72390;71755,72390;71755,72390" o:connectangles="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1251585</wp:posOffset>
                </wp:positionH>
                <wp:positionV relativeFrom="paragraph">
                  <wp:posOffset>-689610</wp:posOffset>
                </wp:positionV>
                <wp:extent cx="1477010" cy="1219200"/>
                <wp:effectExtent l="0" t="0" r="0" b="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701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  <w:lang w:eastAsia="zh-CN"/>
                              </w:rPr>
                              <w:t>吴佳瑞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24"/>
                                <w:szCs w:val="24"/>
                              </w:rPr>
                              <w:t>应聘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t xml:space="preserve">：银行柜员          </w:t>
                            </w:r>
                            <w:r>
                              <w:rPr>
                                <w:rFonts w:hint="eastAsia" w:ascii="微软雅黑" w:hAnsi="微软雅黑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8.55pt;margin-top:-54.3pt;height:96pt;width:116.3pt;mso-position-horizontal-relative:margin;z-index:251660288;mso-width-relative:page;mso-height-relative:page;" filled="f" stroked="f" coordsize="21600,21600" o:gfxdata="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frFw9sAAAALAQAADwAAAAAA&#10;AAABACAAAAAiAAAAZHJzL2Rvd25yZXYueG1sUEsBAhQAFAAAAAgAh07iQP/M/xEQAgAACQQAAA4A&#10;AAAAAAAAAQAgAAAAKgEAAGRycy9lMm9Eb2MueG1sUEsFBgAAAAAGAAYAWQEAAKwFAAAAAA=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  <w:lang w:eastAsia="zh-CN"/>
                        </w:rPr>
                        <w:t>吴佳瑞</w:t>
                      </w:r>
                      <w:r>
                        <w:rPr>
                          <w:rFonts w:hint="eastAsia" w:ascii="微软雅黑" w:hAnsi="微软雅黑"/>
                          <w:b/>
                          <w:sz w:val="48"/>
                          <w:szCs w:val="48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sz w:val="24"/>
                          <w:szCs w:val="24"/>
                        </w:rPr>
                        <w:t>应聘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t xml:space="preserve">：银行柜员          </w:t>
                      </w:r>
                      <w:r>
                        <w:rPr>
                          <w:rFonts w:hint="eastAsia" w:ascii="微软雅黑" w:hAnsi="微软雅黑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23C43"/>
    <w:multiLevelType w:val="multilevel"/>
    <w:tmpl w:val="0F223C4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184FA1"/>
    <w:multiLevelType w:val="multilevel"/>
    <w:tmpl w:val="49184FA1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EB537B7"/>
    <w:rsid w:val="0AC44AD1"/>
    <w:rsid w:val="0EB537B7"/>
    <w:rsid w:val="0FAD043F"/>
    <w:rsid w:val="635051A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next w:val="6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3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2018-08-13T03:00:00Z</dcterms:created>
  <dc:creator>WPS_1502851035</dc:creator>
  <cp:lastModifiedBy>满天都是小猩猩</cp:lastModifiedBy>
  <dcterms:modified xsi:type="dcterms:W3CDTF">2023-04-20T03:04:47Z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009539340FAB4230B8C3791296912543_12</vt:lpwstr>
  </property>
</Properties>
</file>