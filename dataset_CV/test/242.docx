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6609080</wp:posOffset>
                </wp:positionH>
                <wp:positionV relativeFrom="paragraph">
                  <wp:posOffset>7941310</wp:posOffset>
                </wp:positionV>
                <wp:extent cx="395605" cy="395605"/>
                <wp:effectExtent l="0" t="0" r="4445" b="4445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  <a:solidFill>
                          <a:srgbClr val="E899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0.4pt;margin-top:625.3pt;height:31.15pt;width:31.15pt;z-index:251677696;v-text-anchor:middle;mso-width-relative:page;mso-height-relative:page;" fillcolor="#E89918" filled="t" stroked="f" coordsize="21600,21600" o:gfxdata="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5lMHjaAAAADwEAAA8AAAAAAAAAAQAgAAAAIgAAAGRycy9kb3du&#10;cmV2LnhtbFBLAQIUABQAAAAIAIdO4kCqT12lbwIAANE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9133840</wp:posOffset>
                </wp:positionV>
                <wp:extent cx="323850" cy="323850"/>
                <wp:effectExtent l="0" t="0" r="0" b="0"/>
                <wp:wrapNone/>
                <wp:docPr id="205" name="椭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899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6pt;margin-top:719.2pt;height:25.5pt;width:25.5pt;z-index:251678720;v-text-anchor:middle;mso-width-relative:page;mso-height-relative:page;" fillcolor="#E89918" filled="t" stroked="f" coordsize="21600,21600" o:gfxdata="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3kAOdoAAAANAQAADwAAAAAAAAABACAAAAAiAAAAZHJzL2Rvd25y&#10;ZXYueG1sUEsBAhQAFAAAAAgAh07iQIJ8p/xuAgAA0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6350635</wp:posOffset>
                </wp:positionH>
                <wp:positionV relativeFrom="paragraph">
                  <wp:posOffset>4998720</wp:posOffset>
                </wp:positionV>
                <wp:extent cx="503555" cy="503555"/>
                <wp:effectExtent l="0" t="0" r="0" b="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  <a:solidFill>
                          <a:srgbClr val="E899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0.05pt;margin-top:393.6pt;height:39.65pt;width:39.65pt;z-index:251676672;v-text-anchor:middle;mso-width-relative:page;mso-height-relative:page;" fillcolor="#E89918" filled="t" stroked="f" coordsize="21600,21600" o:gfxdata="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oL7C7aAAAADQEAAA8AAAAAAAAAAQAgAAAAIgAAAGRycy9kb3du&#10;cmV2LnhtbFBLAQIUABQAAAAIAIdO4kARQ3UZbwIAANE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2633345</wp:posOffset>
                </wp:positionV>
                <wp:extent cx="563245" cy="563245"/>
                <wp:effectExtent l="0" t="0" r="8255" b="825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563245"/>
                        </a:xfrm>
                        <a:prstGeom prst="ellipse">
                          <a:avLst/>
                        </a:prstGeom>
                        <a:solidFill>
                          <a:srgbClr val="34668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6pt;margin-top:207.35pt;height:44.35pt;width:44.35pt;z-index:251675648;v-text-anchor:middle;mso-width-relative:page;mso-height-relative:page;" fillcolor="#346687" filled="t" stroked="f" coordsize="21600,21600" o:gfxdata="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ztvejZAAAACgEAAA8AAAAAAAAAAQAgAAAAIgAAAGRycy9kb3ducmV2&#10;LnhtbFBLAQIUABQAAAAIAIdO4kDgnS51bQIAANE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1122680</wp:posOffset>
                </wp:positionV>
                <wp:extent cx="613410" cy="613410"/>
                <wp:effectExtent l="0" t="0" r="0" b="0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613410"/>
                        </a:xfrm>
                        <a:prstGeom prst="ellipse">
                          <a:avLst/>
                        </a:prstGeom>
                        <a:solidFill>
                          <a:srgbClr val="34668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5pt;margin-top:88.4pt;height:48.3pt;width:48.3pt;z-index:251674624;v-text-anchor:middle;mso-width-relative:page;mso-height-relative:page;" fillcolor="#346687" filled="t" stroked="f" coordsize="21600,21600" o:gfxdata="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VVkpm2AAAAAkBAAAPAAAAAAAAAAEAIAAAACIAAABkcnMvZG93bnJldi54&#10;bWxQSwECFAAUAAAACACHTuJAbBoHL2wCAADR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29210</wp:posOffset>
                </wp:positionH>
                <wp:positionV relativeFrom="page">
                  <wp:posOffset>1410970</wp:posOffset>
                </wp:positionV>
                <wp:extent cx="6982460" cy="9545955"/>
                <wp:effectExtent l="19050" t="19050" r="27940" b="17145"/>
                <wp:wrapNone/>
                <wp:docPr id="210" name="任意多边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460" cy="9545955"/>
                        </a:xfrm>
                        <a:custGeom>
                          <a:avLst/>
                          <a:gdLst>
                            <a:gd name="connsiteX0" fmla="*/ 5153882 w 6982950"/>
                            <a:gd name="connsiteY0" fmla="*/ 0 h 9546524"/>
                            <a:gd name="connsiteX1" fmla="*/ 4729340 w 6982950"/>
                            <a:gd name="connsiteY1" fmla="*/ 65314 h 9546524"/>
                            <a:gd name="connsiteX2" fmla="*/ 4108854 w 6982950"/>
                            <a:gd name="connsiteY2" fmla="*/ 391885 h 9546524"/>
                            <a:gd name="connsiteX3" fmla="*/ 2410682 w 6982950"/>
                            <a:gd name="connsiteY3" fmla="*/ 146957 h 9546524"/>
                            <a:gd name="connsiteX4" fmla="*/ 1137054 w 6982950"/>
                            <a:gd name="connsiteY4" fmla="*/ 391885 h 9546524"/>
                            <a:gd name="connsiteX5" fmla="*/ 271640 w 6982950"/>
                            <a:gd name="connsiteY5" fmla="*/ 261257 h 9546524"/>
                            <a:gd name="connsiteX6" fmla="*/ 385940 w 6982950"/>
                            <a:gd name="connsiteY6" fmla="*/ 800100 h 9546524"/>
                            <a:gd name="connsiteX7" fmla="*/ 10382 w 6982950"/>
                            <a:gd name="connsiteY7" fmla="*/ 1191985 h 9546524"/>
                            <a:gd name="connsiteX8" fmla="*/ 157340 w 6982950"/>
                            <a:gd name="connsiteY8" fmla="*/ 1812471 h 9546524"/>
                            <a:gd name="connsiteX9" fmla="*/ 696182 w 6982950"/>
                            <a:gd name="connsiteY9" fmla="*/ 2416628 h 9546524"/>
                            <a:gd name="connsiteX10" fmla="*/ 2116768 w 6982950"/>
                            <a:gd name="connsiteY10" fmla="*/ 2351314 h 9546524"/>
                            <a:gd name="connsiteX11" fmla="*/ 3292425 w 6982950"/>
                            <a:gd name="connsiteY11" fmla="*/ 3363685 h 9546524"/>
                            <a:gd name="connsiteX12" fmla="*/ 5464125 w 6982950"/>
                            <a:gd name="connsiteY12" fmla="*/ 3412671 h 9546524"/>
                            <a:gd name="connsiteX13" fmla="*/ 6574468 w 6982950"/>
                            <a:gd name="connsiteY13" fmla="*/ 4131128 h 9546524"/>
                            <a:gd name="connsiteX14" fmla="*/ 6982682 w 6982950"/>
                            <a:gd name="connsiteY14" fmla="*/ 5208814 h 9546524"/>
                            <a:gd name="connsiteX15" fmla="*/ 6639782 w 6982950"/>
                            <a:gd name="connsiteY15" fmla="*/ 6302828 h 9546524"/>
                            <a:gd name="connsiteX16" fmla="*/ 6803068 w 6982950"/>
                            <a:gd name="connsiteY16" fmla="*/ 7249885 h 9546524"/>
                            <a:gd name="connsiteX17" fmla="*/ 6394854 w 6982950"/>
                            <a:gd name="connsiteY17" fmla="*/ 8098971 h 9546524"/>
                            <a:gd name="connsiteX18" fmla="*/ 5055911 w 6982950"/>
                            <a:gd name="connsiteY18" fmla="*/ 7919357 h 9546524"/>
                            <a:gd name="connsiteX19" fmla="*/ 4272140 w 6982950"/>
                            <a:gd name="connsiteY19" fmla="*/ 8131628 h 9546524"/>
                            <a:gd name="connsiteX20" fmla="*/ 3978225 w 6982950"/>
                            <a:gd name="connsiteY20" fmla="*/ 8572500 h 9546524"/>
                            <a:gd name="connsiteX21" fmla="*/ 4157840 w 6982950"/>
                            <a:gd name="connsiteY21" fmla="*/ 9241971 h 9546524"/>
                            <a:gd name="connsiteX22" fmla="*/ 4043540 w 6982950"/>
                            <a:gd name="connsiteY22" fmla="*/ 9535885 h 9546524"/>
                            <a:gd name="connsiteX23" fmla="*/ 4076197 w 6982950"/>
                            <a:gd name="connsiteY23" fmla="*/ 9486900 h 9546524"/>
                            <a:gd name="connsiteX24" fmla="*/ 4076197 w 6982950"/>
                            <a:gd name="connsiteY24" fmla="*/ 9486900 h 9546524"/>
                            <a:gd name="connsiteX25" fmla="*/ 4076197 w 6982950"/>
                            <a:gd name="connsiteY25" fmla="*/ 9486900 h 95465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6982950" h="9546524">
                              <a:moveTo>
                                <a:pt x="5153882" y="0"/>
                              </a:moveTo>
                              <a:cubicBezTo>
                                <a:pt x="5028696" y="0"/>
                                <a:pt x="4903511" y="0"/>
                                <a:pt x="4729340" y="65314"/>
                              </a:cubicBezTo>
                              <a:cubicBezTo>
                                <a:pt x="4555169" y="130628"/>
                                <a:pt x="4495297" y="378278"/>
                                <a:pt x="4108854" y="391885"/>
                              </a:cubicBezTo>
                              <a:cubicBezTo>
                                <a:pt x="3722411" y="405492"/>
                                <a:pt x="2905982" y="146957"/>
                                <a:pt x="2410682" y="146957"/>
                              </a:cubicBezTo>
                              <a:cubicBezTo>
                                <a:pt x="1915382" y="146957"/>
                                <a:pt x="1493561" y="372835"/>
                                <a:pt x="1137054" y="391885"/>
                              </a:cubicBezTo>
                              <a:cubicBezTo>
                                <a:pt x="780547" y="410935"/>
                                <a:pt x="396826" y="193221"/>
                                <a:pt x="271640" y="261257"/>
                              </a:cubicBezTo>
                              <a:cubicBezTo>
                                <a:pt x="146454" y="329293"/>
                                <a:pt x="429483" y="644979"/>
                                <a:pt x="385940" y="800100"/>
                              </a:cubicBezTo>
                              <a:cubicBezTo>
                                <a:pt x="342397" y="955221"/>
                                <a:pt x="48482" y="1023257"/>
                                <a:pt x="10382" y="1191985"/>
                              </a:cubicBezTo>
                              <a:cubicBezTo>
                                <a:pt x="-27718" y="1360713"/>
                                <a:pt x="43040" y="1608364"/>
                                <a:pt x="157340" y="1812471"/>
                              </a:cubicBezTo>
                              <a:cubicBezTo>
                                <a:pt x="271640" y="2016578"/>
                                <a:pt x="369611" y="2326821"/>
                                <a:pt x="696182" y="2416628"/>
                              </a:cubicBezTo>
                              <a:cubicBezTo>
                                <a:pt x="1022753" y="2506435"/>
                                <a:pt x="1684061" y="2193471"/>
                                <a:pt x="2116768" y="2351314"/>
                              </a:cubicBezTo>
                              <a:cubicBezTo>
                                <a:pt x="2549475" y="2509157"/>
                                <a:pt x="2734532" y="3186792"/>
                                <a:pt x="3292425" y="3363685"/>
                              </a:cubicBezTo>
                              <a:cubicBezTo>
                                <a:pt x="3850318" y="3540578"/>
                                <a:pt x="4917118" y="3284764"/>
                                <a:pt x="5464125" y="3412671"/>
                              </a:cubicBezTo>
                              <a:cubicBezTo>
                                <a:pt x="6011132" y="3540578"/>
                                <a:pt x="6321375" y="3831771"/>
                                <a:pt x="6574468" y="4131128"/>
                              </a:cubicBezTo>
                              <a:cubicBezTo>
                                <a:pt x="6827561" y="4430485"/>
                                <a:pt x="6971796" y="4846864"/>
                                <a:pt x="6982682" y="5208814"/>
                              </a:cubicBezTo>
                              <a:cubicBezTo>
                                <a:pt x="6993568" y="5570764"/>
                                <a:pt x="6669718" y="5962650"/>
                                <a:pt x="6639782" y="6302828"/>
                              </a:cubicBezTo>
                              <a:cubicBezTo>
                                <a:pt x="6609846" y="6643006"/>
                                <a:pt x="6843889" y="6950528"/>
                                <a:pt x="6803068" y="7249885"/>
                              </a:cubicBezTo>
                              <a:cubicBezTo>
                                <a:pt x="6762247" y="7549242"/>
                                <a:pt x="6686047" y="7987392"/>
                                <a:pt x="6394854" y="8098971"/>
                              </a:cubicBezTo>
                              <a:cubicBezTo>
                                <a:pt x="6103661" y="8210550"/>
                                <a:pt x="5409697" y="7913914"/>
                                <a:pt x="5055911" y="7919357"/>
                              </a:cubicBezTo>
                              <a:cubicBezTo>
                                <a:pt x="4702125" y="7924800"/>
                                <a:pt x="4451754" y="8022771"/>
                                <a:pt x="4272140" y="8131628"/>
                              </a:cubicBezTo>
                              <a:cubicBezTo>
                                <a:pt x="4092526" y="8240485"/>
                                <a:pt x="3997275" y="8387443"/>
                                <a:pt x="3978225" y="8572500"/>
                              </a:cubicBezTo>
                              <a:cubicBezTo>
                                <a:pt x="3959175" y="8757557"/>
                                <a:pt x="4146954" y="9081407"/>
                                <a:pt x="4157840" y="9241971"/>
                              </a:cubicBezTo>
                              <a:cubicBezTo>
                                <a:pt x="4168726" y="9402535"/>
                                <a:pt x="4057147" y="9495064"/>
                                <a:pt x="4043540" y="9535885"/>
                              </a:cubicBezTo>
                              <a:cubicBezTo>
                                <a:pt x="4029933" y="9576706"/>
                                <a:pt x="4076197" y="9486900"/>
                                <a:pt x="4076197" y="9486900"/>
                              </a:cubicBezTo>
                              <a:lnTo>
                                <a:pt x="4076197" y="9486900"/>
                              </a:lnTo>
                              <a:lnTo>
                                <a:pt x="4076197" y="948690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A492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.3pt;margin-top:111.1pt;height:751.65pt;width:549.8pt;mso-position-vertical-relative:page;z-index:-251636736;v-text-anchor:middle;mso-width-relative:page;mso-height-relative:page;" filled="f" stroked="t" coordsize="6982950,9546524" o:gfxdata="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" path="m5153882,0c5028696,0,4903511,0,4729340,65314c4555169,130628,4495297,378278,4108854,391885c3722411,405492,2905982,146957,2410682,146957c1915382,146957,1493561,372835,1137054,391885c780547,410935,396826,193221,271640,261257c146454,329293,429483,644979,385940,800100c342397,955221,48482,1023257,10382,1191985c-27718,1360713,43040,1608364,157340,1812471c271640,2016578,369611,2326821,696182,2416628c1022753,2506435,1684061,2193471,2116768,2351314c2549475,2509157,2734532,3186792,3292425,3363685c3850318,3540578,4917118,3284764,5464125,3412671c6011132,3540578,6321375,3831771,6574468,4131128c6827561,4430485,6971796,4846864,6982682,5208814c6993568,5570764,6669718,5962650,6639782,6302828c6609846,6643006,6843889,6950528,6803068,7249885c6762247,7549242,6686047,7987392,6394854,8098971c6103661,8210550,5409697,7913914,5055911,7919357c4702125,7924800,4451754,8022771,4272140,8131628c4092526,8240485,3997275,8387443,3978225,8572500c3959175,8757557,4146954,9081407,4157840,9241971c4168726,9402535,4057147,9495064,4043540,9535885c4029933,9576706,4076197,9486900,4076197,9486900l4076197,9486900,4076197,9486900e">
                <v:path o:connectlocs="5153520,0;4729008,65310;4108565,391861;2410512,146948;1136974,391861;271620,261241;385912,800052;10381,1191913;157328,1812362;696133,2416483;2116619,2351173;3292193,3363484;5463741,3412467;6574006,4130881;6982192,5208503;6639316,6302452;6802590,7249452;6394405,8098488;5055556,7918884;4271840,8131143;3977945,8571989;4157548,9241420;4043256,9535316;4075910,9486334;4075910,9486334;4075910,9486334" o:connectangles="0,0,0,0,0,0,0,0,0,0,0,0,0,0,0,0,0,0,0,0,0,0,0,0,0,0"/>
                <v:fill on="f" focussize="0,0"/>
                <v:stroke weight="2.25pt" color="#A4927D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-288290</wp:posOffset>
            </wp:positionH>
            <wp:positionV relativeFrom="page">
              <wp:posOffset>-20320</wp:posOffset>
            </wp:positionV>
            <wp:extent cx="7571105" cy="107086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006725" cy="1404620"/>
                <wp:effectExtent l="0" t="0" r="0" b="635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720" w:firstLineChars="100"/>
                              <w:rPr>
                                <w:rFonts w:ascii="微软雅黑" w:hAnsi="微软雅黑" w:eastAsia="微软雅黑"/>
                                <w:color w:val="1B4A6C"/>
                                <w:sz w:val="72"/>
                                <w:szCs w:val="7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72"/>
                                <w:szCs w:val="70"/>
                              </w:rPr>
                              <w:t>郑丽青简历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36.75pt;" filled="f" stroked="f" coordsize="21600,21600" o:gfxdata="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QPXH&#10;2AAAAAUBAAAPAAAAAAAAAAEAIAAAACIAAABkcnMvZG93bnJldi54bWxQSwECFAAUAAAACACHTuJA&#10;eDfa2iECAAAg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ind w:firstLine="720" w:firstLineChars="100"/>
                        <w:rPr>
                          <w:rFonts w:ascii="微软雅黑" w:hAnsi="微软雅黑" w:eastAsia="微软雅黑"/>
                          <w:color w:val="1B4A6C"/>
                          <w:sz w:val="72"/>
                          <w:szCs w:val="7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72"/>
                          <w:szCs w:val="70"/>
                        </w:rPr>
                        <w:t>郑丽青简历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480310" cy="1404620"/>
                <wp:effectExtent l="0" t="0" r="0" b="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5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1B4A6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4A6C"/>
                                <w:sz w:val="22"/>
                                <w:szCs w:val="2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95.3pt;" filled="f" stroked="f" coordsize="21600,21600" o:gfxdata="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OKg+dcA&#10;AAAFAQAADwAAAAAAAAABACAAAAAiAAAAZHJzL2Rvd25yZXYueG1sUEsBAhQAFAAAAAgAh07iQILu&#10;FSwgAgAAHgQAAA4AAAAAAAAAAQAgAAAAJg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1B4A6C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B4A6C"/>
                          <w:sz w:val="22"/>
                          <w:szCs w:val="20"/>
                        </w:rPr>
                        <w:t>PERSONAL RESUME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257175</wp:posOffset>
                </wp:positionV>
                <wp:extent cx="1712595" cy="386080"/>
                <wp:effectExtent l="0" t="0" r="1905" b="1397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890" cy="3863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B4A6C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4A6C"/>
                                <w:sz w:val="24"/>
                                <w:szCs w:val="20"/>
                              </w:rPr>
                              <w:t>Basic information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9.5pt;margin-top:20.25pt;height:30.4pt;width:134.85pt;z-index:251661312;v-text-anchor:middle;mso-width-relative:page;mso-height-relative:page;" filled="f" stroked="f" coordsize="21600,21600" o:gfxdata="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+Em&#10;edwAAAALAQAADwAAAAAAAAABACAAAAAiAAAAZHJzL2Rvd25yZXYueG1sUEsBAhQAFAAAAAgAh07i&#10;QODdVjIeAgAAHwQAAA4AAAAAAAAAAQAgAAAAK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mm,0mm,0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1B4A6C"/>
                          <w:sz w:val="24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1B4A6C"/>
                          <w:sz w:val="24"/>
                          <w:szCs w:val="20"/>
                        </w:rPr>
                        <w:t>Basic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280670</wp:posOffset>
                </wp:positionV>
                <wp:extent cx="930275" cy="419735"/>
                <wp:effectExtent l="0" t="0" r="3175" b="0"/>
                <wp:wrapNone/>
                <wp:docPr id="24" name="任意多边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30275" cy="419735"/>
                        </a:xfrm>
                        <a:custGeom>
                          <a:avLst/>
                          <a:gdLst>
                            <a:gd name="connsiteX0" fmla="*/ 216024 w 1296085"/>
                            <a:gd name="connsiteY0" fmla="*/ 0 h 521979"/>
                            <a:gd name="connsiteX1" fmla="*/ 1080061 w 1296085"/>
                            <a:gd name="connsiteY1" fmla="*/ 0 h 521979"/>
                            <a:gd name="connsiteX2" fmla="*/ 1296085 w 1296085"/>
                            <a:gd name="connsiteY2" fmla="*/ 216024 h 521979"/>
                            <a:gd name="connsiteX3" fmla="*/ 1080061 w 1296085"/>
                            <a:gd name="connsiteY3" fmla="*/ 432048 h 521979"/>
                            <a:gd name="connsiteX4" fmla="*/ 687932 w 1296085"/>
                            <a:gd name="connsiteY4" fmla="*/ 432048 h 521979"/>
                            <a:gd name="connsiteX5" fmla="*/ 648042 w 1296085"/>
                            <a:gd name="connsiteY5" fmla="*/ 521979 h 521979"/>
                            <a:gd name="connsiteX6" fmla="*/ 608153 w 1296085"/>
                            <a:gd name="connsiteY6" fmla="*/ 432048 h 521979"/>
                            <a:gd name="connsiteX7" fmla="*/ 216024 w 1296085"/>
                            <a:gd name="connsiteY7" fmla="*/ 432048 h 521979"/>
                            <a:gd name="connsiteX8" fmla="*/ 0 w 1296085"/>
                            <a:gd name="connsiteY8" fmla="*/ 216024 h 521979"/>
                            <a:gd name="connsiteX9" fmla="*/ 216024 w 1296085"/>
                            <a:gd name="connsiteY9" fmla="*/ 0 h 5219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96085" h="521979">
                              <a:moveTo>
                                <a:pt x="216024" y="0"/>
                              </a:moveTo>
                              <a:lnTo>
                                <a:pt x="1080061" y="0"/>
                              </a:lnTo>
                              <a:cubicBezTo>
                                <a:pt x="1199368" y="0"/>
                                <a:pt x="1296085" y="96717"/>
                                <a:pt x="1296085" y="216024"/>
                              </a:cubicBezTo>
                              <a:cubicBezTo>
                                <a:pt x="1296085" y="335331"/>
                                <a:pt x="1199368" y="432048"/>
                                <a:pt x="1080061" y="432048"/>
                              </a:cubicBezTo>
                              <a:lnTo>
                                <a:pt x="687932" y="432048"/>
                              </a:lnTo>
                              <a:lnTo>
                                <a:pt x="648042" y="521979"/>
                              </a:lnTo>
                              <a:lnTo>
                                <a:pt x="608153" y="432048"/>
                              </a:lnTo>
                              <a:lnTo>
                                <a:pt x="216024" y="432048"/>
                              </a:lnTo>
                              <a:cubicBezTo>
                                <a:pt x="96717" y="432048"/>
                                <a:pt x="0" y="335331"/>
                                <a:pt x="0" y="216024"/>
                              </a:cubicBezTo>
                              <a:cubicBezTo>
                                <a:pt x="0" y="96717"/>
                                <a:pt x="96717" y="0"/>
                                <a:pt x="2160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4A6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jc w:val="center"/>
                              <w:rPr>
                                <w:rFonts w:hint="default" w:eastAsia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93" o:spid="_x0000_s1026" o:spt="100" style="position:absolute;left:0pt;margin-left:335.95pt;margin-top:22.1pt;height:33.05pt;width:73.25pt;z-index:251665408;mso-width-relative:page;mso-height-relative:page;" fillcolor="#1B4A6C" filled="t" stroked="f" coordsize="1296085,521979" o:gfxdata="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ABcV782QAAAAoBAAAPAAAAAAAAAAEAIAAAACIAAABkcnMvZG93bnJldi54bWxQ&#10;SwECFAAUAAAACACHTuJAhs4qkWkEAAAsDgAADgAAAAAAAAABACAAAAAoAQAAZHJzL2Uyb0RvYy54&#10;bWxQSwUGAAAAAAYABgBZAQAAAwgAAAAA&#10;" path="m216024,0l1080061,0c1199368,0,1296085,96717,1296085,216024c1296085,335331,1199368,432048,1080061,432048l687932,432048,648042,521979,608153,432048,216024,432048c96717,432048,0,335331,0,216024c0,96717,96717,0,216024,0xe">
                <v:path textboxrect="0,0,1296085,521979" o:connectlocs="155052,0;775222,0;930275,173709;775222,347419;493768,347419;465137,419735;436506,347419;155052,347419;0,173709;155052,0" o:connectangles="0,0,0,0,0,0,0,0,0,0"/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80" w:lineRule="exact"/>
                        <w:jc w:val="center"/>
                        <w:rPr>
                          <w:rFonts w:hint="default" w:eastAsia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930275" cy="419735"/>
                <wp:effectExtent l="0" t="0" r="3175" b="0"/>
                <wp:docPr id="21" name="任意多边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30876" cy="420130"/>
                        </a:xfrm>
                        <a:custGeom>
                          <a:avLst/>
                          <a:gdLst>
                            <a:gd name="connsiteX0" fmla="*/ 216024 w 1296085"/>
                            <a:gd name="connsiteY0" fmla="*/ 0 h 521979"/>
                            <a:gd name="connsiteX1" fmla="*/ 1080061 w 1296085"/>
                            <a:gd name="connsiteY1" fmla="*/ 0 h 521979"/>
                            <a:gd name="connsiteX2" fmla="*/ 1296085 w 1296085"/>
                            <a:gd name="connsiteY2" fmla="*/ 216024 h 521979"/>
                            <a:gd name="connsiteX3" fmla="*/ 1080061 w 1296085"/>
                            <a:gd name="connsiteY3" fmla="*/ 432048 h 521979"/>
                            <a:gd name="connsiteX4" fmla="*/ 687932 w 1296085"/>
                            <a:gd name="connsiteY4" fmla="*/ 432048 h 521979"/>
                            <a:gd name="connsiteX5" fmla="*/ 648042 w 1296085"/>
                            <a:gd name="connsiteY5" fmla="*/ 521979 h 521979"/>
                            <a:gd name="connsiteX6" fmla="*/ 608153 w 1296085"/>
                            <a:gd name="connsiteY6" fmla="*/ 432048 h 521979"/>
                            <a:gd name="connsiteX7" fmla="*/ 216024 w 1296085"/>
                            <a:gd name="connsiteY7" fmla="*/ 432048 h 521979"/>
                            <a:gd name="connsiteX8" fmla="*/ 0 w 1296085"/>
                            <a:gd name="connsiteY8" fmla="*/ 216024 h 521979"/>
                            <a:gd name="connsiteX9" fmla="*/ 216024 w 1296085"/>
                            <a:gd name="connsiteY9" fmla="*/ 0 h 5219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96085" h="521979">
                              <a:moveTo>
                                <a:pt x="216024" y="0"/>
                              </a:moveTo>
                              <a:lnTo>
                                <a:pt x="1080061" y="0"/>
                              </a:lnTo>
                              <a:cubicBezTo>
                                <a:pt x="1199368" y="0"/>
                                <a:pt x="1296085" y="96717"/>
                                <a:pt x="1296085" y="216024"/>
                              </a:cubicBezTo>
                              <a:cubicBezTo>
                                <a:pt x="1296085" y="335331"/>
                                <a:pt x="1199368" y="432048"/>
                                <a:pt x="1080061" y="432048"/>
                              </a:cubicBezTo>
                              <a:lnTo>
                                <a:pt x="687932" y="432048"/>
                              </a:lnTo>
                              <a:lnTo>
                                <a:pt x="648042" y="521979"/>
                              </a:lnTo>
                              <a:lnTo>
                                <a:pt x="608153" y="432048"/>
                              </a:lnTo>
                              <a:lnTo>
                                <a:pt x="216024" y="432048"/>
                              </a:lnTo>
                              <a:cubicBezTo>
                                <a:pt x="96717" y="432048"/>
                                <a:pt x="0" y="335331"/>
                                <a:pt x="0" y="216024"/>
                              </a:cubicBezTo>
                              <a:cubicBezTo>
                                <a:pt x="0" y="96717"/>
                                <a:pt x="96717" y="0"/>
                                <a:pt x="2160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4A6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3" o:spid="_x0000_s1026" o:spt="100" style="height:33.05pt;width:73.25pt;" fillcolor="#1B4A6C" filled="t" stroked="f" coordsize="1296085,521979" o:gfxdata="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M46gWrUAAAABAEAAA8AAAAAAAAAAQAgAAAAIgAAAGRycy9kb3ducmV2LnhtbFBLAQIUABQAAAAI&#10;AIdO4kDNLfRKZAQAACwOAAAOAAAAAAAAAAEAIAAAACMBAABkcnMvZTJvRG9jLnhtbFBLBQYAAAAA&#10;BgAGAFkBAAD5BwAAAAA=&#10;" path="m216024,0l1080061,0c1199368,0,1296085,96717,1296085,216024c1296085,335331,1199368,432048,1080061,432048l687932,432048,648042,521979,608153,432048,216024,432048c96717,432048,0,335331,0,216024c0,96717,96717,0,216024,0xe">
                <v:path textboxrect="0,0,1296085,521979" o:connectlocs="155153,0;775722,0;930876,173873;775722,347746;494087,347746;465437,420130;436788,347746;155153,347746;0,173873;155153,0" o:connectangles="0,0,0,0,0,0,0,0,0,0"/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8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073275" cy="457200"/>
                <wp:effectExtent l="0" t="0" r="0" b="0"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499" cy="4575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B4A6C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4A6C"/>
                                <w:sz w:val="24"/>
                                <w:szCs w:val="20"/>
                              </w:rPr>
                              <w:t>Self assessment</w:t>
                            </w:r>
                          </w:p>
                        </w:txbxContent>
                      </wps:txbx>
                      <wps:bodyPr rot="0" vert="horz" wrap="square" lIns="108000" tIns="0" rIns="91440" bIns="180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6pt;width:163.25pt;v-text-anchor:middle;" filled="f" stroked="f" coordsize="21600,21600" o:gfxdata="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i&#10;r8ab1QAAAAQBAAAPAAAAAAAAAAEAIAAAACIAAABkcnMvZG93bnJldi54bWxQSwECFAAUAAAACACH&#10;TuJAbc6RAycCAAApBAAADgAAAAAAAAABACAAAAAk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3mm,0mm,2.54mm,0.5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1B4A6C"/>
                          <w:sz w:val="24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1B4A6C"/>
                          <w:sz w:val="24"/>
                          <w:szCs w:val="20"/>
                        </w:rPr>
                        <w:t>Self assessment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240665</wp:posOffset>
                </wp:positionV>
                <wp:extent cx="2781935" cy="1170305"/>
                <wp:effectExtent l="0" t="0" r="0" b="1016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837" cy="117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姓    名：郑丽青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  <w:lang w:val="en-US" w:eastAsia="zh-CN"/>
                              </w:rPr>
                              <w:t>广东工业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专    业：国际贸易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 xml:space="preserve">政治面貌：中共党员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出生年月：19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  <w:lang w:val="en-US" w:eastAsia="zh-CN"/>
                              </w:rPr>
                              <w:t>89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/12/1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手    机：135 8888 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  <w:lang w:val="en-US" w:eastAsia="zh-CN"/>
                              </w:rPr>
                              <w:t>123346372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地    址：广东广州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5.95pt;margin-top:18.95pt;height:92.15pt;width:219.05pt;z-index:251662336;mso-width-relative:page;mso-height-relative:page;" filled="f" stroked="f" coordsize="21600,21600" o:gfxdata="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azi&#10;pNkAAAALAQAADwAAAAAAAAABACAAAAAiAAAAZHJzL2Rvd25yZXYueG1sUEsBAhQAFAAAAAgAh07i&#10;QNW7gLwhAgAAIw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姓    名：郑丽青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  <w:lang w:val="en-US" w:eastAsia="zh-CN"/>
                        </w:rPr>
                        <w:t>广东工业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专    业：国际贸易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 xml:space="preserve">政治面貌：中共党员                  </w:t>
                      </w:r>
                      <w:r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出生年月：19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  <w:lang w:val="en-US" w:eastAsia="zh-CN"/>
                        </w:rPr>
                        <w:t>89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/12/1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手    机：135 8888 8888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  <w:lang w:val="en-US" w:eastAsia="zh-CN"/>
                        </w:rPr>
                        <w:t>123346372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.me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地    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897505" cy="1404620"/>
                <wp:effectExtent l="0" t="0" r="0" b="10795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7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8.15pt;" filled="f" stroked="f" coordsize="21600,21600" o:gfxdata="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erMkXV&#10;AAAABQEAAA8AAAAAAAAAAQAgAAAAIgAAAGRycy9kb3ducmV2LnhtbFBLAQIUABQAAAAIAIdO4kBv&#10;OVYHIwIAACIEAAAOAAAAAAAAAAEAIAAAACQ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tabs>
          <w:tab w:val="left" w:pos="3390"/>
        </w:tabs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2204085</wp:posOffset>
                </wp:positionV>
                <wp:extent cx="1184275" cy="473710"/>
                <wp:effectExtent l="0" t="0" r="0" b="2540"/>
                <wp:wrapNone/>
                <wp:docPr id="1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和彩云产品策划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55pt;margin-top:173.55pt;height:37.3pt;width:93.25pt;z-index:251670528;mso-width-relative:page;mso-height-relative:page;" filled="f" stroked="f" coordsize="21600,21600" o:gfxdata="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uAp1NsAAAALAQAADwAAAAAAAAABACAAAAAiAAAAZHJzL2Rvd25yZXYueG1sUEsBAhQAFAAAAAgA&#10;h07iQKabXHYiAgAAIwQAAA4AAAAAAAAAAQAgAAAAK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和彩云产品策划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3318510</wp:posOffset>
                </wp:positionV>
                <wp:extent cx="1184275" cy="473710"/>
                <wp:effectExtent l="0" t="0" r="0" b="2540"/>
                <wp:wrapNone/>
                <wp:docPr id="1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.9-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UI设计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55pt;margin-top:261.3pt;height:37.3pt;width:93.25pt;z-index:251672576;mso-width-relative:page;mso-height-relative:page;" filled="f" stroked="f" coordsize="21600,21600" o:gfxdata="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KHDs2gAAAAsBAAAPAAAAAAAAAAEAIAAAACIAAABkcnMvZG93bnJldi54bWxQSwECFAAUAAAACACH&#10;TuJAO1LPNSICAAAjBAAADgAAAAAAAAABACAAAAAp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.9-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至今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UI设计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3308985</wp:posOffset>
                </wp:positionV>
                <wp:extent cx="1928495" cy="1061720"/>
                <wp:effectExtent l="0" t="0" r="0" b="508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95" cy="1061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康泰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协助筹备“不可思议”大型市场推广广州站系列活动；作为品牌大使向观众、来宾和媒体推广一百丁集团旗下的品牌；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2.3pt;margin-top:260.55pt;height:83.6pt;width:151.85pt;z-index:251673600;mso-width-relative:page;mso-height-relative:page;" filled="f" stroked="f" coordsize="21600,21600" o:gfxdata="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2&#10;DxUw2gAAAAwBAAAPAAAAAAAAAAEAIAAAACIAAABkcnMvZG93bnJldi54bWxQSwECFAAUAAAACACH&#10;TuJAVwX+3iICAAAkBAAADgAAAAAAAAABACAAAAAp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康泰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协助筹备“不可思议”大型市场推广广州站系列活动；作为品牌大使向观众、来宾和媒体推广一百丁集团旗下的品牌；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2195830</wp:posOffset>
                </wp:positionV>
                <wp:extent cx="1928495" cy="1061720"/>
                <wp:effectExtent l="0" t="0" r="0" b="5080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95" cy="1061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中国移动南方基地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协助筹备“不可思议”大型市场推广广州站系列活动；作为品牌大使向观众、来宾和媒体推广一百丁集团旗下的品牌；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2.3pt;margin-top:172.9pt;height:83.6pt;width:151.85pt;z-index:251671552;mso-width-relative:page;mso-height-relative:page;" filled="f" stroked="f" coordsize="21600,21600" o:gfxdata="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L&#10;Ekax2gAAAAwBAAAPAAAAAAAAAAEAIAAAACIAAABkcnMvZG93bnJldi54bWxQSwECFAAUAAAACACH&#10;TuJAZ3kDUCICAAAkBAAADgAAAAAAAAABACAAAAAp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中国移动南方基地 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协助筹备“不可思议”大型市场推广广州站系列活动；作为品牌大使向观众、来宾和媒体推广一百丁集团旗下的品牌；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1102360</wp:posOffset>
                </wp:positionV>
                <wp:extent cx="1928495" cy="1061720"/>
                <wp:effectExtent l="0" t="0" r="0" b="508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95" cy="1061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深圳华为科技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负责社团组织建设，社团机构的管理，协调各部门工作;组织策划社团的成立大会、竞选会、团队培训、招新等运维活动;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2.3pt;margin-top:86.8pt;height:83.6pt;width:151.85pt;z-index:251669504;mso-width-relative:page;mso-height-relative:page;" filled="f" stroked="f" coordsize="21600,21600" o:gfxdata="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XN&#10;iJnaAAAADAEAAA8AAAAAAAAAAQAgAAAAIgAAAGRycy9kb3ducmV2LnhtbFBLAQIUABQAAAAIAIdO&#10;4kCMkGBwIQIAACMEAAAOAAAAAAAAAAEAIAAAACk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深圳华为科技 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负责社团组织建设，社团机构的管理，协调各部门工作;组织策划社团的成立大会、竞选会、团队培训、招新等运维活动;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1102360</wp:posOffset>
                </wp:positionV>
                <wp:extent cx="1184275" cy="473710"/>
                <wp:effectExtent l="0" t="0" r="0" b="254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 xml:space="preserve">市场经理助理   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25pt;margin-top:86.8pt;height:37.3pt;width:93.25pt;z-index:251668480;mso-width-relative:page;mso-height-relative:page;" filled="f" stroked="f" coordsize="21600,21600" o:gfxdata="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AY&#10;oOfaAAAACwEAAA8AAAAAAAAAAQAgAAAAIgAAAGRycy9kb3ducmV2LnhtbFBLAQIUABQAAAAIAIdO&#10;4kDTwzB6IQIAACIEAAAOAAAAAAAAAAEAIAAAACk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 xml:space="preserve">市场经理助理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665480</wp:posOffset>
                </wp:positionV>
                <wp:extent cx="930275" cy="419735"/>
                <wp:effectExtent l="0" t="0" r="3175" b="0"/>
                <wp:wrapNone/>
                <wp:docPr id="29" name="任意多边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30275" cy="419735"/>
                        </a:xfrm>
                        <a:custGeom>
                          <a:avLst/>
                          <a:gdLst>
                            <a:gd name="connsiteX0" fmla="*/ 216024 w 1296085"/>
                            <a:gd name="connsiteY0" fmla="*/ 0 h 521979"/>
                            <a:gd name="connsiteX1" fmla="*/ 1080061 w 1296085"/>
                            <a:gd name="connsiteY1" fmla="*/ 0 h 521979"/>
                            <a:gd name="connsiteX2" fmla="*/ 1296085 w 1296085"/>
                            <a:gd name="connsiteY2" fmla="*/ 216024 h 521979"/>
                            <a:gd name="connsiteX3" fmla="*/ 1080061 w 1296085"/>
                            <a:gd name="connsiteY3" fmla="*/ 432048 h 521979"/>
                            <a:gd name="connsiteX4" fmla="*/ 687932 w 1296085"/>
                            <a:gd name="connsiteY4" fmla="*/ 432048 h 521979"/>
                            <a:gd name="connsiteX5" fmla="*/ 648042 w 1296085"/>
                            <a:gd name="connsiteY5" fmla="*/ 521979 h 521979"/>
                            <a:gd name="connsiteX6" fmla="*/ 608153 w 1296085"/>
                            <a:gd name="connsiteY6" fmla="*/ 432048 h 521979"/>
                            <a:gd name="connsiteX7" fmla="*/ 216024 w 1296085"/>
                            <a:gd name="connsiteY7" fmla="*/ 432048 h 521979"/>
                            <a:gd name="connsiteX8" fmla="*/ 0 w 1296085"/>
                            <a:gd name="connsiteY8" fmla="*/ 216024 h 521979"/>
                            <a:gd name="connsiteX9" fmla="*/ 216024 w 1296085"/>
                            <a:gd name="connsiteY9" fmla="*/ 0 h 5219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96085" h="521979">
                              <a:moveTo>
                                <a:pt x="216024" y="0"/>
                              </a:moveTo>
                              <a:lnTo>
                                <a:pt x="1080061" y="0"/>
                              </a:lnTo>
                              <a:cubicBezTo>
                                <a:pt x="1199368" y="0"/>
                                <a:pt x="1296085" y="96717"/>
                                <a:pt x="1296085" y="216024"/>
                              </a:cubicBezTo>
                              <a:cubicBezTo>
                                <a:pt x="1296085" y="335331"/>
                                <a:pt x="1199368" y="432048"/>
                                <a:pt x="1080061" y="432048"/>
                              </a:cubicBezTo>
                              <a:lnTo>
                                <a:pt x="687932" y="432048"/>
                              </a:lnTo>
                              <a:lnTo>
                                <a:pt x="648042" y="521979"/>
                              </a:lnTo>
                              <a:lnTo>
                                <a:pt x="608153" y="432048"/>
                              </a:lnTo>
                              <a:lnTo>
                                <a:pt x="216024" y="432048"/>
                              </a:lnTo>
                              <a:cubicBezTo>
                                <a:pt x="96717" y="432048"/>
                                <a:pt x="0" y="335331"/>
                                <a:pt x="0" y="216024"/>
                              </a:cubicBezTo>
                              <a:cubicBezTo>
                                <a:pt x="0" y="96717"/>
                                <a:pt x="96717" y="0"/>
                                <a:pt x="2160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4A6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jc w:val="center"/>
                              <w:rPr>
                                <w:rFonts w:hint="default" w:eastAsia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93" o:spid="_x0000_s1026" o:spt="100" style="position:absolute;left:0pt;margin-left:276.25pt;margin-top:52.4pt;height:33.05pt;width:73.25pt;z-index:251667456;mso-width-relative:page;mso-height-relative:page;" fillcolor="#1B4A6C" filled="t" stroked="f" coordsize="1296085,521979" o:gfxdata="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aWPM+9kAAAALAQAADwAAAAAAAAABACAAAAAiAAAAZHJzL2Rvd25yZXYueG1s&#10;UEsBAhQAFAAAAAgAh07iQMePD1RqBAAALA4AAA4AAAAAAAAAAQAgAAAAKAEAAGRycy9lMm9Eb2Mu&#10;eG1sUEsFBgAAAAAGAAYAWQEAAAQIAAAAAA==&#10;" path="m216024,0l1080061,0c1199368,0,1296085,96717,1296085,216024c1296085,335331,1199368,432048,1080061,432048l687932,432048,648042,521979,608153,432048,216024,432048c96717,432048,0,335331,0,216024c0,96717,96717,0,216024,0xe">
                <v:path textboxrect="0,0,1296085,521979" o:connectlocs="155052,0;775222,0;930275,173709;775222,347419;493768,347419;465137,419735;436506,347419;155052,347419;0,173709;155052,0" o:connectangles="0,0,0,0,0,0,0,0,0,0"/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80" w:lineRule="exact"/>
                        <w:jc w:val="center"/>
                        <w:rPr>
                          <w:rFonts w:hint="default" w:eastAsia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645160</wp:posOffset>
                </wp:positionV>
                <wp:extent cx="1712595" cy="386080"/>
                <wp:effectExtent l="0" t="0" r="1905" b="1397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B4A6C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4A6C"/>
                                <w:sz w:val="24"/>
                                <w:szCs w:val="20"/>
                              </w:rPr>
                              <w:t>Basic information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9.8pt;margin-top:50.8pt;height:30.4pt;width:134.85pt;z-index:251666432;v-text-anchor:middle;mso-width-relative:page;mso-height-relative:page;" filled="f" stroked="f" coordsize="21600,21600" o:gfxdata="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8ntf2wAAAAsBAAAPAAAAAAAAAAEAIAAAACIAAABkcnMvZG93bnJldi54bWxQSwECFAAUAAAACACH&#10;TuJAUASCyiECAAAgBAAADgAAAAAAAAABACAAAAAq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mm,0mm,0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1B4A6C"/>
                          <w:sz w:val="24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1B4A6C"/>
                          <w:sz w:val="24"/>
                          <w:szCs w:val="20"/>
                        </w:rPr>
                        <w:t>Basic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456565</wp:posOffset>
                </wp:positionV>
                <wp:extent cx="1184275" cy="140462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.9-2011.7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艺术设计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35pt;margin-top:35.95pt;height:110.6pt;width:93.25pt;z-index:251663360;mso-width-relative:page;mso-height-relative:page;" filled="f" stroked="f" coordsize="21600,21600" o:gfxdata="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/uD&#10;OdgAAAAIAQAADwAAAAAAAAABACAAAAAiAAAAZHJzL2Rvd25yZXYueG1sUEsBAhQAFAAAAAgAh07i&#10;QGu5cpEiAgAAI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.9-2011.7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艺术设计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930275" cy="419735"/>
                <wp:effectExtent l="0" t="0" r="3175" b="0"/>
                <wp:docPr id="13" name="任意多边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30876" cy="420130"/>
                        </a:xfrm>
                        <a:custGeom>
                          <a:avLst/>
                          <a:gdLst>
                            <a:gd name="connsiteX0" fmla="*/ 216024 w 1296085"/>
                            <a:gd name="connsiteY0" fmla="*/ 0 h 521979"/>
                            <a:gd name="connsiteX1" fmla="*/ 1080061 w 1296085"/>
                            <a:gd name="connsiteY1" fmla="*/ 0 h 521979"/>
                            <a:gd name="connsiteX2" fmla="*/ 1296085 w 1296085"/>
                            <a:gd name="connsiteY2" fmla="*/ 216024 h 521979"/>
                            <a:gd name="connsiteX3" fmla="*/ 1080061 w 1296085"/>
                            <a:gd name="connsiteY3" fmla="*/ 432048 h 521979"/>
                            <a:gd name="connsiteX4" fmla="*/ 687932 w 1296085"/>
                            <a:gd name="connsiteY4" fmla="*/ 432048 h 521979"/>
                            <a:gd name="connsiteX5" fmla="*/ 648042 w 1296085"/>
                            <a:gd name="connsiteY5" fmla="*/ 521979 h 521979"/>
                            <a:gd name="connsiteX6" fmla="*/ 608153 w 1296085"/>
                            <a:gd name="connsiteY6" fmla="*/ 432048 h 521979"/>
                            <a:gd name="connsiteX7" fmla="*/ 216024 w 1296085"/>
                            <a:gd name="connsiteY7" fmla="*/ 432048 h 521979"/>
                            <a:gd name="connsiteX8" fmla="*/ 0 w 1296085"/>
                            <a:gd name="connsiteY8" fmla="*/ 216024 h 521979"/>
                            <a:gd name="connsiteX9" fmla="*/ 216024 w 1296085"/>
                            <a:gd name="connsiteY9" fmla="*/ 0 h 5219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96085" h="521979">
                              <a:moveTo>
                                <a:pt x="216024" y="0"/>
                              </a:moveTo>
                              <a:lnTo>
                                <a:pt x="1080061" y="0"/>
                              </a:lnTo>
                              <a:cubicBezTo>
                                <a:pt x="1199368" y="0"/>
                                <a:pt x="1296085" y="96717"/>
                                <a:pt x="1296085" y="216024"/>
                              </a:cubicBezTo>
                              <a:cubicBezTo>
                                <a:pt x="1296085" y="335331"/>
                                <a:pt x="1199368" y="432048"/>
                                <a:pt x="1080061" y="432048"/>
                              </a:cubicBezTo>
                              <a:lnTo>
                                <a:pt x="687932" y="432048"/>
                              </a:lnTo>
                              <a:lnTo>
                                <a:pt x="648042" y="521979"/>
                              </a:lnTo>
                              <a:lnTo>
                                <a:pt x="608153" y="432048"/>
                              </a:lnTo>
                              <a:lnTo>
                                <a:pt x="216024" y="432048"/>
                              </a:lnTo>
                              <a:cubicBezTo>
                                <a:pt x="96717" y="432048"/>
                                <a:pt x="0" y="335331"/>
                                <a:pt x="0" y="216024"/>
                              </a:cubicBezTo>
                              <a:cubicBezTo>
                                <a:pt x="0" y="96717"/>
                                <a:pt x="96717" y="0"/>
                                <a:pt x="2160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4A6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3" o:spid="_x0000_s1026" o:spt="100" style="height:33.05pt;width:73.25pt;" fillcolor="#1B4A6C" filled="t" stroked="f" coordsize="1296085,521979" o:gfxdata="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M46gWrUAAAABAEAAA8AAAAAAAAAAQAgAAAAIgAAAGRycy9kb3ducmV2LnhtbFBLAQIUABQAAAAI&#10;AIdO4kBrgzboZAQAACwOAAAOAAAAAAAAAAEAIAAAACMBAABkcnMvZTJvRG9jLnhtbFBLBQYAAAAA&#10;BgAGAFkBAAD5BwAAAAA=&#10;" path="m216024,0l1080061,0c1199368,0,1296085,96717,1296085,216024c1296085,335331,1199368,432048,1080061,432048l687932,432048,648042,521979,608153,432048,216024,432048c96717,432048,0,335331,0,216024c0,96717,96717,0,216024,0xe">
                <v:path textboxrect="0,0,1296085,521979" o:connectlocs="155153,0;775722,0;930876,173873;775722,347746;494087,347746;465437,420130;436788,347746;155153,347746;0,173873;155153,0" o:connectangles="0,0,0,0,0,0,0,0,0,0"/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8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073275" cy="457200"/>
                <wp:effectExtent l="0" t="0" r="0" b="0"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499" cy="4575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B4A6C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4A6C"/>
                                <w:sz w:val="24"/>
                                <w:szCs w:val="20"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vert="horz" wrap="square" lIns="108000" tIns="0" rIns="91440" bIns="180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6pt;width:163.25pt;v-text-anchor:middle;" filled="f" stroked="f" coordsize="21600,21600" o:gfxdata="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Kv&#10;xpvVAAAABAEAAA8AAAAAAAAAAQAgAAAAIgAAAGRycy9kb3ducmV2LnhtbFBLAQIUABQAAAAIAIdO&#10;4kDcO+YoJgIAACkEAAAOAAAAAAAAAAEAIAAAACQ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3mm,0mm,2.54mm,0.5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1B4A6C"/>
                          <w:sz w:val="24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1B4A6C"/>
                          <w:sz w:val="24"/>
                          <w:szCs w:val="20"/>
                        </w:rPr>
                        <w:t>Education background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1890" w:leftChars="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1941195" cy="1404620"/>
                <wp:effectExtent l="0" t="0" r="0" b="5080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广东工业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熟练操作photoshop、Illustrator、Dreamweaver、CelDRAW等图形，图像设计软件.并能独力设计,制作各种广告,设计宣传.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52.85pt;" filled="f" stroked="f" coordsize="21600,21600" o:gfxdata="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DBuQPW&#10;AAAABQEAAA8AAAAAAAAAAQAgAAAAIgAAAGRycy9kb3ducmV2LnhtbFBLAQIUABQAAAAIAIdO4kAg&#10;v1goIgIAACM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广东工业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本科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熟练操作photoshop、Illustrator、Dreamweaver、CelDRAW等图形，图像设计软件.并能独力设计,制作各种广告,设计宣传.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1890" w:leftChars="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15875</wp:posOffset>
                </wp:positionV>
                <wp:extent cx="1184275" cy="1404620"/>
                <wp:effectExtent l="0" t="0" r="0" b="254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三维动画设计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25pt;margin-top:1.25pt;height:110.6pt;width:93.25pt;z-index:251664384;mso-width-relative:page;mso-height-relative:page;" filled="f" stroked="f" coordsize="21600,21600" o:gfxdata="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4gCgKtUA&#10;AAAGAQAADwAAAAAAAAABACAAAAAiAAAAZHJzL2Rvd25yZXYueG1sUEsBAhQAFAAAAAgAh07iQDNM&#10;8AUiAgAAIwQAAA4AAAAAAAAAAQAgAAAAJ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.7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三维动画设计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1941195" cy="1404620"/>
                <wp:effectExtent l="0" t="0" r="0" b="5080"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1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广东工业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熟练操作photoshopIllustrator、Dreamweaver、CelDRAW等图形，图像设计软件.并能独力设计,制作各种广告,设计宣传.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52.85pt;" filled="f" stroked="f" coordsize="21600,21600" o:gfxdata="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MG5A9YA&#10;AAAFAQAADwAAAAAAAAABACAAAAAiAAAAZHJzL2Rvd25yZXYueG1sUEsBAhQAFAAAAAgAh07iQFAw&#10;4l4hAgAAIwQAAA4AAAAAAAAAAQAgAAAAJ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广东工业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硕士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熟练操作photoshopIllustrator、Dreamweaver、CelDRAW等图形，图像设计软件.并能独力设计,制作各种广告,设计宣传.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930275" cy="419735"/>
                <wp:effectExtent l="0" t="0" r="3175" b="0"/>
                <wp:docPr id="25" name="任意多边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30876" cy="420130"/>
                        </a:xfrm>
                        <a:custGeom>
                          <a:avLst/>
                          <a:gdLst>
                            <a:gd name="connsiteX0" fmla="*/ 216024 w 1296085"/>
                            <a:gd name="connsiteY0" fmla="*/ 0 h 521979"/>
                            <a:gd name="connsiteX1" fmla="*/ 1080061 w 1296085"/>
                            <a:gd name="connsiteY1" fmla="*/ 0 h 521979"/>
                            <a:gd name="connsiteX2" fmla="*/ 1296085 w 1296085"/>
                            <a:gd name="connsiteY2" fmla="*/ 216024 h 521979"/>
                            <a:gd name="connsiteX3" fmla="*/ 1080061 w 1296085"/>
                            <a:gd name="connsiteY3" fmla="*/ 432048 h 521979"/>
                            <a:gd name="connsiteX4" fmla="*/ 687932 w 1296085"/>
                            <a:gd name="connsiteY4" fmla="*/ 432048 h 521979"/>
                            <a:gd name="connsiteX5" fmla="*/ 648042 w 1296085"/>
                            <a:gd name="connsiteY5" fmla="*/ 521979 h 521979"/>
                            <a:gd name="connsiteX6" fmla="*/ 608153 w 1296085"/>
                            <a:gd name="connsiteY6" fmla="*/ 432048 h 521979"/>
                            <a:gd name="connsiteX7" fmla="*/ 216024 w 1296085"/>
                            <a:gd name="connsiteY7" fmla="*/ 432048 h 521979"/>
                            <a:gd name="connsiteX8" fmla="*/ 0 w 1296085"/>
                            <a:gd name="connsiteY8" fmla="*/ 216024 h 521979"/>
                            <a:gd name="connsiteX9" fmla="*/ 216024 w 1296085"/>
                            <a:gd name="connsiteY9" fmla="*/ 0 h 5219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96085" h="521979">
                              <a:moveTo>
                                <a:pt x="216024" y="0"/>
                              </a:moveTo>
                              <a:lnTo>
                                <a:pt x="1080061" y="0"/>
                              </a:lnTo>
                              <a:cubicBezTo>
                                <a:pt x="1199368" y="0"/>
                                <a:pt x="1296085" y="96717"/>
                                <a:pt x="1296085" y="216024"/>
                              </a:cubicBezTo>
                              <a:cubicBezTo>
                                <a:pt x="1296085" y="335331"/>
                                <a:pt x="1199368" y="432048"/>
                                <a:pt x="1080061" y="432048"/>
                              </a:cubicBezTo>
                              <a:lnTo>
                                <a:pt x="687932" y="432048"/>
                              </a:lnTo>
                              <a:lnTo>
                                <a:pt x="648042" y="521979"/>
                              </a:lnTo>
                              <a:lnTo>
                                <a:pt x="608153" y="432048"/>
                              </a:lnTo>
                              <a:lnTo>
                                <a:pt x="216024" y="432048"/>
                              </a:lnTo>
                              <a:cubicBezTo>
                                <a:pt x="96717" y="432048"/>
                                <a:pt x="0" y="335331"/>
                                <a:pt x="0" y="216024"/>
                              </a:cubicBezTo>
                              <a:cubicBezTo>
                                <a:pt x="0" y="96717"/>
                                <a:pt x="96717" y="0"/>
                                <a:pt x="2160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4A6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3" o:spid="_x0000_s1026" o:spt="100" style="height:33.05pt;width:73.25pt;" fillcolor="#1B4A6C" filled="t" stroked="f" coordsize="1296085,521979" o:gfxdata="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M46gWrUAAAABAEAAA8AAAAAAAAAAQAgAAAAIgAAAGRycy9kb3ducmV2LnhtbFBLAQIUABQA&#10;AAAIAIdO4kBkWdosZwQAACwOAAAOAAAAAAAAAAEAIAAAACMBAABkcnMvZTJvRG9jLnhtbFBLBQYA&#10;AAAABgAGAFkBAAD8BwAAAAA=&#10;" path="m216024,0l1080061,0c1199368,0,1296085,96717,1296085,216024c1296085,335331,1199368,432048,1080061,432048l687932,432048,648042,521979,608153,432048,216024,432048c96717,432048,0,335331,0,216024c0,96717,96717,0,216024,0xe">
                <v:path textboxrect="0,0,1296085,521979" o:connectlocs="155153,0;775722,0;930876,173873;775722,347746;494087,347746;465437,420130;436788,347746;155153,347746;0,173873;155153,0" o:connectangles="0,0,0,0,0,0,0,0,0,0"/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8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获得荣誉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073275" cy="457200"/>
                <wp:effectExtent l="0" t="0" r="0" b="0"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499" cy="4575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B4A6C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4A6C"/>
                                <w:sz w:val="24"/>
                                <w:szCs w:val="20"/>
                              </w:rPr>
                              <w:t>Get the honor</w:t>
                            </w:r>
                          </w:p>
                        </w:txbxContent>
                      </wps:txbx>
                      <wps:bodyPr rot="0" vert="horz" wrap="square" lIns="108000" tIns="0" rIns="91440" bIns="180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6pt;width:163.25pt;v-text-anchor:middle;" filled="f" stroked="f" coordsize="21600,21600" o:gfxdata="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i&#10;r8ab1QAAAAQBAAAPAAAAAAAAAAEAIAAAACIAAABkcnMvZG93bnJldi54bWxQSwECFAAUAAAACACH&#10;TuJAdCevSCcCAAApBAAADgAAAAAAAAABACAAAAAk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3mm,0mm,2.54mm,0.5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1B4A6C"/>
                          <w:sz w:val="24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1B4A6C"/>
                          <w:sz w:val="24"/>
                          <w:szCs w:val="20"/>
                        </w:rPr>
                        <w:t>Get the honor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220720" cy="1404620"/>
                <wp:effectExtent l="0" t="0" r="0" b="2540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年荣获第四届全国大学生广告艺术设计大赛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  <w:lang w:val="en-US" w:eastAsia="zh-CN"/>
                              </w:rPr>
                              <w:t>广东赛区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平面作品类三等奖。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B4A6C"/>
                                <w:sz w:val="18"/>
                                <w:szCs w:val="18"/>
                              </w:rPr>
                              <w:t>校园文化节“聚焦精彩”微博评选大赛中获“十大美友”奖</w:t>
                            </w:r>
                          </w:p>
                        </w:txbxContent>
                      </wps:txbx>
                      <wps:bodyPr rot="0" vert="horz" wrap="square" lIns="0" tIns="72000" rIns="72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53.6pt;" filled="f" stroked="f" coordsize="21600,21600" o:gfxdata="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cIhOTV&#10;AAAABQEAAA8AAAAAAAAAAQAgAAAAIgAAAGRycy9kb3ducmV2LnhtbFBLAQIUABQAAAAIAIdO4kAR&#10;gqRZIwIAACMEAAAOAAAAAAAAAAEAIAAAACQ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inset="0mm,2mm,2mm,0mm"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年荣获第四届全国大学生广告艺术设计大赛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  <w:lang w:val="en-US" w:eastAsia="zh-CN"/>
                        </w:rPr>
                        <w:t>广东赛区</w:t>
                      </w: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平面作品类三等奖。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1B4A6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B4A6C"/>
                          <w:sz w:val="18"/>
                          <w:szCs w:val="18"/>
                        </w:rPr>
                        <w:t>校园文化节“聚焦精彩”微博评选大赛中获“十大美友”奖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770064"/>
    <w:multiLevelType w:val="multilevel"/>
    <w:tmpl w:val="4A770064"/>
    <w:lvl w:ilvl="0" w:tentative="0">
      <w:start w:val="1"/>
      <w:numFmt w:val="bullet"/>
      <w:lvlText w:val="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44EA485B"/>
    <w:rsid w:val="0019133C"/>
    <w:rsid w:val="001F1AA1"/>
    <w:rsid w:val="0023545A"/>
    <w:rsid w:val="002F5D85"/>
    <w:rsid w:val="003065D8"/>
    <w:rsid w:val="004512D6"/>
    <w:rsid w:val="00736331"/>
    <w:rsid w:val="00775073"/>
    <w:rsid w:val="00783344"/>
    <w:rsid w:val="008E73DF"/>
    <w:rsid w:val="009A3E25"/>
    <w:rsid w:val="009B618D"/>
    <w:rsid w:val="00B32B0C"/>
    <w:rsid w:val="00B34687"/>
    <w:rsid w:val="00B51C2B"/>
    <w:rsid w:val="00BA6101"/>
    <w:rsid w:val="00DA0B84"/>
    <w:rsid w:val="00DC51F0"/>
    <w:rsid w:val="00E47775"/>
    <w:rsid w:val="00F11032"/>
    <w:rsid w:val="00FC34E5"/>
    <w:rsid w:val="16BC60CF"/>
    <w:rsid w:val="1BAB7696"/>
    <w:rsid w:val="215459D4"/>
    <w:rsid w:val="31BB4D3B"/>
    <w:rsid w:val="32BD2B5B"/>
    <w:rsid w:val="36F13CC2"/>
    <w:rsid w:val="38A210C6"/>
    <w:rsid w:val="4046091D"/>
    <w:rsid w:val="44EA485B"/>
    <w:rsid w:val="54635931"/>
    <w:rsid w:val="5BDD6F0A"/>
    <w:rsid w:val="635570EF"/>
    <w:rsid w:val="6DC74182"/>
    <w:rsid w:val="76A5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21019;&#24847;&#31616;&#21382;&#27169;&#26495;CM005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创意简历模板CM0058</Template>
  <Pages>1</Pages>
  <Words>7</Words>
  <Characters>45</Characters>
  <Lines>1</Lines>
  <Paragraphs>1</Paragraphs>
  <TotalTime>5</TotalTime>
  <ScaleCrop>false</ScaleCrop>
  <LinksUpToDate>false</LinksUpToDate>
  <CharactersWithSpaces>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2017-10-24T01:54:00Z</dcterms:created>
  <dc:creator>yuhua</dc:creator>
  <cp:lastModifiedBy>满天都是小猩猩</cp:lastModifiedBy>
  <dcterms:modified xsi:type="dcterms:W3CDTF">2023-04-20T08:27:58Z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ED0F055431F2441E831748A6B2AA2367_12</vt:lpwstr>
  </property>
</Properties>
</file>