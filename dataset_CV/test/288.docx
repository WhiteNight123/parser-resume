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2334260</wp:posOffset>
                </wp:positionV>
                <wp:extent cx="4417060" cy="73571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060" cy="735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30" w:firstLineChars="100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经历</w:t>
                            </w:r>
                          </w:p>
                          <w:p>
                            <w:pPr>
                              <w:pStyle w:val="3"/>
                              <w:spacing w:line="373" w:lineRule="exact"/>
                              <w:ind w:left="0" w:leftChars="0" w:firstLine="480" w:firstLineChars="200"/>
                              <w:rPr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 xml:space="preserve">寒假学习辅导班   </w:t>
                            </w:r>
                          </w:p>
                          <w:p>
                            <w:pPr>
                              <w:pStyle w:val="3"/>
                              <w:spacing w:line="373" w:lineRule="exact"/>
                              <w:ind w:left="0" w:leftChars="0" w:firstLine="480" w:firstLineChars="200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负责人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spacing w:before="28" w:line="288" w:lineRule="exact"/>
                              <w:ind w:left="399" w:leftChars="190" w:right="105" w:firstLine="0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pStyle w:val="4"/>
                              <w:spacing w:line="260" w:lineRule="exact"/>
                              <w:ind w:left="0" w:leftChars="0" w:firstLine="400" w:firstLineChars="20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4"/>
                              <w:spacing w:line="288" w:lineRule="exact"/>
                              <w:ind w:left="399" w:leftChars="190" w:firstLine="0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有4名老师，共招收68个学Th，由我招收到的学Th有30名； 共收入30200元，除去成本，盈利20000多； 获得学Th的喜欢及家长的肯定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希望长期有这样的辅导班。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2997"/>
                                <w:tab w:val="left" w:pos="5441"/>
                              </w:tabs>
                              <w:spacing w:line="172" w:lineRule="auto"/>
                              <w:ind w:left="0" w:leftChars="0" w:right="895" w:firstLine="480" w:firstLineChars="200"/>
                              <w:jc w:val="left"/>
                              <w:rPr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.08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ab/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千弘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财务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公司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2997"/>
                                <w:tab w:val="left" w:pos="5441"/>
                              </w:tabs>
                              <w:spacing w:line="172" w:lineRule="auto"/>
                              <w:ind w:left="479" w:leftChars="228" w:right="895" w:firstLine="0" w:firstLineChars="0"/>
                              <w:jc w:val="left"/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财务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0" w:after="0" w:line="272" w:lineRule="exact"/>
                              <w:ind w:left="420" w:leftChars="0" w:right="0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sz w:val="20"/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0" w:after="0" w:line="288" w:lineRule="exact"/>
                              <w:ind w:left="420" w:leftChars="0" w:right="0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sz w:val="20"/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28" w:after="0" w:line="288" w:lineRule="exact"/>
                              <w:ind w:left="420" w:leftChars="0" w:right="2384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w w:val="99"/>
                                <w:sz w:val="20"/>
                              </w:rPr>
                              <w:t>会计账簿的登记，打印相关表格等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w w:val="99"/>
                                <w:sz w:val="20"/>
                                <w:lang w:val="en-US" w:eastAsia="zh-CN"/>
                              </w:rPr>
                              <w:t>工</w:t>
                            </w:r>
                            <w:r>
                              <w:rPr>
                                <w:b w:val="0"/>
                                <w:color w:val="58595B"/>
                                <w:w w:val="99"/>
                                <w:sz w:val="20"/>
                              </w:rPr>
                              <w:t>作；实践成果：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0" w:after="0" w:line="288" w:lineRule="exact"/>
                              <w:ind w:left="420" w:leftChars="0" w:right="184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w w:val="99"/>
                                <w:sz w:val="20"/>
                              </w:rPr>
                              <w:t>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0" w:after="0" w:line="260" w:lineRule="exact"/>
                              <w:ind w:left="420" w:leftChars="0" w:right="0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sz w:val="20"/>
                              </w:rPr>
                              <w:t>能做到保证核算科目、核算金额、核算部门的准确性；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tabs>
                                <w:tab w:val="left" w:pos="1073"/>
                              </w:tabs>
                              <w:spacing w:before="0" w:after="0" w:line="311" w:lineRule="exact"/>
                              <w:ind w:left="420" w:leftChars="0" w:right="0" w:rightChars="0"/>
                              <w:jc w:val="left"/>
                              <w:rPr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sz w:val="20"/>
                              </w:rPr>
                              <w:t>了解了企业财务的管理流程。</w:t>
                            </w:r>
                          </w:p>
                          <w:p>
                            <w:pPr>
                              <w:ind w:firstLine="325" w:firstLineChars="100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w w:val="105"/>
                                <w:sz w:val="31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w w:val="105"/>
                                <w:sz w:val="31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4"/>
                              <w:spacing w:before="127" w:line="328" w:lineRule="exact"/>
                              <w:ind w:left="399" w:leftChars="190" w:right="223" w:firstLine="0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w w:val="99"/>
                              </w:rPr>
                              <w:t>在个人Th活中，本人热爱旅游、看书，喜欢羽毛球等有氧运动，使我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</w:t>
                            </w:r>
                            <w:r>
                              <w:rPr>
                                <w:b w:val="0"/>
                                <w:color w:val="58595B"/>
                                <w:w w:val="99"/>
                              </w:rPr>
                              <w:t>过参加志愿者活动，使我的人Th价值观念得到很好的扩展，投身公益是我今后一Th的课程；在实际社会工作方面，我还缺乏经验和锻炼，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所以希望能够有机会进入一个体制规范、规模较大的公司平台，愿意从基层做起，积累经验，争取在专业领域有所突破和成就，实现自己</w:t>
                            </w:r>
                            <w:r>
                              <w:rPr>
                                <w:b w:val="0"/>
                                <w:color w:val="58595B"/>
                                <w:w w:val="98"/>
                              </w:rPr>
                              <w:t>的职业规划及人Th目标。</w:t>
                            </w:r>
                          </w:p>
                          <w:p>
                            <w:pPr>
                              <w:ind w:firstLine="325" w:firstLineChars="100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w w:val="105"/>
                                <w:sz w:val="3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5pt;margin-top:183.8pt;height:579.3pt;width:347.8pt;z-index:251661312;mso-width-relative:page;mso-height-relative:page;" filled="f" stroked="f" coordsize="21600,21600" o:gfxdata="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37Erd4AAAANAQAADwAAAAAAAAABACAAAAAi&#10;AAAAZHJzL2Rvd25yZXYueG1sUEsBAhQAFAAAAAgAh07iQDaQZC0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30" w:firstLineChars="100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经历</w:t>
                      </w:r>
                    </w:p>
                    <w:p>
                      <w:pPr>
                        <w:pStyle w:val="3"/>
                        <w:spacing w:line="373" w:lineRule="exact"/>
                        <w:ind w:left="0" w:leftChars="0" w:firstLine="480" w:firstLineChars="200"/>
                        <w:rPr>
                          <w:b w:val="0"/>
                          <w:color w:val="58595B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201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9</w:t>
                      </w:r>
                      <w:r>
                        <w:rPr>
                          <w:b w:val="0"/>
                          <w:color w:val="58595B"/>
                        </w:rPr>
                        <w:t>.0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8</w:t>
                      </w:r>
                      <w:r>
                        <w:rPr>
                          <w:b w:val="0"/>
                          <w:color w:val="58595B"/>
                        </w:rPr>
                        <w:t>-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至今</w:t>
                      </w:r>
                      <w:r>
                        <w:rPr>
                          <w:b w:val="0"/>
                          <w:color w:val="58595B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b w:val="0"/>
                          <w:color w:val="58595B"/>
                        </w:rPr>
                        <w:t xml:space="preserve">寒假学习辅导班   </w:t>
                      </w:r>
                    </w:p>
                    <w:p>
                      <w:pPr>
                        <w:pStyle w:val="3"/>
                        <w:spacing w:line="373" w:lineRule="exact"/>
                        <w:ind w:left="0" w:leftChars="0" w:firstLine="480" w:firstLineChars="200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负责人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4"/>
                        <w:spacing w:before="28" w:line="288" w:lineRule="exact"/>
                        <w:ind w:left="399" w:leftChars="190" w:right="105" w:firstLine="0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pStyle w:val="4"/>
                        <w:spacing w:line="260" w:lineRule="exact"/>
                        <w:ind w:left="0" w:leftChars="0" w:firstLine="400" w:firstLineChars="20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实践成果：</w:t>
                      </w:r>
                    </w:p>
                    <w:p>
                      <w:pPr>
                        <w:pStyle w:val="4"/>
                        <w:spacing w:line="288" w:lineRule="exact"/>
                        <w:ind w:left="399" w:leftChars="190" w:firstLine="0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有4名老师，共招收68个学Th，由我招收到的学Th有30名； 共收入30200元，除去成本，盈利20000多； 获得学Th的喜欢及家长的肯定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eastAsia="zh-CN"/>
                        </w:rPr>
                        <w:t>，</w:t>
                      </w:r>
                      <w:r>
                        <w:rPr>
                          <w:b w:val="0"/>
                          <w:color w:val="58595B"/>
                        </w:rPr>
                        <w:t>希望长期有这样的辅导班。</w:t>
                      </w:r>
                    </w:p>
                    <w:p>
                      <w:pPr>
                        <w:pStyle w:val="3"/>
                        <w:tabs>
                          <w:tab w:val="left" w:pos="2997"/>
                          <w:tab w:val="left" w:pos="5441"/>
                        </w:tabs>
                        <w:spacing w:line="172" w:lineRule="auto"/>
                        <w:ind w:left="0" w:leftChars="0" w:right="895" w:firstLine="480" w:firstLineChars="200"/>
                        <w:jc w:val="left"/>
                        <w:rPr>
                          <w:b w:val="0"/>
                          <w:color w:val="58595B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>201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7</w:t>
                      </w:r>
                      <w:r>
                        <w:rPr>
                          <w:b w:val="0"/>
                          <w:color w:val="58595B"/>
                        </w:rPr>
                        <w:t>.0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8</w:t>
                      </w:r>
                      <w:r>
                        <w:rPr>
                          <w:b w:val="0"/>
                          <w:color w:val="58595B"/>
                        </w:rPr>
                        <w:t>-201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9</w:t>
                      </w:r>
                      <w:r>
                        <w:rPr>
                          <w:b w:val="0"/>
                          <w:color w:val="58595B"/>
                        </w:rPr>
                        <w:t>.08</w:t>
                      </w:r>
                      <w:r>
                        <w:rPr>
                          <w:b w:val="0"/>
                          <w:color w:val="58595B"/>
                        </w:rPr>
                        <w:tab/>
                      </w:r>
                      <w:r>
                        <w:rPr>
                          <w:b w:val="0"/>
                          <w:color w:val="58595B"/>
                        </w:rPr>
                        <w:t>千弘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财务</w:t>
                      </w:r>
                      <w:r>
                        <w:rPr>
                          <w:b w:val="0"/>
                          <w:color w:val="58595B"/>
                        </w:rPr>
                        <w:t>公司</w:t>
                      </w:r>
                    </w:p>
                    <w:p>
                      <w:pPr>
                        <w:pStyle w:val="3"/>
                        <w:tabs>
                          <w:tab w:val="left" w:pos="2997"/>
                          <w:tab w:val="left" w:pos="5441"/>
                        </w:tabs>
                        <w:spacing w:line="172" w:lineRule="auto"/>
                        <w:ind w:left="479" w:leftChars="228" w:right="895" w:firstLine="0" w:firstLineChars="0"/>
                        <w:jc w:val="left"/>
                        <w:rPr>
                          <w:b w:val="0"/>
                        </w:rPr>
                      </w:pPr>
                      <w:r>
                        <w:rPr>
                          <w:rFonts w:hint="eastAsia"/>
                          <w:b w:val="0"/>
                          <w:color w:val="58595B"/>
                          <w:lang w:val="en-US" w:eastAsia="zh-CN"/>
                        </w:rPr>
                        <w:t>财务</w:t>
                      </w:r>
                      <w:r>
                        <w:rPr>
                          <w:b w:val="0"/>
                          <w:color w:val="58595B"/>
                        </w:rPr>
                        <w:t>工作内容：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0" w:after="0" w:line="272" w:lineRule="exact"/>
                        <w:ind w:left="420" w:leftChars="0" w:right="0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sz w:val="20"/>
                        </w:rPr>
                        <w:t>协助财务经理进行日常财务核算、财务处理工作；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0" w:after="0" w:line="288" w:lineRule="exact"/>
                        <w:ind w:left="420" w:leftChars="0" w:right="0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sz w:val="20"/>
                        </w:rPr>
                        <w:t>会计凭证、相关票据的整理；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28" w:after="0" w:line="288" w:lineRule="exact"/>
                        <w:ind w:left="420" w:leftChars="0" w:right="2384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w w:val="99"/>
                          <w:sz w:val="20"/>
                        </w:rPr>
                        <w:t>会计账簿的登记，打印相关表格等</w:t>
                      </w:r>
                      <w:r>
                        <w:rPr>
                          <w:rFonts w:hint="eastAsia"/>
                          <w:b w:val="0"/>
                          <w:color w:val="58595B"/>
                          <w:w w:val="99"/>
                          <w:sz w:val="20"/>
                          <w:lang w:val="en-US" w:eastAsia="zh-CN"/>
                        </w:rPr>
                        <w:t>工</w:t>
                      </w:r>
                      <w:r>
                        <w:rPr>
                          <w:b w:val="0"/>
                          <w:color w:val="58595B"/>
                          <w:w w:val="99"/>
                          <w:sz w:val="20"/>
                        </w:rPr>
                        <w:t>作；实践成果：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0" w:after="0" w:line="288" w:lineRule="exact"/>
                        <w:ind w:left="420" w:leftChars="0" w:right="184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w w:val="99"/>
                          <w:sz w:val="20"/>
                        </w:rPr>
                        <w:t>能根据会计基本制度，会计基本准则和内部财务管理的要求，做好会计核算工作；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0" w:after="0" w:line="260" w:lineRule="exact"/>
                        <w:ind w:left="420" w:leftChars="0" w:right="0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sz w:val="20"/>
                        </w:rPr>
                        <w:t>能做到保证核算科目、核算金额、核算部门的准确性；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tabs>
                          <w:tab w:val="left" w:pos="1073"/>
                        </w:tabs>
                        <w:spacing w:before="0" w:after="0" w:line="311" w:lineRule="exact"/>
                        <w:ind w:left="420" w:leftChars="0" w:right="0" w:rightChars="0"/>
                        <w:jc w:val="left"/>
                        <w:rPr>
                          <w:b w:val="0"/>
                          <w:sz w:val="20"/>
                        </w:rPr>
                      </w:pPr>
                      <w:r>
                        <w:rPr>
                          <w:b w:val="0"/>
                          <w:color w:val="58595B"/>
                          <w:sz w:val="20"/>
                        </w:rPr>
                        <w:t>了解了企业财务的管理流程。</w:t>
                      </w:r>
                    </w:p>
                    <w:p>
                      <w:pPr>
                        <w:ind w:firstLine="325" w:firstLineChars="100"/>
                        <w:rPr>
                          <w:rFonts w:hint="eastAsia" w:ascii="微软雅黑" w:eastAsia="微软雅黑"/>
                          <w:b/>
                          <w:color w:val="C86167"/>
                          <w:w w:val="105"/>
                          <w:sz w:val="31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w w:val="105"/>
                          <w:sz w:val="31"/>
                        </w:rPr>
                        <w:t>自我评价</w:t>
                      </w:r>
                    </w:p>
                    <w:p>
                      <w:pPr>
                        <w:pStyle w:val="4"/>
                        <w:spacing w:before="127" w:line="328" w:lineRule="exact"/>
                        <w:ind w:left="399" w:leftChars="190" w:right="223" w:firstLine="0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  <w:w w:val="99"/>
                        </w:rPr>
                        <w:t>在个人Th活中，本人热爱旅游、看书，喜欢羽毛球等有氧运动，使我</w:t>
                      </w:r>
                      <w:r>
                        <w:rPr>
                          <w:b w:val="0"/>
                          <w:color w:val="58595B"/>
                        </w:rPr>
                        <w:t>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</w:t>
                      </w:r>
                      <w:r>
                        <w:rPr>
                          <w:b w:val="0"/>
                          <w:color w:val="58595B"/>
                          <w:w w:val="99"/>
                        </w:rPr>
                        <w:t>过参加志愿者活动，使我的人Th价值观念得到很好的扩展，投身公益是我今后一Th的课程；在实际社会工作方面，我还缺乏经验和锻炼，</w:t>
                      </w:r>
                      <w:r>
                        <w:rPr>
                          <w:b w:val="0"/>
                          <w:color w:val="58595B"/>
                        </w:rPr>
                        <w:t>所以希望能够有机会进入一个体制规范、规模较大的公司平台，愿意从基层做起，积累经验，争取在专业领域有所突破和成就，实现自己</w:t>
                      </w:r>
                      <w:r>
                        <w:rPr>
                          <w:b w:val="0"/>
                          <w:color w:val="58595B"/>
                          <w:w w:val="98"/>
                        </w:rPr>
                        <w:t>的职业规划及人Th目标。</w:t>
                      </w:r>
                    </w:p>
                    <w:p>
                      <w:pPr>
                        <w:ind w:firstLine="325" w:firstLineChars="100"/>
                        <w:rPr>
                          <w:rFonts w:hint="eastAsia" w:ascii="微软雅黑" w:eastAsia="微软雅黑"/>
                          <w:b/>
                          <w:color w:val="C86167"/>
                          <w:w w:val="105"/>
                          <w:sz w:val="3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2879090</wp:posOffset>
                </wp:positionH>
                <wp:positionV relativeFrom="paragraph">
                  <wp:posOffset>1717040</wp:posOffset>
                </wp:positionV>
                <wp:extent cx="3886200" cy="448945"/>
                <wp:effectExtent l="0" t="0" r="0" b="7620"/>
                <wp:wrapTopAndBottom/>
                <wp:docPr id="1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448945"/>
                          <a:chOff x="4897" y="399"/>
                          <a:chExt cx="6120" cy="707"/>
                        </a:xfrm>
                      </wpg:grpSpPr>
                      <wps:wsp>
                        <wps:cNvPr id="13" name="矩形 8"/>
                        <wps:cNvSpPr/>
                        <wps:spPr>
                          <a:xfrm>
                            <a:off x="4897" y="440"/>
                            <a:ext cx="6120" cy="665"/>
                          </a:xfrm>
                          <a:prstGeom prst="rect">
                            <a:avLst/>
                          </a:prstGeom>
                          <a:solidFill>
                            <a:srgbClr val="C8616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5276" y="399"/>
                            <a:ext cx="1560" cy="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eastAsia="微软雅黑"/>
                                  <w:color w:val="FFFFFF"/>
                                  <w:sz w:val="3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FFFFFF"/>
                                  <w:sz w:val="36"/>
                                  <w:szCs w:val="16"/>
                                  <w:lang w:eastAsia="zh-CN"/>
                                </w:rPr>
                                <w:t>林孟霖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7327" y="497"/>
                            <a:ext cx="3272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14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39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FFFFFF"/>
                                  <w:sz w:val="27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FFFFFF"/>
                                  <w:sz w:val="39"/>
                                </w:rPr>
                                <w:t>/财务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26.7pt;margin-top:135.2pt;height:35.35pt;width:306pt;mso-position-horizontal-relative:page;mso-wrap-distance-bottom:0pt;mso-wrap-distance-top:0pt;z-index:251660288;mso-width-relative:page;mso-height-relative:page;" coordorigin="4897,399" coordsize="6120,707" o:gfxdata="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Rbk+stsAAAAMAQAADwAAAAAAAAABACAA&#10;AAAiAAAAZHJzL2Rvd25yZXYueG1sUEsBAhQAFAAAAAgAh07iQIYqlfa1AgAA0gcAAA4AAAAAAAAA&#10;AQAgAAAAKgEAAGRycy9lMm9Eb2MueG1sUEsFBgAAAAAGAAYAWQEAAFEGAAAAAA==&#10;">
                <o:lock v:ext="edit" aspectratio="f"/>
                <v:rect id="矩形 8" o:spid="_x0000_s1026" o:spt="1" style="position:absolute;left:4897;top:440;height:665;width:6120;" fillcolor="#C86167" filled="t" stroked="f" coordsize="21600,21600" o:gfxdata="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fWLx7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文本框 9" o:spid="_x0000_s1026" o:spt="202" type="#_x0000_t202" style="position:absolute;left:5276;top:399;height:687;width:156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微软雅黑" w:eastAsia="微软雅黑"/>
                            <w:color w:val="FFFFFF"/>
                            <w:sz w:val="3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FFFFFF"/>
                            <w:sz w:val="36"/>
                            <w:szCs w:val="16"/>
                            <w:lang w:eastAsia="zh-CN"/>
                          </w:rPr>
                          <w:t>林孟霖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7327;top:497;height:514;width:3272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14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39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FFFFFF"/>
                            <w:sz w:val="27"/>
                          </w:rPr>
                          <w:t>求职意向</w:t>
                        </w:r>
                        <w:r>
                          <w:rPr>
                            <w:rFonts w:hint="eastAsia" w:ascii="微软雅黑" w:eastAsia="微软雅黑"/>
                            <w:color w:val="FFFFFF"/>
                            <w:sz w:val="39"/>
                          </w:rPr>
                          <w:t>/财务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2820670</wp:posOffset>
                </wp:positionH>
                <wp:positionV relativeFrom="paragraph">
                  <wp:posOffset>2478405</wp:posOffset>
                </wp:positionV>
                <wp:extent cx="243840" cy="7075170"/>
                <wp:effectExtent l="0" t="0" r="3810" b="11430"/>
                <wp:wrapNone/>
                <wp:docPr id="1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7075170"/>
                          <a:chOff x="4443" y="130"/>
                          <a:chExt cx="384" cy="11142"/>
                        </a:xfrm>
                      </wpg:grpSpPr>
                      <wps:wsp>
                        <wps:cNvPr id="17" name="直线 12"/>
                        <wps:cNvCnPr/>
                        <wps:spPr>
                          <a:xfrm>
                            <a:off x="4635" y="322"/>
                            <a:ext cx="0" cy="1094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43" y="130"/>
                            <a:ext cx="384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22.1pt;margin-top:195.15pt;height:557.1pt;width:19.2pt;mso-position-horizontal-relative:page;z-index:-251655168;mso-width-relative:page;mso-height-relative:page;" coordorigin="4443,130" coordsize="384,11142" o:gfxdata="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">
                <o:lock v:ext="edit" aspectratio="f"/>
                <v:line id="直线 12" o:spid="_x0000_s1026" o:spt="20" style="position:absolute;left:4635;top:322;height:10940;width:0;" filled="f" stroked="t" coordsize="21600,21600" o:gfxdata="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un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86167" joinstyle="round"/>
                  <v:imagedata o:title=""/>
                  <o:lock v:ext="edit" aspectratio="f"/>
                </v:line>
                <v:shape id="图片 13" o:spid="_x0000_s1026" o:spt="75" type="#_x0000_t75" style="position:absolute;left:4443;top:130;height:384;width:384;" filled="f" o:preferrelative="t" stroked="f" coordsize="21600,21600" o:gfxdata="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wp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2326640</wp:posOffset>
                </wp:positionV>
                <wp:extent cx="1919605" cy="73571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7435" y="3260725"/>
                          <a:ext cx="1919605" cy="735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position w:val="1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position w:val="1"/>
                                <w:sz w:val="32"/>
                              </w:rPr>
                              <w:t>个人信息</w:t>
                            </w:r>
                          </w:p>
                          <w:p>
                            <w:pPr>
                              <w:rPr>
                                <w:rFonts w:hint="eastAsia" w:ascii="微软雅黑"/>
                                <w:color w:val="58595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  <w:lang w:val="en-US" w:eastAsia="zh-CN"/>
                              </w:rPr>
                              <w:t>1995.5.3</w:t>
                            </w:r>
                          </w:p>
                          <w:p>
                            <w:pPr>
                              <w:rPr>
                                <w:rFonts w:hint="default" w:ascii="微软雅黑" w:eastAsiaTheme="minorEastAsia"/>
                                <w:color w:val="58595B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</w:rPr>
                              <w:t>131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lang w:val="en-US" w:eastAsia="zh-CN"/>
                              </w:rPr>
                              <w:t>67237434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/>
                                <w:color w:val="58595B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lang w:val="en-US" w:eastAsia="zh-CN"/>
                              </w:rPr>
                              <w:t>Linger</w:t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t>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lang w:val="en-US" w:eastAsia="zh-CN"/>
                              </w:rPr>
                              <w:t>139</w:t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3" w:line="400" w:lineRule="exact"/>
                              <w:ind w:left="0" w:leftChars="0" w:right="714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C86167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C86167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3" w:line="280" w:lineRule="exact"/>
                              <w:ind w:left="0" w:leftChars="0" w:right="714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Theme="minorHAnsi" w:eastAsiaTheme="minorEastAsia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HAnsi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CET_4英语证书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3" w:line="280" w:lineRule="exact"/>
                              <w:ind w:left="0" w:leftChars="0" w:right="714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hAnsiTheme="minorHAnsi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HAnsi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3" w:line="280" w:lineRule="exact"/>
                              <w:ind w:left="0" w:leftChars="0" w:right="714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 w:hAnsiTheme="minorHAnsi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HAnsi" w:cstheme="minorBidi"/>
                                <w:color w:val="58595B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初级会计师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ind w:left="0"/>
                              <w:rPr>
                                <w:rFonts w:ascii="微软雅黑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</w:pPr>
                            <w:r>
                              <w:rPr>
                                <w:color w:val="C86167"/>
                              </w:rPr>
                              <w:t>奖项荣誉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ind w:left="0" w:leftChars="0" w:firstLine="0" w:firstLineChars="0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2016.02.29  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获校级优秀学生干部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ind w:left="0" w:leftChars="0" w:firstLine="0" w:firstLineChars="0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2016.02.29  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获三好学生标兵 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ind w:left="0" w:leftChars="0" w:firstLine="0" w:firstLineChars="0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2015.10.23  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获国家励志奖学金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ind w:left="0" w:leftChars="0" w:firstLine="0" w:firstLineChars="0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2014.11.21  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获校级优秀学生干部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ind w:left="0" w:leftChars="0" w:firstLine="0" w:firstLineChars="0"/>
                              <w:rPr>
                                <w:rFonts w:hint="eastAsia" w:ascii="微软雅黑" w:eastAsia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 xml:space="preserve">2014.11.21  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获校级优秀学生</w:t>
                            </w:r>
                          </w:p>
                          <w:p>
                            <w:pPr>
                              <w:pStyle w:val="4"/>
                              <w:spacing w:before="134" w:line="340" w:lineRule="exact"/>
                              <w:rPr>
                                <w:rFonts w:hint="eastAsia" w:ascii="微软雅黑" w:eastAsia="微软雅黑"/>
                                <w:color w:val="58595B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183.2pt;height:579.3pt;width:151.15pt;z-index:251661312;mso-width-relative:page;mso-height-relative:page;" filled="f" stroked="f" coordsize="21600,21600" o:gfxdata="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Y1NH2wAAAAsBAAAPAAAA&#10;AAAAAAEAIAAAACIAAABkcnMvZG93bnJldi54bWxQSwECFAAUAAAACACHTuJAjdFwbEsCAABz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eastAsia="微软雅黑"/>
                          <w:b/>
                          <w:color w:val="C86167"/>
                          <w:position w:val="1"/>
                          <w:sz w:val="32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position w:val="1"/>
                          <w:sz w:val="32"/>
                        </w:rPr>
                        <w:t>个人信息</w:t>
                      </w:r>
                    </w:p>
                    <w:p>
                      <w:pPr>
                        <w:rPr>
                          <w:rFonts w:hint="eastAsia" w:ascii="微软雅黑"/>
                          <w:color w:val="58595B"/>
                          <w:lang w:val="en-US" w:eastAsia="zh-CN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  <w:lang w:val="en-US" w:eastAsia="zh-CN"/>
                        </w:rPr>
                        <w:t>1995.5.3</w:t>
                      </w:r>
                    </w:p>
                    <w:p>
                      <w:pPr>
                        <w:rPr>
                          <w:rFonts w:hint="default" w:ascii="微软雅黑" w:eastAsiaTheme="minorEastAsia"/>
                          <w:color w:val="58595B"/>
                          <w:lang w:val="en-US" w:eastAsia="zh-CN"/>
                        </w:rPr>
                      </w:pPr>
                      <w:r>
                        <w:rPr>
                          <w:rFonts w:ascii="微软雅黑"/>
                          <w:color w:val="58595B"/>
                        </w:rPr>
                        <w:t>131</w:t>
                      </w:r>
                      <w:r>
                        <w:rPr>
                          <w:rFonts w:hint="eastAsia" w:ascii="微软雅黑"/>
                          <w:color w:val="58595B"/>
                          <w:lang w:val="en-US" w:eastAsia="zh-CN"/>
                        </w:rPr>
                        <w:t>67237434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/>
                          <w:color w:val="58595B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/>
                          <w:color w:val="58595B"/>
                          <w:lang w:val="en-US" w:eastAsia="zh-CN"/>
                        </w:rPr>
                        <w:t>Linger</w:t>
                      </w:r>
                      <w:r>
                        <w:rPr>
                          <w:rFonts w:ascii="微软雅黑"/>
                          <w:color w:val="58595B"/>
                        </w:rPr>
                        <w:t>@</w:t>
                      </w:r>
                      <w:r>
                        <w:rPr>
                          <w:rFonts w:hint="eastAsia" w:ascii="微软雅黑"/>
                          <w:color w:val="58595B"/>
                          <w:lang w:val="en-US" w:eastAsia="zh-CN"/>
                        </w:rPr>
                        <w:t>139</w:t>
                      </w:r>
                      <w:r>
                        <w:rPr>
                          <w:rFonts w:ascii="微软雅黑"/>
                          <w:color w:val="58595B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</w:rPr>
                        <w:fldChar w:fldCharType="end"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3" w:line="400" w:lineRule="exact"/>
                        <w:ind w:left="0" w:leftChars="0" w:right="714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/>
                          <w:bCs/>
                          <w:color w:val="C86167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C86167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t>技能证书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3" w:line="280" w:lineRule="exact"/>
                        <w:ind w:left="0" w:leftChars="0" w:right="714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Theme="minorHAnsi" w:eastAsiaTheme="minorEastAsia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eastAsia="微软雅黑" w:hAnsiTheme="minorHAnsi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CET_4英语证书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3" w:line="280" w:lineRule="exact"/>
                        <w:ind w:left="0" w:leftChars="0" w:right="714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hAnsiTheme="minorHAnsi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eastAsia="微软雅黑" w:hAnsiTheme="minorHAnsi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会计从业资格证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3" w:line="280" w:lineRule="exact"/>
                        <w:ind w:left="0" w:leftChars="0" w:right="714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 w:hAnsiTheme="minorHAnsi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eastAsia="微软雅黑" w:hAnsiTheme="minorHAnsi" w:cstheme="minorBidi"/>
                          <w:color w:val="58595B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初级会计师</w:t>
                      </w:r>
                    </w:p>
                    <w:p>
                      <w:pPr>
                        <w:pStyle w:val="4"/>
                        <w:spacing w:before="6"/>
                        <w:ind w:left="0"/>
                        <w:rPr>
                          <w:rFonts w:ascii="微软雅黑"/>
                          <w:sz w:val="22"/>
                        </w:rPr>
                      </w:pPr>
                    </w:p>
                    <w:p>
                      <w:pPr>
                        <w:pStyle w:val="2"/>
                        <w:ind w:left="0" w:leftChars="0" w:firstLine="0" w:firstLineChars="0"/>
                      </w:pPr>
                      <w:r>
                        <w:rPr>
                          <w:color w:val="C86167"/>
                        </w:rPr>
                        <w:t>奖项荣誉</w:t>
                      </w:r>
                    </w:p>
                    <w:p>
                      <w:pPr>
                        <w:pStyle w:val="4"/>
                        <w:spacing w:before="134" w:line="340" w:lineRule="exact"/>
                        <w:ind w:left="0" w:leftChars="0" w:firstLine="0" w:firstLineChars="0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2016.02.29  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获校级优秀学生干部</w:t>
                      </w:r>
                    </w:p>
                    <w:p>
                      <w:pPr>
                        <w:pStyle w:val="4"/>
                        <w:spacing w:before="134" w:line="340" w:lineRule="exact"/>
                        <w:ind w:left="0" w:leftChars="0" w:firstLine="0" w:firstLineChars="0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2016.02.29  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获三好学生标兵 </w:t>
                      </w:r>
                    </w:p>
                    <w:p>
                      <w:pPr>
                        <w:pStyle w:val="4"/>
                        <w:spacing w:before="134" w:line="340" w:lineRule="exact"/>
                        <w:ind w:left="0" w:leftChars="0" w:firstLine="0" w:firstLineChars="0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2015.10.23  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获国家励志奖学金</w:t>
                      </w:r>
                    </w:p>
                    <w:p>
                      <w:pPr>
                        <w:pStyle w:val="4"/>
                        <w:spacing w:before="134" w:line="340" w:lineRule="exact"/>
                        <w:ind w:left="0" w:leftChars="0" w:firstLine="0" w:firstLineChars="0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2014.11.21  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获校级优秀学生干部</w:t>
                      </w:r>
                    </w:p>
                    <w:p>
                      <w:pPr>
                        <w:pStyle w:val="4"/>
                        <w:spacing w:before="134" w:line="340" w:lineRule="exact"/>
                        <w:ind w:left="0" w:leftChars="0" w:firstLine="0" w:firstLineChars="0"/>
                        <w:rPr>
                          <w:rFonts w:hint="eastAsia" w:ascii="微软雅黑" w:eastAsia="微软雅黑"/>
                          <w:color w:val="58595B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 xml:space="preserve">2014.11.21  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获校级优秀学生</w:t>
                      </w:r>
                    </w:p>
                    <w:p>
                      <w:pPr>
                        <w:pStyle w:val="4"/>
                        <w:spacing w:before="134" w:line="340" w:lineRule="exact"/>
                        <w:rPr>
                          <w:rFonts w:hint="eastAsia" w:ascii="微软雅黑" w:eastAsia="微软雅黑"/>
                          <w:color w:val="58595B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520065</wp:posOffset>
                </wp:positionH>
                <wp:positionV relativeFrom="paragraph">
                  <wp:posOffset>2409825</wp:posOffset>
                </wp:positionV>
                <wp:extent cx="243840" cy="7075170"/>
                <wp:effectExtent l="0" t="0" r="3810" b="11430"/>
                <wp:wrapNone/>
                <wp:docPr id="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7075170"/>
                          <a:chOff x="819" y="130"/>
                          <a:chExt cx="384" cy="11142"/>
                        </a:xfrm>
                      </wpg:grpSpPr>
                      <wps:wsp>
                        <wps:cNvPr id="4" name="直线 5"/>
                        <wps:cNvCnPr/>
                        <wps:spPr>
                          <a:xfrm>
                            <a:off x="1011" y="227"/>
                            <a:ext cx="0" cy="11035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9" y="130"/>
                            <a:ext cx="384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0.95pt;margin-top:189.75pt;height:557.1pt;width:19.2pt;mso-position-horizontal-relative:page;z-index:251659264;mso-width-relative:page;mso-height-relative:page;" coordorigin="819,130" coordsize="384,11142" o:gfxdata="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">
                <o:lock v:ext="edit" aspectratio="f"/>
                <v:line id="直线 5" o:spid="_x0000_s1026" o:spt="20" style="position:absolute;left:1011;top:227;height:11035;width:0;" filled="f" stroked="t" coordsize="21600,21600" o:gfxdata="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pHr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C86167" joinstyle="round"/>
                  <v:imagedata o:title=""/>
                  <o:lock v:ext="edit" aspectratio="f"/>
                </v:line>
                <v:shape id="图片 6" o:spid="_x0000_s1026" o:spt="75" type="#_x0000_t75" style="position:absolute;left:819;top:130;height:384;width:384;" filled="f" o:preferrelative="t" stroked="f" coordsize="21600,21600" o:gfxdata="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10x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40640</wp:posOffset>
                </wp:positionV>
                <wp:extent cx="4572000" cy="17722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5060" y="458470"/>
                          <a:ext cx="4572000" cy="177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33"/>
                                <w:szCs w:val="33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2013.09-2017.06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湖南文理学院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 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9pt;margin-top:3.2pt;height:139.55pt;width:360pt;z-index:251660288;mso-width-relative:page;mso-height-relative:page;" filled="f" stroked="f" coordsize="21600,21600" o:gfxdata="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j+PP7aAAAACgEAAA8AAAAAAAAAAQAg&#10;AAAAIgAAAGRycy9kb3ducmV2LnhtbFBLAQIUABQAAAAIAIdO4kCV0QZIRQIAAHI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33"/>
                          <w:szCs w:val="33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33"/>
                          <w:szCs w:val="33"/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2013.09-2017.06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湖南文理学院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 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658" w:right="658" w:bottom="658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38D64739"/>
    <w:rsid w:val="24534E58"/>
    <w:rsid w:val="37231DBF"/>
    <w:rsid w:val="38D64739"/>
    <w:rsid w:val="3F774674"/>
    <w:rsid w:val="5B3C21D5"/>
    <w:rsid w:val="6D535020"/>
    <w:rsid w:val="6FD7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"/>
      <w:ind w:left="890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ind w:left="833"/>
      <w:jc w:val="both"/>
      <w:outlineLvl w:val="2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ind w:left="833"/>
    </w:pPr>
    <w:rPr>
      <w:rFonts w:ascii="微软雅黑 Light" w:hAnsi="微软雅黑 Light" w:eastAsia="微软雅黑 Light" w:cs="微软雅黑 Light"/>
      <w:sz w:val="20"/>
      <w:szCs w:val="20"/>
    </w:rPr>
  </w:style>
  <w:style w:type="paragraph" w:customStyle="1" w:styleId="7">
    <w:name w:val="List Paragraph"/>
    <w:basedOn w:val="1"/>
    <w:qFormat/>
    <w:uiPriority w:val="1"/>
    <w:pPr>
      <w:spacing w:line="288" w:lineRule="exact"/>
      <w:ind w:left="833" w:hanging="239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2018-04-12T12:00:00Z</dcterms:created>
  <dc:creator>scavengers拾荒者</dc:creator>
  <cp:lastModifiedBy>满天都是小猩猩</cp:lastModifiedBy>
  <dcterms:modified xsi:type="dcterms:W3CDTF">2023-04-21T06:56:34Z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B9C21DC03C6048E09C10ADE035B71182_12</vt:lpwstr>
  </property>
</Properties>
</file>