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702310</wp:posOffset>
                </wp:positionV>
                <wp:extent cx="294005" cy="265430"/>
                <wp:effectExtent l="5080" t="4445" r="5715" b="9525"/>
                <wp:wrapNone/>
                <wp:docPr id="26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65430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5pt;margin-top:55.3pt;height:20.9pt;width:23.15pt;z-index:251679744;v-text-anchor:middle;mso-width-relative:page;mso-height-relative:page;" fillcolor="#000000 [3213]" filled="t" stroked="t" coordsize="1993900,1873250" o:gfxdata="UEsDBAoAAAAAAIdO4kAAAAAAAAAAAAAAAAAEAAAAZHJzL1BLAwQUAAAACACHTuJAZAI9b9kAAAAL&#10;AQAADwAAAGRycy9kb3ducmV2LnhtbE2PPU/DMBCGdyT+g3VIbKmdKP1QiNMBARNLQ5E6OrHrRI3P&#10;Uew2gV/PMcF49z5677lyv7iB3cwUeo8S0pUAZrD1ukcr4fjxmuyAhahQq8GjkfBlAuyr+7tSFdrP&#10;eDC3OlpGJRgKJaGLcSw4D21nnAorPxqk7OwnpyKNk+V6UjOVu4FnQmy4Uz3ShU6N5rkz7aW+OgnN&#10;8mn9Nj9Zzd9evt/rOW/E4STl40MqnoBFs8Q/GH71SR0qcmr8FXVgg4Rkt10TSkEqNsCISPI0A9bQ&#10;Zp3lwKuS//+h+gFQSwMEFAAAAAgAh07iQN39RkL1FAAAq2kAAA4AAABkcnMvZTJvRG9jLnhtbK2d&#10;XW8cuXKG7wPkPwx0GSCrJvuD3cZ6D4Kz2FzkJGeRdZDLYDwaWUKkGWFmbHn/fZ7qJqdJ22RRQLzA&#10;jmxVV1fxJateFqt7fv7L1+enzZf96fx4PLy/MT81N5v9YXe8ezx8en/zXx9+++fxZnO+bA9326fj&#10;Yf/+5s/9+eYvv/zjP/z8+vJub48Px6e7/WmDksP53evL+5uHy+Xl3e3tefewf96efzq+7A/88v54&#10;et5e+Ovp0+3dafuK9uenW9s0w+3r8XT3cjru9ucz//rr8ssbr/FUo/B4f/+42/963H1+3h8ui9bT&#10;/ml7waXzw+PL+eaX2dr7+/3u8vf7+/P+snl6f4Onl/n/3ISfP8r/b3/5efvu02n78vC48yZsa0z4&#10;xqfn7eOBm15V/bq9bDefT4/fqXp+3J2O5+P95afd8fl2cWQeEbwwzTdj88fD9mU/+8JQn1+ug37+&#10;/1O7+48vv582j3fvb+zAmBy2z0D+b3/8/X+WezM8ry/nd0j98fL7SRw8v/ztuPvf8+Zw/OvD9vBp&#10;/y+n0/H1Yb+9wygjw3mbXCB/OXPp5uPrvx/v0L39fDnOI/X1/vQsChmDzdcZkD+vgOy/XjY7/tFO&#10;XdP0N5sdv7JD37UzYLfbd+Hi3efz5V/3x1nR9svfzpcFzzt+mtG48x59wLf75yeg/afbjRmHvneb&#10;142ZpnZqwiS4yppYtnMAM2weuMq1tv9O2MbCdkJzk9fcRsK9G/iTV9xFssb0rTMFxYzR6p5p+9Ga&#10;vOYhFm4mFA95k10k7Cb+6/KKiRyrFU1rTdflFU+RsGu6frJ5xSaBr3Hj6Exes4kBHKau7dqC6gRA&#10;Y4ZxKKmOERzc0Dclq1MIu2F0tmB1jOHQW9u4gtUJhhjd2wKGJgZxQHHTFFQnKJqxKw9IDKM2pW0M&#10;Y89wuMKUtjGKxrbT2BZgtDGMAyu1K6BoYxTdZKamsFpsjKJqdAzi2NipmfIjbWMQh2bqzJSfHjbB&#10;cBp7hPNBKcaQSdoMY0FzDOEw2qkvLHEi8LrGEXZtweY2hnDAw3bM29zGCDrmaF9YLG2M4NDaZixp&#10;jhF0zIyuEPzbGMF+GrqmL9gcI0i4G/rSaMQI2mFwTcnmGEHjzNi0eQTbGEHwm2xhfXcxgqY3rS1o&#10;7mIE264zpXjXxQiafjSlVNjFCCLcTm1hoLsYQtYruTM/HF0MoRlsK3Emu1a6BMMOU0qqYwzNgNG2&#10;ZHUKYjPYUsDrYhQx202kz6zZMJF1IRoHNeoLa7yPcTS9hLxC4uoTIF3PGiiMSR8j2fYsxkLi6hMg&#10;XTsaW1iMfYxk21jXFYJeHwNpBvJFidf0MZJ2gNcUskufANl3BmKan399DCTLa5oKc0RY95U0tS2q&#10;+7zmIYbRDrZvCzNkSFBENeytoDpG0TYDOSM/+YYExWHA7MJ4DDGKhj9DYTkOCYqu7cmLBatjFI21&#10;LJuC1QmKbho7WxqQGEXTWyJlXrWLUYQzTUNJtYthZBMiu5HsQncJjOM4NG1hxbgERhZ6KRW4BMap&#10;aUeGL7stcjGMrR0nVm7e6gRGok3bFUKIS2Dsx77rS4Od4DiOxhBx8mYnOA5925bmyPgNkLYp7WHG&#10;BEiHIcCeHZMxQZJNDGwyb/cYI2lcT9QpjPeYQOnIeWxas2MyxlAaJzSuMN5jjCX0qZghxwRKR6ou&#10;bTbGBMphmkohe0yQdG4ixudHe0qQbAYzFXYEUwpkN05AkwVyioHsu4mta3aopxRGFgJMLq85gREr&#10;CtxsSkAcOrJjIa5OMYjGwMTzJicQ9swNU4iqUwwhRZpC+ppiAFsDty4MsqEws2ZG2/alFGOaGEDb&#10;EYELi4VlGqkmjbpC/DBNguBEqaKwWzRNgiA+toXJYaS4dc3+7B+aoZDQqdPE0lCnsZAaCYqxNOWr&#10;rjjaMYzt0LrSSjRNjKSW0gmLkSXNBm5BTGCmtIOvv66lt6R2o4jGICqiMYSKaIyfIhqDp4jGyCmi&#10;MWyKaIyZIhoDVhZNqjSKaLzqFNF6tJLyjKK1Hi1bj1ZSmFEMqEfL1qNl69FKCjJlW5NyjCJaj1ZS&#10;ilG01qOVlGEUrfVrq61Hq61HKym/lG1Nii+KaP3aSgovitb6SJjUXBSt9WsrKbcoWuvR6urRSsos&#10;ZQOSGosiWo9WUl1RtNajlRRWFK31aCU1FUVrPVpJOUXRWh8Jk0pKWWtSR1FE6yPhUI9WUkD5zgAO&#10;OD+FI8ztQzjV3H09+GNNftpw9vr+5oNQKznofDme5RBVjjk5Kv2wHMRu3yEov43lTSKPcyLfzge3&#10;P5S3iTwBXOT7vHybyBOaRd7l5btEnmUs8lNevk/khVnKBdBGOXr+oQdDeoV32RR8dukV3mlT8HpM&#10;r/Buc+6WtWpKr/COm7zn0LIYaWFp4jnHZLl78KvkCu859Cp7RYq2HH3N98h7jrLkHt5zTquy90gR&#10;F1Y036PgeYq5MB65AjqTvUeKuRwtzVcUPE8xb73n0JDsPVLM2css9yh4nmIuDGO2Ku85rsajK+xB&#10;ruBUJmcVg5Jc4T3ntCV7RYq5ZP35HnnPYXzJPbznXd5zhjO5wntOKs5alWIumVis4hwje0WKuWTZ&#10;+YqC5ynmkkHnKwqep5hLdpyvKHieYi6Zb74i7zkgx2MlWU2uIGXlPGc6JFd4z0lH2StSzCUbzffI&#10;e84ESu7hPR/ynjORkiu850PB8xRzqamLVVTLs36kmEupfL6i4HmKuVTA5ysKnqeYO+85JeusVSnm&#10;znvu8p4zveOxkiK0WEV5OXcPFkJyhfeconH2ihRzKRjP98h7zsFecg/vORXe7D1SzKW6O9+j4HmK&#10;uRRt5Qrqsdl7pJhLLXa+ouB5ivnkPad+mr1HirnUTud7FDxPMZei6HxF3nMWdjy6c7lTLpFSZs4u&#10;gkB6jXdeapTZa1Lc5wLlcp+8/4SO9D5+AKSmmL1Pir1p/BBIrTC6ZuFonsie6M/8tjPzNHdmfpRr&#10;4LXbi/Df8OPmlSZD37S3eeBn35Mnv38+ftl/OM6SF+HCZqInCkaOrxzU87fQO7gKPh2SC2gqGP2U&#10;Ta8IcuHzZblBIi8V03CHIBc+vXxs0BvFY/uD1t3T8byfR2n16Ps79TROcXK3ILAKBiU/cCW5IsiF&#10;zx/J4zhcZrlDkAufPzDojeKx/UFrwXXbNUbaBoCdk1LfsMmky7re9rQaLfM7uSDcK3x6TyJxYzh7&#10;5FCv6HlH05Nnem+Wp510YkIW9TfO9GGav1W+xn66OWhpXZbRG+VHafdWzKe5luPEWf1IyyMpp+it&#10;mbpRqrOgO3LKAxMti48NHXhefOyu0StgGj49toYWYzkaEu2suGv6DWLhM4hjgBz3zOKdI6CXjWkb&#10;zPHizlwpedAaPoN2YzjG9eIS58ram4m2g2C7RBpFfJ02tF5N1z1hMCJ8emOiWUbPDqd8inba1eQk&#10;h5FxxEWaEooj04xT55cgDR+jtqRoWR7lKGzWTg9HV9bOsRlLxIvTgaXYbgxdbgtMrm3o/la003Pi&#10;+bOzwKQZYydrlszoSE/sUoojY+QkzttOI9GVPAd4wmeYMx0daX7cWbhwo7L2vhk845IOQ6OKDyyQ&#10;ZSBp7dZiPjmUznkvbuhWUowZRllxM6r092lxj5Y3Jo0X7wBN0T42Pf6JdroMHFXo8sjQZgNfX8Q5&#10;HtbmDH02UoKetRs9zkz9IO3NIj4yewLhC2iGT48qYRRYvbilV6NsOy0rjn3ZrN3Rk6Jq52TYayco&#10;XHfYwYjwGYwxrGyvncYvejKKAykdWZ4MDwMNWoE/Bq3hM2i30uS32N73LFZFO90U0sgnA0mi1SaB&#10;pevW12k4lyeTa9rpW/JzRtidNu7cX87cxRhaD698M7gYPoOrNM1J24mIW8ZRG8h2MGFG0g/MbCuP&#10;e4YGBSPyDMoRlYIbNQRqHElryzKv4E+RdBUdauh8Cpy8hn7E8hV0qJ/6lkqwgEBPp8q2YvEKaxy6&#10;pYtFtL9NvII6Obo//WSuYE7Ed57OmE2pIE48j0Mru5dWeROxmh7hRVqnTQMp9SqtsiYSjpHTGoZw&#10;pKdNIU1M3U46IGdplTNBC2iV99IqZYqwr2BMkXQFYRqaDpIyW1LBl4ijgUhW0CUyDQ3fXrfKlojW&#10;9OB5aZUsQU7Gq26VKw0dYHr+oFMlHoGiCW+xRGdKPF0CxfDSKlHi4Qsr/ZXME2ajxpMGGus8ta6g&#10;ScMImNUsifxPGWGxxKgkaaDnNvA7nSMRzgZpEhQvG5UiISIcTaQrGJKjLdtbwj00gsTCpenL61b5&#10;kTMTS32R1unR/ECP5y8EQoUdgbvhkG32UidH8hxZYF46N3Lt0MHQZ906NWJSNYEz6szIdexMq4kR&#10;/HYMOVznRTBpKTPMduu0yEHLfKF9LmKVWRHFAxMYmk6KXM9DL9WcyPVsXP1465Qox2t0RmR7y3Zg&#10;Hh/IKU576pUrKVkGUbqiWEmWxMgyKVE127aBP1lCAYSzKG07AobXzbPL5dGHfbf+0NDySDAnEUXd&#10;hBQ/a3CYp+SK0tRhqZcullBkuVZ5w3iGT093J0bRjwkP1WkFBMiK3wbw1A8PkpUt4VEOfxzeNrK1&#10;UqSJc4sltCDT5lqW5vlhaVsGS2LBwKFWaQQpIPX+eLql9qgVkOD9ngmxF6DJuqyb2e7XHQQdMqRI&#10;U3VcYn/Lhdp4s+58BGjFYWXbtUrDzUCz2hTZDPZaEWP1k9nLvNKG/DqINFvzKIMyV1aEAIvUVV5A&#10;PEYW4KfMQxworyCKEmFuMbVYcpr4deIiPsNbnF3rqpDH1EmT5SmwLjncIPhq4tf1LA/P0RVf1A5t&#10;CsHCOB57uZ7YhXUfPpf1H0UixKGt5WVn1zBHZKcsXB1DEbfTtbknGBE+vTFrgJa8sZ6eBbHw6cXX&#10;+D+nmUmZ7w6NPurWyfccQCyFgxpz2BGzU73Kq94aB2303AH96mAaB53z+a4GK9JKz5Mqc4ysmQqU&#10;MTrrW3JqZppUJnmEd9FfM5EpSIS9QNU6Gamy+t1A3TI0E6dM3p6KVc6Gm2qMl68IIoQNyk1eviJG&#10;cVbRS1stOaoqBHJsIgtqka+IsGMLiQv6KwI48tRDvf6K/BDJ12SfyJya1BZ5W5M3o8GsScoRVjUZ&#10;P5oKNXRiXGdaDVeJJnINEYrWSQ3LipYhO3OVwkWrXF6DofHDKIjUkM8oRlUw2zgE8ly9RpvjCFvB&#10;yRG/BvAKwg9JuOaHZD8Rsk749Mx54BUN/rTgjeLsLOQ4qMgpWnaqfnG/UbzCGBKVbGiWnVC0cwoe&#10;hs/F00i6whR5nt0fRLxNusLu3I4v2JuvnnedvLhn9jiQ6Nw2sYd/+jQbRIP+8OnHZRXk2Xke+lMQ&#10;ZZvge87eKG4piCo7StOu2jkdnbSTsW6Qyvc8Hm8UL4+JHFQRhZKBDqMWPv36iSRrxiNanVXiUtP0&#10;yZotgrblY4ffhVxNINCGj4ec5ahnTtW8s0Pd2tIEIK/6ECbAMTN2Fdc+lcpwMs75pVVKD2bkxQ3y&#10;LodZO5Yp85CnyidfjGdz6zTbKarzFp9FewtLKm8/8FPeUbGIc0SgLQrqGa0/d6ewIfStPDKUheUR&#10;NHGVepfG+GlZkB3NIs77k7SRgY/7Hk+pQGi283qqUM2TDaa2qZx4utv3r9OdxC637CrvgsGGxfap&#10;4V1RijiW+wMCKkBWSy+81Scc0/OSJvYVina6CnxnKvOXyo8i3ssbF2bbGRYg08Q5i1lc5cSVN60o&#10;4pT6/D6FMjCvVNDER96JsRhDDUOrLNCEwCuuFnF5BZ9mDO+L8HkaT3stcFBYkLN5mZHyEkV1inGM&#10;4w+gKBS01xbfEErDpw+pFIuwftbOqpIekuJqojjA0f8iDjHVAgfTiuOFRZydk64dXu8LeuyjK8Tl&#10;nY8yMjW7jdBtKpGgptiFfLCG8hVcQ4kFkbNs3vpRawaJxpKlzZtStCWyQrXEGs2edSYQVaGzGrbr&#10;RGMzDxHW1uA6jykWDJPWNRctE4oXoxywlOcap9F+FdI/N6k1WF6xERY5wRWDtPHhfRghdjveScET&#10;aGV71hBFDiQya3itEZBCDBBr+tcASyGmcUqNnw3lGr8dXSda/TtOD5QoJSuW/Y2zD4U+Fa8ouVHo&#10;J/qU9QPuNXdy3Ddqxec4Ncu7DTV8eUfnNfOPdN9p6ysmFjRgqt2IMW/h3ZpWtT+iRSPv+1LHJ2Jd&#10;1ItbLVHEpA5fYL/K+EeccaTpipxUnA8Q2CslHTmVVOrEzPmV8Y40XWn2x4Sat8Kym1Xsifg6WEvf&#10;adn+dbMenjYoyUc7xypxtlOh1FphDcfbvOZvzl1oV53ljZSU7oK4OpbyomPC98xia6Aaic3LkTQc&#10;oGImOCp3Qbs+0WhAkneeSt6tmcd0bgd+X7NMOAEIu4eaVci7jH2XunRZq4tcpIOrFTGEHk3CwOJq&#10;RYgCJn/cCUVWIyArNBTnK+Ir1NK3o8ieQ4ve7Eb8cSdFfTU30Mt1PbbQMw8UN0z1irzGviWUqCuy&#10;Zkf7kd8mV+Rk2Y36DVJFxpemZ79EK/gE51y+Ub6OrTBZl4lSw4U4Jvbrs4ZpMQv9nK3gcY43py+G&#10;VJBEuvx8WJl3u2WGRXdJ0FxBb0MLbQ139hhWsPIgqR9eVG8kvGDFBiW4xOt2tb3PdayIZtq26gpC&#10;xY7tim7NZvA6b2o2mtcpWbeJ9bPd6hvkdSFZffO9rtGKjf26/CuKBmtkqShIrEGrotixxsOKQkoU&#10;avUiTRTF9QJQnCDU4lKUeyoKV1Feq6iKRUmTZlttmx1l5Ip6XpTuK4qFEZeoqERGRKWizBmxoIoa&#10;Kru/QLEkNJQDrYn4m179jckhg6kUUGPmqdetY1oLMVQoP89BXTmzXnGPCbl+eCKteCH9vEm64ugk&#10;0l1xFBIdJL1N+tt6QTir4hlYeZp6fkvO9bFqeRo7+gqV8/Hp8e63x6cneYz6fPr08a9Pp82XrXx3&#10;zvzHb5USsaf5FUPJPyVX/jb/+f5Kbi2Xzl8XI98Qs3zTzMfj3Z98W8z2sHs48jU9u8tpfhL9vNsf&#10;9u2dmLXjK2pO283L6cyX+RxPl4ej//qe307Hw0Xug+LHTw+X/3z8tDk98paky8Npv//9crO5e0Tl&#10;LMLNI5Xnl/Zus+Pq4+fTf8vRCfvO+bb+3xiF7wYkcSuWE9Xo854t/vi/8B0+8/B7g+VLguK/z1Lr&#10;dyz98n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nFwAAW0NvbnRlbnRfVHlwZXNdLnhtbFBLAQIUAAoAAAAAAIdO4kAAAAAAAAAAAAAAAAAGAAAA&#10;AAAAAAAAEAAAAEkWAABfcmVscy9QSwECFAAUAAAACACHTuJAihRmPNEAAACUAQAACwAAAAAAAAAB&#10;ACAAAABtFgAAX3JlbHMvLnJlbHNQSwECFAAKAAAAAACHTuJAAAAAAAAAAAAAAAAABAAAAAAAAAAA&#10;ABAAAAAAAAAAZHJzL1BLAQIUABQAAAAIAIdO4kBkAj1v2QAAAAsBAAAPAAAAAAAAAAEAIAAAACIA&#10;AABkcnMvZG93bnJldi54bWxQSwECFAAUAAAACACHTuJA3f1GQvUUAACraQAADgAAAAAAAAABACAA&#10;AAAoAQAAZHJzL2Uyb0RvYy54bWxQSwUGAAAAAAYABgBZAQAAjx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27508,208577;191179,81710;170117,160940;161770,113068;152191,99837;159081,98384;164683,95856;169108,92414;172301,87950;174710,81710;83866,175678;99270,112208;83866,113768;89860,98976;95853,96771;100671,93651;104256,89563;106777,84507;31651,37791;25332,41930;22312,48757;23319,224435;28128,230079;35622,232284;251593,230671;257017,225564;258639,50047;256290,42897;250419,38221;227267,45908;49267,37199;196845,29190;245274,15750;255843,17309;265182,21610;272731,28276;278100,36715;280728,46607;280505,224650;277373,234272;271613,242444;263728,248733;254165,252604;35622,253733;25053,252174;15658,247819;8108,241207;2796,232767;167,222930;391,44833;3467,35210;9227,26985;17168,20696;26730,16825;53629,15750" o:connectangles="0,0,0,0,0,0,0,0,0,0,0,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679450</wp:posOffset>
                </wp:positionV>
                <wp:extent cx="1211580" cy="320040"/>
                <wp:effectExtent l="0" t="0" r="0" b="0"/>
                <wp:wrapNone/>
                <wp:docPr id="1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1997.4.5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5.65pt;margin-top:53.5pt;height:25.2pt;width:95.4pt;z-index:251678720;mso-width-relative:page;mso-height-relative:page;" filled="f" stroked="f" coordsize="21600,21600" o:gfxdata="UEsDBAoAAAAAAIdO4kAAAAAAAAAAAAAAAAAEAAAAZHJzL1BLAwQUAAAACACHTuJAkwApStcAAAAL&#10;AQAADwAAAGRycy9kb3ducmV2LnhtbE2PzU7DMBCE70i8g7VI3Fo7QAiEOBXiR+LAhRLu29jEEfE6&#10;it0mfXu2J7jtaD7NzlSbxQ/iYKfYB9KQrRUIS20wPXUams/X1R2ImJAMDoGshqONsKnPzyosTZjp&#10;wx62qRMcQrFEDS6lsZQyts56jOswWmLvO0weE8upk2bCmcP9IK+UupUee+IPDkf75Gz7s917DSmZ&#10;x+zYvPj49rW8P89OtTk2Wl9eZOoBRLJL+oPhVJ+rQ82ddmFPJopBwyrLrhllQxU86kQU9zmIHR95&#10;cQOyruT/DfUvUEsDBBQAAAAIAIdO4kD/+7o6ugEAAF8DAAAOAAAAZHJzL2Uyb0RvYy54bWytU0tu&#10;2zAQ3RfIHQjuY1lOWwSC5SCtkW6KtkCSA9AUaREQOSyHtuQLtDfoqpvuey6fI0NKcYp0k0U2FDmf&#10;N2/ejJZXg+3YXgU04GpezuacKSehMW5b8/u7m/NLzjAK14gOnKr5QSG/Wp29Wfa+UgtooWtUYATi&#10;sOp9zdsYfVUUKFtlBc7AK0dODcGKSM+wLZogekK3XbGYz98XPYTGB5AKkazr0cknxPASQNDaSLUG&#10;ubPKxRE1qE5Eaglb45GvMlutlYxftUYVWVdz6jTmk4rQfZPOYrUU1TYI3xo5URAvofCsJyuMo6In&#10;qLWIgu2C+Q/KGhkAQceZBFuMjWRFqIty/kyb21Z4lXshqdGfRMfXg5Vf9t8CMw1tAknihKWJH3/9&#10;PP7+e/zzg5UXSaDeY0Vxt54i4/ABBgp+tCMZU9+DDjZ9qSNGfsI6nORVQ2QyJS3K8t0luST5LmgX&#10;3mb9i6dsHzB+UmBZutQ80PiyqmL/GSMxodDHkFTMwY3pumRPFEcq6RaHzTDx3kBzINo9Tbjm+H0n&#10;guIsxO4j5IVIKOivd5GQcoGUPuZMqKR7rjvtSBrsv+8c9fRfrB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wApStcAAAALAQAADwAAAAAAAAABACAAAAAiAAAAZHJzL2Rvd25yZXYueG1sUEsBAhQA&#10;FAAAAAgAh07iQP/7ujq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1997.4.5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8091805</wp:posOffset>
                </wp:positionV>
                <wp:extent cx="6376670" cy="6007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1pt;margin-top:637.15pt;height:47.3pt;width:502.1pt;z-index:251677696;mso-width-relative:page;mso-height-relative:page;" filled="f" stroked="f" coordsize="21600,21600" o:gfxdata="UEsDBAoAAAAAAIdO4kAAAAAAAAAAAAAAAAAEAAAAZHJzL1BLAwQUAAAACACHTuJAj60H2N0AAAAN&#10;AQAADwAAAGRycy9kb3ducmV2LnhtbE2PzU7DMBCE70i8g7VI3Fq7KYQkxKlQpAoJ0UNLL9yc2E0i&#10;7HWI3R94epYTHHfm0+xMubo4y05mCoNHCYu5AGaw9XrATsL+bT3LgIWoUCvr0Uj4MgFW1fVVqQrt&#10;z7g1p13sGIVgKJSEPsax4Dy0vXEqzP1okLyDn5yKdE4d15M6U7izPBEi5U4NSB96NZq6N+3H7ugk&#10;vNTrjdo2icu+bf38engaP/fv91Le3izEI7BoLvEPht/6VB0q6tT4I+rArIRZniWEkpE83C2BEZKL&#10;lOY1JC3TLAdelfz/iuoHUEsDBBQAAAAIAIdO4kCKmqbnOwIAAGgEAAAOAAAAZHJzL2Uyb0RvYy54&#10;bWytVMFuEzEQvSPxD5bvdDelTSDqpgqtipAqWqkgzo7X213J9hjb6W75APiDnrhw57v6HTx7k7Qq&#10;HHrgshnPjN/MezPO0fFgNLtRPnRkKz7ZKzlTVlLd2euKf/509uoNZyEKWwtNVlX8VgV+vHj54qh3&#10;c7VPLelaeQYQG+a9q3gbo5sXRZCtMiLskVMWwYa8ERFHf13UXvRAN7rYL8tp0ZOvnSepQoD3dAzy&#10;DaJ/DiA1TSfVKcm1UTaOqF5pEUEptJ0LfJG7bRol40XTBBWZrjiYxvxFEdir9C0WR2J+7YVrO7lp&#10;QTynhSecjOgsiu6gTkUUbO27v6BMJz0FauKeJFOMRLIiYDEpn2hz1QqnMhdIHdxO9PD/YOXHm0vP&#10;urriU0hihcHE7+9+3P/8ff/rO4MPAvUuzJF35ZAZh3c0YG22/gBn4j003qRfMGKIA+t2J68aIpNw&#10;Tl/PptMZQhKxaVnOJhm+eLjtfIjvFRmWjIp7jC+rKm7OQ0QnSN2mpGKWzjqt8wi1ZX2qcFjmC7sI&#10;bmiLi4nD2Guy4rAaNsRWVN+Cl6dxNYKTZx2Kn4sQL4XHLqBfvJZ4gU+jCUVoY3HWkv/2L3/Kx4gQ&#10;5azHblU8fF0LrzjTHyyG93ZycADYmA8Hh7N9HPzjyOpxxK7NCWF9J3iXTmYz5Ue9NRtP5gse1TJV&#10;RUhYidoVj1vzJI4bj0cp1XKZk7B+TsRze+Vkgh7lXK4jNV1WOsk0arNRDwuYB7B5LGnDH59z1sMf&#10;xO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60H2N0AAAANAQAADwAAAAAAAAABACAAAAAiAAAA&#10;ZHJzL2Rvd25yZXYueG1sUEsBAhQAFAAAAAgAh07iQIqapuc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7705090</wp:posOffset>
                </wp:positionV>
                <wp:extent cx="6772910" cy="351790"/>
                <wp:effectExtent l="0" t="0" r="8890" b="292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351790"/>
                          <a:chOff x="2488" y="12217"/>
                          <a:chExt cx="10666" cy="554"/>
                        </a:xfrm>
                      </wpg:grpSpPr>
                      <wps:wsp>
                        <wps:cNvPr id="53" name="KSO_Shape"/>
                        <wps:cNvSpPr/>
                        <wps:spPr bwMode="auto">
                          <a:xfrm rot="10800000" flipH="1" flipV="1">
                            <a:off x="3260" y="12370"/>
                            <a:ext cx="279" cy="284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lumMod val="7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54" name="组合 6"/>
                        <wpg:cNvGrpSpPr/>
                        <wpg:grpSpPr>
                          <a:xfrm rot="0">
                            <a:off x="2488" y="12217"/>
                            <a:ext cx="10666" cy="555"/>
                            <a:chOff x="1642" y="4241"/>
                            <a:chExt cx="10666" cy="555"/>
                          </a:xfrm>
                        </wpg:grpSpPr>
                        <wpg:grpSp>
                          <wpg:cNvPr id="55" name="组合 2"/>
                          <wpg:cNvGrpSpPr/>
                          <wpg:grpSpPr>
                            <a:xfrm>
                              <a:off x="1642" y="4274"/>
                              <a:ext cx="10666" cy="523"/>
                              <a:chOff x="1642" y="4274"/>
                              <a:chExt cx="10666" cy="523"/>
                            </a:xfrm>
                          </wpg:grpSpPr>
                          <wps:wsp>
                            <wps:cNvPr id="56" name="椭圆 13"/>
                            <wps:cNvSpPr/>
                            <wps:spPr>
                              <a:xfrm>
                                <a:off x="2289" y="4274"/>
                                <a:ext cx="523" cy="52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57" name="直接连接符 24"/>
                            <wps:cNvCnPr/>
                            <wps:spPr>
                              <a:xfrm>
                                <a:off x="6239" y="4510"/>
                                <a:ext cx="606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" name="直接连接符 39"/>
                            <wps:cNvCnPr/>
                            <wps:spPr>
                              <a:xfrm>
                                <a:off x="1642" y="4510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9" name="文本框 3"/>
                          <wps:cNvSpPr txBox="1"/>
                          <wps:spPr>
                            <a:xfrm>
                              <a:off x="2869" y="4241"/>
                              <a:ext cx="3337" cy="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24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333F50" w:themeColor="text2" w:themeShade="BF"/>
                                    <w:kern w:val="24"/>
                                    <w:sz w:val="28"/>
                                    <w:szCs w:val="28"/>
                                  </w:rPr>
                                  <w:t>自我评价 / About Me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8pt;margin-top:606.7pt;height:27.7pt;width:533.3pt;z-index:251676672;mso-width-relative:page;mso-height-relative:page;" coordorigin="2488,12217" coordsize="10666,554" o:gfxdata="UEsDBAoAAAAAAIdO4kAAAAAAAAAAAAAAAAAEAAAAZHJzL1BLAwQUAAAACACHTuJAOvHI+dwAAAAO&#10;AQAADwAAAGRycy9kb3ducmV2LnhtbE2PQUvDQBCF74L/YRnBW7vZxoYYsylS1FMRbAXxtk2mSWh2&#10;NmS3SfvvnZ7scd77ePNevjrbTow4+NaRBjWPQCCVrmqp1vC9e5+lIHwwVJnOEWq4oIdVcX+Xm6xy&#10;E33huA214BDymdHQhNBnUvqyQWv83PVI7B3cYE3gc6hlNZiJw20nF1GUSGta4g+N6XHdYHncnqyG&#10;j8lMr7F6GzfHw/ryu1t+/mwUav34oKIXEAHP4R+Ga32uDgV32rsTVV50GmZqGSfMsrNQ8RMIZp5V&#10;zPv2VylJU5BFLm9nFH9QSwMEFAAAAAgAh07iQJn3WM00KgAAxssAAA4AAABkcnMvZTJvRG9jLnht&#10;bO2dS69kyVHH90h8h9JdIjH3vB9X02MNM57BYuxpMQMsUXXdug+pblVRVd23zdoyXiGv2GAhIQEr&#10;s2PnBZ/GYz4Gv8iMPCerpysjB8tGQoDk7umOzhsZERkZj3/k+fB7b582izfrw/Fxt31xVX5QXC3W&#10;29Xu9nF7/+LqL77+7I+Hq8XxtNzeLje77frF1Y/Xx6vvffSHf/Dh8/5mXe0edpvb9WHBItvjzfP+&#10;xdXD6bS/ub4+rh7WT8vjB7v9estf3u0OT8sT/3m4v749LJ9Z/WlzXRVFd/28O9zuD7vV+njkTz/1&#10;f3mlKx5yFtzd3T2u1p/uVq+f1tuTX/Ww3ixPbOn48Lg/Xn3kuL27W69OX97dHdenxebFFTs9uf/l&#10;h/D7V/K/1x99uLy5Pyz3D48rZWGZw8I7e3paPm75odNSny5Py8Xrw+O3lnp6XB12x93d6YPV7una&#10;b8RJhF2UxTuy+fywe713e7m/eb7fT0JHUe9I/X+87OpHb14eFo+3L67a6mqxXT6h8d/86ie//vnP&#10;FvwB0nne399A9Plh/9X+5UH/4N7/l2z47d3hSX5lK4u3Tq4/nuS6fntarPjDru+rsUTkK/6ubst+&#10;VMGvHtCO/LOqGTA7/rasqrL3Wlk9fF//fVl0Xef/dds28rfX4QdfC38TO897bPI4C+r42wnqq4fl&#10;fu3kfxQZBEHVQVB/9tWXf+1pnFwc0SSl480RgS1ePf9wd4tQl69PO2chIrDFYYcllsVQyP9dLe42&#10;j/s/5Q/87/5SfhfJtK46aJxw6l4lF0Rb9aMXTDWcC2Z5s3p9PH2+3jntLN98cTzBJAZ6y+/8b1Td&#10;XwsDTxvM/o+uF2VbNXU5LJ4XddvUNczpvwrEwuNEXNZVW9WLh0XdodSyfpcYk5qJ67JuxsTKiHUm&#10;rtq67BMrNzFx2bb1UF3muY2JGzbGBi/yjKHNbGB4WOTllfuYuOvquuovr4yFRyu3Y983l1dGrTPx&#10;WA7d2F1eWc7WTF3WQzMkli5jHVai8S7BdXmmxGrou7a8zDY2MHNS1U1VDAlZl2dqbMayr1J8x3qs&#10;mr7q6iohkzNF9nWD30nwHWsSox7aOmF95Zkqx6Ed+jGxdqzLqhlxh+VlvqtYl1VVVF2T4Ls602U9&#10;dFWdkHcV67Kqu6Gr28t8V2e6rEqMMCGTKtYlJjVWTUKXVazLchyGYUzJJNYld0U/dgl5V7Eu8SJt&#10;WRYJece6rDDYbkjJJNZliS6rNnF26nNdDsVYFZflXce6LKtxxAwv812f6bIY6r5NOKo61mVZtmOb&#10;kkkd67IcGpxxiu8zXbLHNuVf61iX5dj2fZGQdx3rsuOkJQRypsiiLMfkbRMrchiJOi6v3JypsW7K&#10;tkuIuonV2Axtk7KQ5kyLXdPVyaVjLVYNt1NCHk2sxGrsC26Fy8bXxEpsmq4YUgKJdcjSY4/XuRgy&#10;NLEOCeDGMXEcmzMtjhywJNexFsuC89gmJNLGeqzrsW6ahFm3sR7Loi2JjC7biITP0xVMiFEVdWrt&#10;WJElihySa8eaJIgqqj4h7jbWZNlCnHIjbazKuioLXOBlVbaxKktx2lVK3rEu67YaCSgTa8e6rPCt&#10;ZZtwfxISz/JumqpOXWVdrEuu96IuE3x3Z7qsm65pE3x3sS65DuQGuWwnXazLahSzSri/LtZlhf/D&#10;dSfWjnXJ/dEUybVjXeLghy5lg12sy6rHy2NVF498F+uyrrua5OAy3yQ1sy5JdgrSistr97Eu0ToW&#10;nlo71mVVjjWeLbF2rEvyoB4Xm+D7TJdF0RZl4uz0sS7rVjx9IuTpY12WXVVgtAm+z3Tpk7EE37Eu&#10;y1YyvdTaZ7psybVSMhliXZIfNmPKToYzXUoOmfJVQ6zLsW7lIrlogsOZKklQizahSrLn2QSHmqg7&#10;ocnhTJPm0rEmsVYCggTXZ4osqQ6kcgUpmkxOsCPtG1Ncx3o0fQklmnnpciQoTsh6jNVousAxVmPJ&#10;mUnl7mOsRtNzj7Eay5qg57Kox1iL5n0zxlqsuYRTBjLGWiy5yBou7IsVhzHWYttLNn7RqsdYiVzu&#10;BIwJ54f9RFpMJnvoISItmxK1JHgmTojJuSNT7qksYi1yEodkKkkgFy0ut3XKQlguoi6LsSUVuixt&#10;iokRed+4KsJFeZdFrMqBGi1Z1kVNcolGa7ctEXfiQMJqRI3aKQwk1j4r8pDod6nAuDwv8jQVRye1&#10;dqzNESeVCozL8yIPBSFCxssyeafI01ZVygES4MRCKZoyLZRYmdQBYSbhXUtqy7NXQ/PvCoW68lQg&#10;XT6Emunq7VaLpvxusZRGSeEKtPvdUarXUkGlPPt1qaVpqKTCeoEYUQuxK5by89LEHAQhbrNWRhZC&#10;7Orn5spYqhCPWSuL7Qk1VuWr72mupWboyPM2KRbiyPO2Weo+faPA3KgU69zqeVuV+puQU1nL2aqU&#10;1Bx53lalSubI87Za6VYpaWUxo1ut8rYq5SlhhsJTzupScXLkeVuVIpIjz9uq1IUced5Wa91qnbdV&#10;KeHI6hRncrYqZRlHnrdVKbU48rytNrpVCiNZzOhWm7ytSpVDmKF+kbO6FC4ced5W6b958rytSnnB&#10;rZ631Va32uZtVftiX5Pe52xV8nphhow9i1y3ShKeRa5b7fK2Kgm1YyZvq5IjCznZbw4zvW61z9tq&#10;r1slR81aXbfa5221163Sq8xZXVJI2SrJYRa5bpWEL4tct0oSl0WuWx3ytqpt7K+HvK1KliVbJYHK&#10;YUYyJ0eet1XJhhx53lYlxXHkeVuVtMWR523V5SJCL5lGzmZdiuH/Qd52Xdrg/0Hehl0q4P9B3pZd&#10;fO//Qeam58Apc9NT6OS76XZ0MwVPBM5ZYp3Cp/P4yf8kjXMPAGfehcwcHGTmlfyQ5c1+eZLwOPx2&#10;8SzADg8YWDzwe8UDyN8/7d6sv945ypNEyyWNKhrazngQKDW2QRmfKTfb839B91YSTkTPvxg7/L7f&#10;aqALv+71J5RU+cJPGItukmWgC78qfUcLQ48iSZn0r9Lrd/1Iy0j5GaX4bNBT6lPFsj71eIP/rkGU&#10;uj7nhoa+sX5F2jPRU2611qe7ozcEvdGeNkh6/XakAqnyJLNsubuS8qeIAbTFy6dEF5b8ydtqDeiQ&#10;EyIy5Nk2xTDxQyLs8URYcNBr+FX160Etyo/DrBj8F/0gqbzYG8Kn5pmmp1fRSd7q6BsyXIP/pidl&#10;DvpqSc2t9enXSmPMre96twY/Td1N+u3Qr6GvBvTQZG9921OuSeq3Kesy2H851CNhW5K+HgdaBsr/&#10;WJdTRBX0FH5VfdUDNWaVJwiIwpI/SAYKOX59wSlwNaX5oSAX5COAM8v+66agkavrs3UPi7psb8CA&#10;qM0pPd6BACjNj4NGKb1DPhn0BfyE9Tu0Z9gPqB0KdLo++p2uiiD38KvKv+qbfqKXf2vYA9XyeuLH&#10;4RbS/FetNOA8PzWNem7JpHxYXXyOs3/fUjDokX/wJ3XNVgz5A4KSW8iv3xb0+4z1qQJq8lzWyN+y&#10;t3LkxKv8674fsY3kfvVMeX7otFn+Hwuezi/NZNOflOIydb8C0bL8swfYefl4/JzBf9MNGvmU3Nwc&#10;H4OeAy89BPFvTdfWFEbT8qnpolA8dfRDgYYN+qqa/LPH7Bj0dJ81vC1p0Jr3L0FJLQgb4QfQDiZn&#10;rF+UXbDntgFeY/AvNW1Bern1pZPloLmX/Y/ESEG/AGzM+xr2B2mHuPWJZ4i1kvIvBOzpkwsuPqwj&#10;YE+DHwm/qj8hxKD75tfnMNbEZun1u5FbQukbYknjPHqYptI7FKa1fjWG+xRLLYmh0/w4sKauT+g3&#10;ZTBhn+HXsN+2p03q6fuypzNsrQ/cUPfr8WoWfc2J1/Xp33J3G/yDE1b/A/iQG8yiB/Sl9wtgbfN8&#10;gWLAIXp+CJyIjvPXJzLgCrboZ/5Bo2HcFv0sH2ANeESLfpb/MAjA0KKf9Usw0CJbQ/4C9vXy8Vhe&#10;g76b7RPEQjOVNoKdhV+DvTmYsq7fEo9Z/ETna8RApyJqWDf8GtaPzq/Hahr8z/5BRj6KxogfIv9D&#10;uEe0Ysl/9m80B9mBZT+z/ySYpF9l2AMliuCfq6KvSSDT+438P7fpKHj9pD3gcML9QrYDO8Z5BIMe&#10;7q9K8iNyh/T68/3I5dWN9FMNekGMO/tRPLhB3wDa9Oe9KjvMx5JnC2LS+5+qHEjYLHmCMVf/BmSn&#10;J0Ey+CFE1XwBXyI4ZYN+YATA30cVnVEuJIN+bDjAXj7ALnGgaXqMjLBH6WlHT9XAcK7Cr3q+EDpw&#10;aaXverC/xvoVeHYf/3BaAAFY9DVHyt/vFSg8wkVjfVAqWqEhzhV0u0EvMGgfT1agpqqpBB72GX4N&#10;++2bUeMBcHsFADFjfTd14OXjZwrS9MytMIyh9MyGWPEnoyl035UeEK5Jj/z1viO547I3+CcAJqrV&#10;9R1G3+Cf6LZWfdUj7Bj2T/47CDKE+E1QwS3TUsnzTrg9aBmwAs3cW/6W/B0yXR9IlxW/UR8I9StA&#10;s4R7Bv+SwcqEl+O/qcRWk/yT7YT6EmACbgDj/ErIIJBEtz7H3brvyNawGqVHnPiiND9uckXp3VxK&#10;mr6VAFr9Q8MwgxWPUb9qtM5LcCIXmLF+U8CR8kNtyvI/1N8azS90PsVYn/pe8IcUZsupKRXOefhV&#10;z7vUDzWfIvUnWDHud6neaj+YYizZg2HPgGE6AdOIfrk58BZp/qW+KmBCT8+PMvxbR/1WYNWOvkK2&#10;xv1OfRjYY6CX0SODnxFkUeC/ajvL/nuyrmm/xM/WfeennwI/MtuU5kcq9DKh4/cryjPoexCCam9S&#10;3DfpJaf4DutLTiF4Ts+PzT85BUWlQG/Lh5yiEiiqX9+WPwFGrfVDYhNbvwM5pgxY5NoPBczQIZFm&#10;hGmfSLyb9pth/zL5IEB0x0/G+WJaqNP+S9b5ZTyLqEHXz/APfoLO01OfIUVN2hs5BSUxtQepvRv+&#10;jdFqBq90vxn+k5yCJCrfPxPuUXMO69v+nwmBPtRXmZQz7xdyCno6ap+NfX/hoSgxBv7t+5GQucFF&#10;qPzt+5cchMGccD/a9zvgWua71f4bO36QcHjKRzLiE6ngE5Ur/3b8Qw4ydMF+MuIrncL06/sZy7R9&#10;ygbC/ZgRH5KDyJyTrm/HnyAocfnqbzFVK74lxZEASNd3M7kG/0gn5F8Z8bnkIBRxdH07/me7TDAF&#10;eju/IAfBQav9ZOQv5CDSJPP8ZORHFf0aqXE5f0jyYuVf5CyEzyEftPM7bgjKq3peMvLHitEGqUl6&#10;fuz8VCd5ld7Of6UhRRPX02fk1zhbsMnKf0b+XnGmmM/W9e36ACJppnzEz6On7bMpqz7k1xn1DZ3q&#10;VX7s+gn0MgKi9HZ9hhxHbi1Pn1H/kWie2XWlt+tL0DNiqfFhRv2KnIiQIaxv18egZ1ZMz1dG/Y07&#10;iw2o/WTU93Qa3O1XZ70N/QIHCP3ijPoktkYR09snE8Vm/ZMcihvey0cmwqz6KvSQ+/0SV8pbDAb/&#10;Q0cTUfdr14el4EzI5Okz6s/Qg9FXfjLq29y4zKapfDLq59DThvPxA8fdrM8LvdQQxF+VGfX/s/Uz&#10;+gtn/Gf0L87k09v9kTP5Z/RfoJ/1m9HfgX62HxJhq38E/WyfGf2pM/v3r5AY9hmdL8INq792dn4z&#10;+nexf8jpD8b+R0I/q94V+zepXln9zdh/cu+Z/dPYPzO7ZfZnY/+f0/+N75ec/nJ8f+mbE4Z+5/uR&#10;bNDs38n9O2o9wfff0/U0ud8Fc+XOe0Z/X+KHkM+WGfgBiU/q0K/MwCdI/ENAr/wQ/xt4KomvKCN7&#10;en6Qha8gfoP9QG/jNyQ+lB63k08GPkTiT+khenobf0J82wHIU3ob3yLxMwVrpcebGngYic9JyZXe&#10;xudI/E+C7en9uyVp+6wYJw34HIdNStejyF9ofyk/iMrCL0l+NEz82Pgoyb8GjfcYx5eXpwz+kf93&#10;wHdJ/kjArfKx8WOSn3JNK72NTxMKhg2V3sa/SXrK7JvS2/g68neKCKpfAiYLv0fPkUFJ5ScDHyj1&#10;h+n8chlZ+EOpb8x4VBvfKPWTCX/lUsN0/VbqMxQcvXxw6KY/keH8YD/IysJ/Sn2JQ6jr2/hSqV/J&#10;U2zOP/g319L2CTM8j6X0GfhYDjsCDfQ2/pZgtQz2k4PvlfrhxE8GfhjvTEFW+cnAJ1MCpCMR6G38&#10;s9RXw32Rg6+W+m3w5zn4berDIJQ9P0UGPpzDzgMcgd7Gn0tMPuPJbXy7xuTOfrLw89Tnw313htAP&#10;fZ3wq/Z3iMkneWbRX5oACOuuNrvjmpbbe6YH8Ly9+rpwii/ODfhnM5xcA234CeFX3QFBAJDvPEry&#10;Ie87rTVxlJrFcqUkT6xkoW7ymQzKRO+Qq0/eicTOWLgZAxRBqiYGsXuNy0lB3toyiGlpqyBoIVgQ&#10;EFAck8vG9xkNYaodPLzoGMFZcpUn26+R+wJ6g2NKU4u38IeTJr65Swo7am60BAwgCrdAyV3v+AaR&#10;gstLcQK1vBjjqFuysPQuoeZS8iYKmMYY8ZDXZInJ3NrAowwJCjVTKZ6aykJaglBTdPNr04Y3+XYv&#10;sbm1B3Ipe+0AjXKvshkSnNcm4Oa4G+TE5Rq38foXiYJBztOLqk1BQLDltDrpC2uUSkJFRSRNzsUZ&#10;hhAaIF2WGEtpnHj1U3yzIHICy6LO4KTOAIKFeNOHkTw5iHxLMkSotPiUnG0bkiFBnrbKZIHR3gbs&#10;NqUHDcCxaUw6+Ozwq/fdcbZCM01+UFJNAn/SZAich+Dq0uTuuT+/VfeYn0FOO0/PnUOaW8wQ6euh&#10;BhRCmpZeHRfe6cVMy5GyZ5qcd1bC28GVe6bDIKfsF2BHvUCcLHJKy/4m5DkhiggWOTgO72MErmGZ&#10;mH8GzMldbg6sLakmFgRz4clJEC0T6zhOingnvEesxuockAkARfHPJOdKUmYAf1hHm5ebQrpE5kr6&#10;YzDjXon0WwXtZQoyApM1vK1mrU5mqLErKrXJkbXeBZDbzAxSnlHeiaMsQYJrm5ihC2KcVeY4Q10E&#10;ryEtmaTNAGINU8nE3BYKTh+9UxPjlWxrdcItLUJQvxh4OjHJDC+hMmriVqedZEF8aRjzzKA/TThX&#10;mnjG6kCeFIHVcGqNARVWx0srMzhLy2b846Ked/d0qMEMFqPlDRIfIg+DnNOhRsDiAhxKC1K8tPIu&#10;QCyTnLhBBUkVznJ6I51Z9WJAFHgh0GCGTneICeRFZGur7s1GJ0hCw8K6m/wTj0rOTzKONkM1ImxJ&#10;A7k9gPRYvNPMUXK64qZkOKuq1ZaCqSkZ3KgaMIPj+D2DmYEU00ccLR7VmKDWN2n9VvF/1u0x9hym&#10;sDq/MyQDgaRHIkj/JFiad1hnXtmTc1KNlIPecy/7c6vXTA5azJA7aDGbh8j5xwYz0ir19k4WaUJH&#10;iE8kRHLMYPumzeBSNSkc2arpligVKtAcy5caXfpoi6fzgqRexeumBrnMfSs5CCrzNM1OD4dDSc9a&#10;fjZJImCyLKNq7B8zdqLUp4qT7EsNlThb6Sn4GChnEAt4aq8qSnjyCp6xfk207O2METim3NP800Sg&#10;7ezFScEWQF26SwQEnEwi8AOg3ZiygJxwXPmR+WbcbMoaeIRRMuggT+Rv7Nc/5Bvo6fqnDxZPyxZh&#10;qgF98cCCxQ+gL/UK0CMsQ550repQtReAkxEmIp4OB/4d+B/w8pN8MuTpHsTW9TnGxtQWQQoPqAR+&#10;mKg3Ci9SEu3Ur5Eo41cM+UjiRXArrocfRMXB0C9PKsiNqfRsxtAvTSKxYU+P6RmXRM0kA/ULpR84&#10;aoY9CMZ8qgIzn0HRKWnP/hFrXR/fadkzIHYppDn+cRXWlJ0wT7wb6LF/gx9adDgFT0+5RLKCJP8A&#10;byg0B/peOkxpesoeoctCwGtNcVDEoBao/JNq8GSFtT55pvLv3zO16N0Hb5w8G7ytcdcJP7xr4feL&#10;LQkizdov0EKlr90EUZo+kqfozrIfPD7VAV0f5Rkof4CjtFkCPQmx5f8p2iMgXZ8KlFHKA/JC9Sas&#10;33eCCE/vlx5LuF94OFU6KAY9YPQgTyIZ67zjznGIyv+IdzHskxiWTmmgxxwM/VKeo4ng6WFMCqpJ&#10;/ul5Tl1k/5KvRc8oufIDSABvl6YXZGco0LfsxciEKLPz7KvqlwRNdJ3kn9M4vYLU0SA2ChGsP/U4&#10;qE4CszXkI23bgBKgJUx5zOAHJxhQHXxwzHqViRcVBHzj9YUxW1Nn0NMIV/0CX5a7IC0frtDgfwBI&#10;mPFJvD6RgZUnnPFPDmuV1qGf5eM/3WDwH8nfv2Ft0c/65XgBobXoZ/uh4DDY9jPbJ6ms9QoPOIvJ&#10;/gkMaCgZ9gYGOZwvTINg2qSfzi/0PGBi2EPkH8T0BKGStJ/I/0APYsOgj/wbpkRwYN2PZGrqP6En&#10;4LDWn/0zaZu8ZJ/mP/L/HBxAKhY/8/0CPeI05B/dX/hpmikm/XQ/0h5BPib9FM/APE+sWfzT81F/&#10;Qt5WSOEyqd8ofoCeiRdL/uKSvX+WZFAm8K31Q/zDXcEMo6WvOb6SKXpBsBnrT/Eb9DKWZNDP8QyI&#10;K3dXptef40/oud4N/qP4lnIuOzbkGcXP0OMejP1G8TmFa/eCVZL/KP6HfgBYlpZPlF9Ay6Nz1n7n&#10;/KXClngUz1h/zo8glsq6QT/nXwwQUXq1+JnzOxk4Ir011p/zRwrklAyN9f0Hm9x9LTOyPEyQXp/e&#10;fsh/oaeBa9HP+TVNGFpIhnyi/B16yi8W/VwfEHq7HjLXH/LWpw6o3W3osX9D/lH9BHpaf4Z9RvUZ&#10;6HkixaSf6j/SADHrIVF9ie4NEaUhT5Ae0ysJlHitSn9cH+M8mihPfC11Y/W3Yv6GfGQmEuR+sE9z&#10;vySPU0m7arktjP1KUwav4NfnSdOc8qfEnJLPMi4oBbjkeeH2laRO6QGBGK9YAhKeire0B3gyMG1v&#10;+rErXd99yirNT1R6proKawb/w1zZpnk98nCPsb70HXS/dH4K49WAuC7PExWMxBlTylHZn+erGLmz&#10;6OeuAnBh2Uya/6hpgS8c6Uha9PKdPid/sC+0XCz62T6h7y1/jj1PHR2SNRp7xpQUz4iEhlFNqmHV&#10;GzlfUz+KFwKlgWXsd253ga6ULylZ9FShvD3o59C+Az0Bos3P1AusCb2lC5OKH2S/odUo30626nvI&#10;f+pk1sTb/LexPj1prf8zMEsBzpInEtf8GnoUbK2PD1dogEDGrXheP1Hp7RPzB7pi8C/dXe+fceZc&#10;F5Z+5x449KTXFv84Wa2v0qTiG0aGP4k6+NCTwBv0JAsBIMALSJTEjf36j+55+fhP6qXlE8EbWJ/Y&#10;wOAnQk/I+GU7vb8f8FbhV8VdyZWu9V7opXmT5ofif8B+SC+D+8ygxwUG+wE/RmvToJ+RK6wvwZ9B&#10;PwNj8uhn3A30fKraWn+G9UAvwZ/BDydW65/Q4yIMe+ZRGqk5yP2OfsECWPKcMU/Qo16LnxlSBT3X&#10;qUkvH25UftxnGdP7RSIBEEavDfdp8E+0F/BmVK4HbiRr/QnOJpVuwb8k/W2EloMe12vQR2A87iNY&#10;M/ghnQ1YPwJjkiVjv+goQAkxBvy5RT8jFbkvCFEsfmYgpNwXZnwYTYXh/1nf4CeCcbqBNWu/BAAB&#10;JYp/BuNu8B+BUKGXT0em9Ssg++Cv/Kc9DfoZQkstkSfVrfVnhC61bkrcxvmNAMDQA7Ux6OXdKY3/&#10;qeUK6ivNPyPoE3yZ1B+DM+gjdDSNA3Mq3n9i2593rNOcKozp6SVZXwUQmHmAgodeVfL8RrB06GWu&#10;3NjvDHqXXl5n2SfligCphx68gSX/GbAv1RyuYIOfeRxAPw9r0U/DBgQbtLPS9okw51EG6S4Y/VPo&#10;BUTu9dsSLRn3CyXJaYpMHjCRGZWUvgQeFIY8oOcAp+Up5fyA1OMgCyLNWH8eUJHrC4iLQT9Pv0g4&#10;ZtkzLmEarYGeZrbFzzy3Az0JWNoe3KBliM+Z0ZfeYlqehJPh/oWeET2Lfpp5gh+bPpqmyqOfJ7Uy&#10;6RGKxvM5+8UGwlc0suRJijzlUzn6wua5VLz959gD5jPFJzn2Rg1tyl9y7Fk+GU1M4uK9nPNCS5PP&#10;wgR6+zzSHQ+v9IJtsc87NTHBSHh+MvwJPpYIJdDb/ooEU2rOfn33uey0PfsPWSu97W/58LVcu0pv&#10;+3Popawa6M37AnrkGeRj30dCT1FP1/fYjOR5P6O379Oz9TPua0oClOSV/4x4gDfkODAqz4x4ww1K&#10;K54qJ54hRAXzo/aQES+VgBnCVyhy4rGSHG263zPiPVqgbvjN2WdGPKkfQ/f6zYhX5ZG9MAWdEw9T&#10;TZi+2pITb0v3lzhe+bHjeVKQNkzp5+QLBCe0fNUeMvIRPs7LRwoCP3a+Q22bDp7aZ0Y+RUcTAIry&#10;k5Gv+c8ge/G4Vkn6ukZX4Y0Qd3aNaiDBw5ws83ujWUxyH7BCkitbsTngl+kqIvYk2U+6Ttoo003E&#10;VWpVongdJABvpbDEMGh6dfoEikPNqVPIp0W0jZJTBmEoN2DCc6osDP6PwSgzijik7IJrcmc8o6bE&#10;OzfhQxswY5agKAeAGQurmxUuyrugNgO5WUAjwqcMH8jN+hzxffhoEryb5T8GDeRdby8Zu7rIg5Jh&#10;9gQjACyTDk7l/b2p9mdbJI4Jq/XMZJRewd4EJHVOZbftyf6DI7MLx5TGp75GRl1aWschrMsoe0vn&#10;O0QhGVV1KvCIRiVjF+39N+sDudkTABYwOY6MlgMY+tChzuloUEPE5JUZu2ECL+EVJeprZj/mjJwf&#10;ZKTDgncK0UdGN0mgpuFyzWhWIcjQ283phRHa01/zkslotYHGCIO9dOaQTfo6YChawPPuaGc0/shL&#10;wvBUTl8RUP8UFmS0LXmZfnorM6MrSlmee9jxntN07dlf6Kln9HSl5RFa5BktY0qAAWGa05EmWwvP&#10;COU0vBF7eEWI+Wvay2l8i3s0wms1p10vLxxqNAb0zUQDyIu1esnngA0kNdVZEPyTiWXAIiWGEYvM&#10;gUrIMIpWTnKQJ4wryqshfnUb6CHYL735cnAkzPWHmX1ecDBhKhSVJtReBgqGt7BCUJ6zVYba5GuX&#10;fqs2hocQfh6TtyFC4FmG74BAIm6jYhWYwQjSgB+52NWlchmY+Cm6G4TB+atT/9VrmNVN9Bfd7Alc&#10;kwEuI3iXB0G83PF/BnZN7tJJTTY0DncdKg05yDsyxTDIlwPsoxEpLx7o8ZCmbzLcRyxhrDAHlkih&#10;NUwZ5aAeCfOotCozNqiSGWqIArmJ2QRWPmnJRoTyxrviD3Lwpo0MDDghZoFZw2MWGUhZcmXdYgYM&#10;F8NVO8zA+IZXAmHCxA+rUnKQyeHbNBmo55ndHEh1qPfk4LUFLeD1kQEGBz2qIs5AmjMLEG6fDBw7&#10;w+ETIzZKHhz09LI6EaPhR4j2GMF2RpeD8KcfryaaMT9AJB8u/IzpBCKVCRuPJySySNU2BdoflIMF&#10;GBcDV1p4fT1jDoNCSnj5JWvKg2RVVZ81RCK1ESdx+mf2jAqWokEWd6c9AiMvA3gNUaC0J2wAfWr+&#10;JEgRC6DJjUqRwPOOl5c5/pSOmO4WCJsYF69B2eNHAgb2gnQZOvswVp/JM4anotVzZrMi3nNGvyLJ&#10;5EyWRXLPGVyLtJozFxfZTM7YHaXAYJE5U32AnNTeOSfm0OB8mIhwzJHE+aBKc4GPKCVNYHYCUJvj&#10;lLM7wufaw5qTq4PaHgWd3CgDgOag6eyioTbHWGf3TwPFHJKdrxYe6jZHcKdbC2Jzvne6D4XSHOYJ&#10;Ny2f9iHcS9cTpjtcQCvy4cTkwdfggBCY/aVDTXW0GcPaIZChTU9AmM2uPWU+xV60m+wR9pCvixqF&#10;pZQgpngRYnP4fg5F6YSYo/1zmAu1+XBAFEMTrIMTSPMNDoJumL8XCuJpS9pzQA8mznwlIUoXIDcf&#10;YYiSEdA+5hsPUaqDGM0nJKJEKueFiihNI40xH8CIkkDJeqz3NaIUE3Lz+Q4OZUhgea3EfB0EdGZI&#10;jyE3H0+Jkm95O8V62yRK7XOeTokKB7K69TJLVJbI4T0qekBuvisTlVQgNwUZFWwgN1/FicpBPLrD&#10;/6e9Z1Rskjd95D2glI+JSlkcLPPJoKhQJtg5Ur306nMZTrYqYJQkM3ORD6+E3I2tziXEnOeaogLl&#10;aD8GFVU/Aan1RfpRrai0mvGMVVS3zXgjKyoK4x2tB7iiinPG615ROTvj6bCoVs7nOax3yaJCPHNE&#10;9EKTuo+q/BkvqtFCYFbZXTE0rKzBOfoTYQ5F+1WGFYbckx6OPMSWpHZm5Tnx1p6m5tD4HCjjzbuo&#10;J5TxoB7MCsJd0jG+VWW91kflgK92eGr7KcCoVSYQGYobyV3OfTj6GUyVpKnnJh/RkfVCYtRBBAMh&#10;cPokJ3N7krdDrbcdo94n9QQmGtNrz41VWgaU1Q3qqWub8eRl1BLmQ60g4dNrz/1mxCeQxaRM5mZ2&#10;xkugUadcAPDWaZjb8BlvmNLj50MMzgaldWFIEAABMwFKbb6+im2AeFdq6k1pCVLck9c+XJ2MQ2Q8&#10;SBoBJTJemRWcdSggSe0u7QcjiIeAWymYpHTJxKtM4Xm+zcd30R7hfqC2XvaNkC/ksCb1DKuBWhpY&#10;Kb4jzA67lG5BknoGBFFlki0kqWe0ETApaVykqScoE8K23oGOcFK+R5ReewZhZbxgHSG8Mp7HjuBj&#10;GW9vR9g06ijW3RAB3zJeDY9hdWAerDfJyTkm1F7Gi+cxKDDjPfUYc8iHnhvDp8SQxoy34GPEZMZL&#10;8zEgM+Md+xjviZ+wXsmP4aR4GCLmpDHGaFW8p/XCfwyGzfh+QIy1zfg6AZntBOXN+PZBjBTO+LLC&#10;GRDZ/m6DlCInnDOwMMN3ncGoZeI67Y5icvuDFmfUUllL6zRCmBMEG46RtXFaPvqk5m1vc0LHk4rZ&#10;u+Sa83cLMzr22hOynyECk+95bsD+qAruZZ5KoPpkaSeaebA/BhNNVAByMS5nGoXTvAaIEVOC8zQI&#10;jQ+6X6lrS756GYBIZOLGyzmUeqZJFvu7PtGYDPdhOnASYECYwZFCdpppGYrR9pXgD5Ib5Cm5aRjI&#10;eGlfPsYXvtHzrtjCh6Sulzf75enhow/1N18cT+73q9fH0+fr3ZN8auq42zzefva42bj/ONy/+mRz&#10;WLxZbl5ccRKb7uMr+fPN66cf7m79H8ubA+EHHj29W/Rsoc1W/tl2JwuHHUP1vD/eHPcvDx99KL97&#10;tbv98cvDYrldPewOL65Wp4P7YcfVeruub2WB1fJpfVgu9ofj6cXV7nB62N0flvuHx9Vnh932JLKE&#10;t8f7h9OfP94vDo/3L65OD4f1+uXpanH7yJKOhM1HSx73ujQL7F4f2K0sohvxO/zM/Z9qahXRyUru&#10;n7uNePZ1V8/HvWzq/ub+sP9qv3j7tNkeb/jvF1cPp9P+5vr6uHpYPy2PHzw9rg674+7u9MFq93S9&#10;u7t7XK2vn3eH22sqcIX73f6wW62Px8ft/eeH3es9QpGFVz96g7Aeb8l0+cjyFsm8uPrNr37y65//&#10;bOGQ6Erzufz8lwdEM3Ej8l7evL07PC0OOwRZODHzoxdvQZbJi7iunclzZs7ulzfrt6fFir+jvMv4&#10;5mIl2bX3yqjk4Uv/D6dnMcRReVWsHr5/8V8iO+HAiUul5O3g9yMyOrxnInMHMUdkIjoVVbTjvvE7&#10;fp+kfKvn/ZIK/+79kpqaRO+XFAZ1nE3r+NuZ1lcPy/3amdYxNi3U7eX0zb/8+69/8dOFL0fKacX+&#10;JsMKpzjodBIR5RX/Re+GuZxzEcnLSt6U3tkmTorzLf5ID/p6s3ncH4W55c3yDU7Le5BAJX88eRbO&#10;/3bxjBmTSaPj1XL/4upus8QBrJ72nJXj9v5qsdzcbyP/8jvxeMLdp8vjg3chzhn6/T89ntaHxebx&#10;ST6bIP8nf8xp8C5yfXe3Xp10j+91j4fT5pMd7pg4I/aUsojQq+P5fdgG7S09Q//4H9/8/b/+13/+&#10;E//7m1/+26JyqlYj+WSr3ueikXS0DJ3LIa910pg9jnzQyFtJEJM/Ct+ykc3j9rsZiHac/+8ZyP+C&#10;IXBhvN8Q0CvsZBvC7FC/ZQhSBHLe4v/tINNRnNkBrkHvVa+O3/3FwbHVi+Mf/u6bX/zym3/+6cJ1&#10;stQY5OpYnN7+yU7CimAkPhT89iXCZ/a8f5gii3DPCiTJ2wUlMXWkFzzEAb/6na4QchsfGU2Xi3rp&#10;d8LW09tXb9XKNYLVqGpx3K8+e+Qe+GJ5PL1cHpbOab9ZH05f8j93mx331E5/d7Ug5v3b9/250HO1&#10;87dXi2eiXe6wv3m9PKyvFpsfbLn0+VydoARP7j+o9ZBiLQ7x37yK/2b7+sndHuWVcBcukuhOuTvs&#10;nv6K8PNj+anRHcMN6q+bT04E0vzF3e6wWn/8sfs9oSuJxRfbr/YrUae/kT9+fdrdPbrLWpT+7fA4&#10;Nkr3++d7gmaErEH9p8vTMv5vd8PdrKvdw25zuz589N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pLAAAW0NvbnRlbnRfVHlwZXNdLnhtbFBLAQIU&#10;AAoAAAAAAIdO4kAAAAAAAAAAAAAAAAAGAAAAAAAAAAAAEAAAAIsrAABfcmVscy9QSwECFAAUAAAA&#10;CACHTuJAihRmPNEAAACUAQAACwAAAAAAAAABACAAAACvKwAAX3JlbHMvLnJlbHNQSwECFAAKAAAA&#10;AACHTuJAAAAAAAAAAAAAAAAABAAAAAAAAAAAABAAAAAAAAAAZHJzL1BLAQIUABQAAAAIAIdO4kA6&#10;8cj53AAAAA4BAAAPAAAAAAAAAAEAIAAAACIAAABkcnMvZG93bnJldi54bWxQSwECFAAUAAAACACH&#10;TuJAmfdYzTQqAADGywAADgAAAAAAAAABACAAAAArAQAAZHJzL2Uyb0RvYy54bWxQSwUGAAAAAAYA&#10;BgBZAQAA0S0AAAAA&#10;">
                <o:lock v:ext="edit" aspectratio="f"/>
                <v:shape id="KSO_Shape" o:spid="_x0000_s1026" o:spt="100" style="position:absolute;left:3260;top:12370;flip:x y;height:284;width:279;rotation:11796480f;v-text-anchor:middle;" fillcolor="#333F50" filled="t" stroked="f" coordsize="3543300,3617913" o:gfxdata="UEsDBAoAAAAAAIdO4kAAAAAAAAAAAAAAAAAEAAAAZHJzL1BLAwQUAAAACACHTuJAdqDV67sAAADb&#10;AAAADwAAAGRycy9kb3ducmV2LnhtbEWPSYsCMRSE7wP+h/AEb2PaZURao4gieBFxAT0+Oq8X7LyE&#10;Ttz+vRGEORZV9RU1nT9NLe7U+Mqygl43AUGcWV1xoeB0XP+OQfiArLG2TApe5GE+a/1MMdX2wXu6&#10;H0IhIoR9igrKEFwqpc9KMui71hFHL7eNwRBlU0jd4CPCTS37STKSBiuOCyU6WpaUXQ83o2A7HobV&#10;bnHZuFN+cdnen3f5dqBUp91LJiACPcN/+NveaAV/A/h8iT9Az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DV67sAAADb&#10;AAAADwAAAAAAAAABACAAAAAiAAAAZHJzL2Rvd25yZXYueG1sUEsBAhQAFAAAAAgAh07iQDMvBZ47&#10;AAAAOQAAABAAAAAAAAAAAQAgAAAACgEAAGRycy9zaGFwZXhtbC54bWxQSwUGAAAAAAYABgBbAQAA&#10;tA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120,88;103,98;90,112;83,130;83,150;89,168;101,183;117,194;136,198;156,195;173,187;186,173;194,156;195,136;190,117;179,102;164,91;145,85;154,0;158,7;184,38;208,18;233,35;234,43;235,82;267,82;278,110;274,117;252,148;277,168;271,197;263,201;228,211;235,244;213,264;204,263;172,250;157,279;127,284;120,279;104,249;73,263;65,263;43,243;50,211;15,201;7,197;1,168;26,150;4,118;0,110;10,83;40,85;58,62;43,36;67,19;75,21;114,31;122,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组合 6" o:spid="_x0000_s1026" o:spt="203" style="position:absolute;left:2488;top:12217;height:555;width:10666;" coordorigin="1642,4241" coordsize="10666,55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" o:spid="_x0000_s1026" o:spt="203" style="position:absolute;left:1642;top:4274;height:523;width:10666;" coordorigin="1642,4274" coordsize="10666,523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13" o:spid="_x0000_s1026" o:spt="3" type="#_x0000_t3" style="position:absolute;left:2289;top:4274;height:523;width:523;v-text-anchor:middle;" filled="f" stroked="t" coordsize="21600,21600" o:gfxdata="UEsDBAoAAAAAAIdO4kAAAAAAAAAAAAAAAAAEAAAAZHJzL1BLAwQUAAAACACHTuJAzC2id74AAADb&#10;AAAADwAAAGRycy9kb3ducmV2LnhtbEWPQWvCQBSE7wX/w/IEb81GoRrSbIIIloIgVQult0f2NQnN&#10;vg27WxP/vVso9DjMzDdMUU2mF1dyvrOsYJmkIIhrqztuFLxf9o8ZCB+QNfaWScGNPFTl7KHAXNuR&#10;T3Q9h0ZECPscFbQhDLmUvm7JoE/sQBy9L+sMhihdI7XDMcJNL1dpupYGO44LLQ60a6n+Pv8YBX3m&#10;B3eYmuPl7SN72WzZjMdPo9RivkyfQQSawn/4r/2qFTyt4fdL/AGy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2id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333F50" miterlimit="8" joinstyle="miter"/>
                      <v:imagedata o:title=""/>
                      <o:lock v:ext="edit" aspectratio="f"/>
                    </v:shape>
                    <v:line id="直接连接符 24" o:spid="_x0000_s1026" o:spt="20" style="position:absolute;left:6239;top:4510;height:0;width:6069;" filled="f" stroked="t" coordsize="21600,21600" o:gfxdata="UEsDBAoAAAAAAIdO4kAAAAAAAAAAAAAAAAAEAAAAZHJzL1BLAwQUAAAACACHTuJAbTbwyr0AAADb&#10;AAAADwAAAGRycy9kb3ducmV2LnhtbEWPQWuDQBSE74H+h+UFeotrQhuLzSbQQkBPxWjo9eG+qsR9&#10;a93VpP++WyjkOMzMN8zucDO9mGl0nWUF6ygGQVxb3XGjoCqPqxcQziNr7C2Tgh9ycNg/LHaYanvl&#10;guaTb0SAsEtRQev9kErp6pYMusgOxMH7sqNBH+TYSD3iNcBNLzdxvJUGOw4LLQ703lJ9OU1GwZRg&#10;Rk8feTFl58q8fX+Wc5OXSj0u1/ErCE83fw//tzOt4DmBvy/hB8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NvDK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  <v:line id="直接连接符 39" o:spid="_x0000_s1026" o:spt="20" style="position:absolute;left:1642;top:4510;height:0;width:252;" filled="f" stroked="t" coordsize="21600,21600" o:gfxdata="UEsDBAoAAAAAAIdO4kAAAAAAAAAAAAAAAAAEAAAAZHJzL1BLAwQUAAAACACHTuJAHKlkuLoAAADb&#10;AAAADwAAAGRycy9kb3ducmV2LnhtbEVPy2rCQBTdF/yH4Qru6sTSVomOQguFZCUxittL5poEM3fS&#10;zOTh3zuLQpeH894dJtOIgTpXW1awWkYgiAuray4VnPOf1w0I55E1NpZJwYMcHPazlx3G2o6c0XDy&#10;pQgh7GJUUHnfxlK6oiKDbmlb4sDdbGfQB9iVUnc4hnDTyLco+pQGaw4NFbb0XVFxP/VGQb/GhN6P&#10;adYnl7P5+r3mQ5nmSi3mq2gLwtPk/8V/7kQr+Ahjw5fw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qWS4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</v:group>
                  <v:shape id="文本框 3" o:spid="_x0000_s1026" o:spt="202" type="#_x0000_t202" style="position:absolute;left:2869;top:4241;height:511;width:3337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24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333F50" w:themeColor="text2" w:themeShade="BF"/>
                              <w:kern w:val="24"/>
                              <w:sz w:val="28"/>
                              <w:szCs w:val="28"/>
                            </w:rPr>
                            <w:t>自我评价 / About Me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7075170</wp:posOffset>
                </wp:positionV>
                <wp:extent cx="6376670" cy="60071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技能类：CET-6（520分通过）、高等秘书证、人力资源管理证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557.1pt;height:47.3pt;width:502.1pt;z-index:251675648;mso-width-relative:page;mso-height-relative:page;" filled="f" stroked="f" coordsize="21600,21600" o:gfxdata="UEsDBAoAAAAAAIdO4kAAAAAAAAAAAAAAAAAEAAAAZHJzL1BLAwQUAAAACACHTuJA1jnZCN0AAAAN&#10;AQAADwAAAGRycy9kb3ducmV2LnhtbE2Py07DMBBF90j8gzVI7Fo7AUqSxqlQpAoJwaKlG3ZO7CZR&#10;7XGI3Qd8PcMKljP36M6ZcnVxlp3MFAaPEpK5AGaw9XrATsLufT3LgIWoUCvr0Uj4MgFW1fVVqQrt&#10;z7gxp23sGJVgKJSEPsax4Dy0vXEqzP1okLK9n5yKNE4d15M6U7mzPBViwZ0akC70ajR1b9rD9ugk&#10;vNTrN7VpUpd92/r5df80fu4+HqS8vUnEElg0l/gHw68+qUNFTo0/og7MSpjli5xQCpLkPgVGSC4e&#10;74A1tEpFlgGvSv7/i+oHUEsDBBQAAAAIAIdO4kCOtbM2PAIAAGgEAAAOAAAAZHJzL2Uyb0RvYy54&#10;bWytVMFuEzEQvSPxD5bvdDelTSDqpgqtipAqWqkgzo7X213J9hjb6W75APiDnrhw57v6HTx7k7Qq&#10;HHrgshnPjN/MezPO0fFgNLtRPnRkKz7ZKzlTVlLd2euKf/509uoNZyEKWwtNVlX8VgV+vHj54qh3&#10;c7VPLelaeQYQG+a9q3gbo5sXRZCtMiLskVMWwYa8ERFHf13UXvRAN7rYL8tp0ZOvnSepQoD3dAzy&#10;DaJ/DiA1TSfVKcm1UTaOqF5pEUEptJ0LfJG7bRol40XTBBWZrjiYxvxFEdir9C0WR2J+7YVrO7lp&#10;QTynhSecjOgsiu6gTkUUbO27v6BMJz0FauKeJFOMRLIiYDEpn2hz1QqnMhdIHdxO9PD/YOXHm0vP&#10;urrihxPOrDCY+P3dj/ufv+9/fWfwQaDehTnyrhwy4/COBqzN1h/gTLyHxpv0C0YMcch7u5NXDZFJ&#10;OKevZ9PpDCGJ2LQsZ5Osf/Fw2/kQ3ysyLBkV9xhfVlXcnIeITpC6TUnFLJ11WucRasv6VOGwzBd2&#10;EdzQFhcTh7HXZMVhNWyIrai+BS9P42oEJ886FD8XIV4Kj11Av3gt8QKfRhOK0MbirCX/7V/+lI8R&#10;IcpZj92qePi6Fl5xpj9YDO/t5OAAsDEfDg5n+zj4x5HV44hdmxPC+mI+6C6bKT/qrdl4Ml/wqJap&#10;KkLCStSueNyaJ3HceDxKqZbLnIT1cyKe2ysnE/Qo53Idqemy0kmmUZuNeljAPIDNY0kb/vicsx7+&#10;I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Y52QjdAAAADQEAAA8AAAAAAAAAAQAgAAAAIgAA&#10;AGRycy9kb3ducmV2LnhtbFBLAQIUABQAAAAIAIdO4kCOtbM2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技能类：CET-6（520分通过）、高等秘书证、人力资源管理证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6663690</wp:posOffset>
                </wp:positionV>
                <wp:extent cx="6772910" cy="351790"/>
                <wp:effectExtent l="0" t="0" r="8890" b="2921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351790"/>
                          <a:chOff x="2488" y="12217"/>
                          <a:chExt cx="10666" cy="554"/>
                        </a:xfrm>
                      </wpg:grpSpPr>
                      <wps:wsp>
                        <wps:cNvPr id="48" name="KSO_Shape"/>
                        <wps:cNvSpPr/>
                        <wps:spPr bwMode="auto">
                          <a:xfrm rot="10800000" flipH="1" flipV="1">
                            <a:off x="3260" y="12370"/>
                            <a:ext cx="279" cy="284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lumMod val="7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42" name="组合 6"/>
                        <wpg:cNvGrpSpPr/>
                        <wpg:grpSpPr>
                          <a:xfrm rot="0">
                            <a:off x="2488" y="12217"/>
                            <a:ext cx="10666" cy="555"/>
                            <a:chOff x="1642" y="4241"/>
                            <a:chExt cx="10666" cy="555"/>
                          </a:xfrm>
                        </wpg:grpSpPr>
                        <wpg:grpSp>
                          <wpg:cNvPr id="43" name="组合 2"/>
                          <wpg:cNvGrpSpPr/>
                          <wpg:grpSpPr>
                            <a:xfrm>
                              <a:off x="1642" y="4274"/>
                              <a:ext cx="10666" cy="523"/>
                              <a:chOff x="1642" y="4274"/>
                              <a:chExt cx="10666" cy="523"/>
                            </a:xfrm>
                          </wpg:grpSpPr>
                          <wps:wsp>
                            <wps:cNvPr id="44" name="椭圆 13"/>
                            <wps:cNvSpPr/>
                            <wps:spPr>
                              <a:xfrm>
                                <a:off x="2289" y="4274"/>
                                <a:ext cx="523" cy="52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5" name="直接连接符 24"/>
                            <wps:cNvCnPr/>
                            <wps:spPr>
                              <a:xfrm>
                                <a:off x="6239" y="4510"/>
                                <a:ext cx="606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直接连接符 39"/>
                            <wps:cNvCnPr/>
                            <wps:spPr>
                              <a:xfrm>
                                <a:off x="1642" y="4510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7" name="文本框 3"/>
                          <wps:cNvSpPr txBox="1"/>
                          <wps:spPr>
                            <a:xfrm>
                              <a:off x="2869" y="4241"/>
                              <a:ext cx="3337" cy="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24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333F50" w:themeColor="text2" w:themeShade="BF"/>
                                    <w:kern w:val="24"/>
                                    <w:sz w:val="28"/>
                                    <w:szCs w:val="28"/>
                                  </w:rPr>
                                  <w:t>荣誉奖励 / Certificate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95pt;margin-top:524.7pt;height:27.7pt;width:533.3pt;z-index:251673600;mso-width-relative:page;mso-height-relative:page;" coordorigin="2488,12217" coordsize="10666,554" o:gfxdata="UEsDBAoAAAAAAIdO4kAAAAAAAAAAAAAAAAAEAAAAZHJzL1BLAwQUAAAACACHTuJAb9buJ9wAAAAO&#10;AQAADwAAAGRycy9kb3ducmV2LnhtbE2PwW7CMBBE75X6D9ZW6g1s09CSNA6qUNsTQipUQtxMvCQR&#10;sR3FJoG/7/bUHnfmaXYmX15tywbsQ+OdAjkVwNCV3jSuUvC9+5gsgIWondGtd6jghgGWxf1drjPj&#10;R/eFwzZWjEJcyLSCOsYu4zyUNVodpr5DR97J91ZHOvuKm16PFG5bPhPimVvdOPpQ6w5XNZbn7cUq&#10;+Bz1+PYk34f1+bS6HXbzzX4tUanHBylegUW8xj8YfutTdSio09FfnAmsVTCRyTwllhyRpAkwYtKZ&#10;eAF2JIm0BfAi5/9nFD9QSwMEFAAAAAgAh07iQA+LkPU1KgAAxssAAA4AAABkcnMvZTJvRG9jLnht&#10;bO2dTY+kyVHH70h8h1Ifkdiu5/15WjtrLbvexWLtHbELHFFNdfWL1N1VVNVMjzlbxifkExcsJCTg&#10;ZG7cfODTeM3H4BeZkflkzU5l5GLZSAiQPLMzMdmRkZGR8fKPeD783tvHh8Wbzf5wv316cVF9sLxY&#10;bJ7W2+v7p9sXF3/x9Wd/PF4sDsfV0/XqYfu0eXHx483h4nsf/eEffPi8u9rU27vtw/Vmv2CRp8PV&#10;8+7Fxd3xuLu6vDys7zaPq8MH293mib+82e4fV0f+c397eb1fPbP648NlvVz2l8/b/fVuv11vDgf+&#10;9FP/lxe64r5kwe3Nzf168+l2/fpx83T0q+43D6sjWzrc3e8OFx85bm9uNuvjlzc3h81x8fDigp0e&#10;3f/yQ/j9K/nfy48+XF3d7le7u/u1srAqYeGdPT2u7p/4oXGpT1fH1eL1/v5bSz3er/fbw/bm+MF6&#10;+3jpN+Ikwi6q5Tuy+Xy/fb1ze7m9er7dRaFzUO9I/X+87PpHb17uF/fXLy46RPK0euTEf/Orn/z6&#10;5z9b8AdI53l3ewXR5/vdV7uXe/2DW/9fsuG3N/tH+ZWtLN46uf44ynXz9rhY84f9MNRTxfpr/q7p&#10;qmFSwa/vOB35Z3U7onb8bVXX1eBPZX33ff331bLve/+vu66Vv70MP/hS+IvsPO/QycMsqMNvJ6iv&#10;7la7jZP/QWSggmrh1Avqz7768q89jZOLI4pSOlwdENji1fMPt9cIdfX6uHUaIgJb7LdoYrUcl/J/&#10;F4ubh/vdn/IH/nd/Kb9LZNrUPTROOM2gkguirYfJC6YeTwWzulq/Phw/32zd6azefHE4wiQKes3v&#10;/G90F18LA48PqP0fXS6qrm6balw8L5qubRqY038ViIXHSFw1dVc3i7tF03OoVfMucZ0SN1XTTpmV&#10;m5S47ppqyKzcpsRV1zVjfZ7nLiVu2RgbPMszijZvEMVDI8+vPKTEfd809XB+ZfQmWbmbhqE9vzLH&#10;OhNP1dhP/fmV5W7N1FUztmNm6So9w1pOvM9wXZ0cYj0OfVedZxsdmDmpm7ZejhlZVyfH2E7VUOf4&#10;Ts+xboe6b+qMTE4Ocmha7E6G7/QkUeqxazLaV50c5TR24zBl1k7Psm4nzGF1nu86Pcu6XtZ9m+G7&#10;PjnLZuzrJiPvOj3LuunHvunO812fnGVdoYQZmdTpWaJSU91mzrJOz7KaxnGccjJJz5K3Ypj6jLzr&#10;9CyxIl1VLTPyTs+yRmH7MSeT9CwrzrLuMnenOT3LcTnVy/PybtKzrOppQg3P892cnOVybIYuY6ia&#10;9Cyrqpu6nEya9CyrscUY5/g+OUv22OXsa5OeZTV1w7DMyLtJz7LnpmUEcnKQy6qasq9NepDjhNdx&#10;fuX25Bibtur6jKjb9BjbsWtzGtKenGLf9k126fQU65bXKSOPNj3EehqWvArnla9ND7Ft++WYE0h6&#10;hiw9DVidsy5Dm54hDtw0Za6jeFfxKeMO9Fz3zNLpKVZL7mOXkYi4uHHtppmats2odZeeY7XsKjyj&#10;8zrSpQeJi1Evm9za6UFWHOSYXTs9SZyoZT1kZNKlJ1l1EOfMSJceZVNXS0zgeXl36VFWYrTrnLzT&#10;s2y6esKhzKydnmWNba26jPkTl3g+y7atm9xT1qdnyfO+bKoM3/3JWTZt33YZvvv0LHkO5AU5ryd9&#10;epb1JGqVMX99epY19g/TnVk7PUvuTrvMrp2eJQZ+7HM62KdnWQ9YebTq7JXv07Nsmr4hODjPN0HN&#10;fJYEO0vCivNrD+lZcupoeG7t9CzramqwbJm107MkDhowsRm+T85yueyWVebuDOlZNp1Y+ozLM6Rn&#10;WfX1EqXN8H1ylj4Yy/CdnmXVSaSXW/vkLDtirZxMxvQsiQ/bKacn48lZSgyZs1VjepZT08lDclYF&#10;x5OjJEBddpmjJHqeVXBs8LozJzmenKS5dHqSaCsOQYbrk4OsyA7kYgVJmkQj2BP2TTmu03M0bQkp&#10;mnnpasIpzsh6So/RNIFTeowVdyYXu0/pMZqWe0qPsWpwes6LekpP0XxvpvQUGx7hnIJM6SlWPGQt&#10;D/bZjMOUnmI3SDR+Vqun9BB53HEYM8YP/UlOMRvscQ4JadVWHEuGZ/yElJw3MmeeqmV6itzEMRtK&#10;4sgli8trndMQlkuoq+XUEQqdlzbJxIR8aF0W4ay8q2V6lCM5WqKssyfJI5qs3XV43JkLCasJNcdO&#10;YiCz9kmSh0C/zznG1WmSp625Orm109OcMFI5x7g6TfKQEMJlPC+Td5I8XV3nDCAOTiqUZVvlhZIe&#10;JnlAmMlY14rc8mzVOPl3hUJeOSZIV3chZ7p++6RJU363WEmhZOkStLvtQbLXkkElPft1palpqCTD&#10;eoYYUQuxS5by8/LEXAQh7opWRhZC7PLn5spoqhBPRSuL7gk1WuWz73muJWfoyMs2KRriyMu2Wek+&#10;faHA3Kgk69zqZVuV/JuQk1kr2aqk1Bx52VYlS+bIy7Za61ZJaRUxo1uty7Yq6SlhhsRTyeqScXLk&#10;ZVuVJJIjL9uq5IUcedlWG91qU7ZVSeHI6iRnSrYqaRlHXrZVSbU48rKttrpVEiNFzOhW27KtSpZD&#10;mCF/UbK6JC4cedlWqb958rKtSnrBrV621U632pVtVetiXxPel2xV4nphhoi9iFy3ShBeRK5b7cu2&#10;KgG1Y6ZsqxIjCznRbwkzg251KNvqoFslRi1aXbc6lG110K1SqyxZXUJI2SrBYRG5bpWAr4hct0oQ&#10;V0SuWx3Ltqpl7K/Hsq1KlCVbJYAqYUYiJ0detlWJhhx52VYlxHHkZVuVsMWRl23VxSJCL5FGyWZd&#10;iOH/Qdl2Xdjg/0HZhl0o4P9B2Zadf+//QeGmZ8epcNPRdfLVdNu7ic4TjnORWKP7dOo/+Z+kfu4e&#10;4My7kJm9g8y8kh+yutqtjuIeh98ungXY4QEDizt+r3gA+fvH7ZvN11tHeRRvuaJQRUHbKQ8CJcc2&#10;KuMz5cPT6b+geisBJ6LnX0w9dt9vNdCFX3f6EyqyfOEnTMs+yjLQhV+VvqeEoVeRoEzqV/n1+2Gi&#10;ZKT8TJJ8NuhJ9enBsj75eIP/vkWUuj73hoK+sX5N2BPpSbda61Pd0ReC2uhAGSS/fjeRgVR5Ell2&#10;vF1Z+ZPEANri5VNxFpb8idsadeiQEyIy5Nm1yzHyQyDs8URocDjX8Kuerwe1KD8Os2LwvxxGCeVF&#10;3xA+Oc88PbWKXuJWR98S4Rr8twMhczivjtDcWp96rRTG3Pqudmvw0zZ9PN+e8zXOqwU9FPVt6AbS&#10;NdnzbaumCvpfjc2E25alb6aRkoHyPzVV9KjCOYVf9byakRyzyhMExNKSP0gGEjl+fcEp8DTl+SEh&#10;F+QjgDNL/5t2SSFX12frHhZ1Xt+AAZGbU3qsAw5Qnh8HjVJ6h3wy6JfwE9bvOT1Df0DtkKDT9Tnf&#10;+FQEuYdfVf710A6RXv6toQ9ky5vIj8Mt5PmvOynAeX4aCvW8kln5sLrYHKf/vqRg0CP/YE+ahq0Y&#10;8gcEJa+QX79bUu8z1icLqMFz1SB/S9+qiRuv8m+GYfLQyvP6o3fK80OlzbL/aHC8vxSTTXtSicnU&#10;/QpEy7LPHmDn5ePxc3n5VG0/qudT8XJzfQx6LrzUEMS+tX3XkBjN6kPVUEUheeroxyUnbNDXdbTP&#10;HrNj0FN9Vve2okBrvr84JY0gbIQfQDuonLH+suqDPnct8BqDf8lpC9LLrS+VrDq/vvhI4XwB2Jjv&#10;NeyPUg5x6+PP4Gtl5b8UsKcPLnj40I6APQ12JPyq9gQXg+qbX5/L2OCb5dfvJ14JpW/xJY376GGa&#10;Su9QmNb69RTeUzS1wofO8+PAmro+rl+MYMI+w69hv91AmdTTD9VAZdhaH7ih7tfj1Sz6hhuv61O/&#10;5e02+AcnrPYH8CEvmEUP6EvfF8Da5v0CxYBB9PzgOOEdl6+PZ8ATbNHP/INGQ7kt+lk+wBqwiBb9&#10;LP9xFIChRT+fL85Ah2wN+QvY18vHY3kN+n7WTxALbUxtBD0LvwZ9czBlXb/DH7P4Se7XhILGJGpY&#10;N/wa1k/ur8dqGvzP9kFaPpat4T8k9gd3D2/Fkv9s3ygOsgNLf2b7iTNJvcrQB1IUwT7Xy6EhgMzv&#10;N7H/vKaT4PWz+oDBCe8L0Q7sGPcRDHp4v2qJj4gd8uvP7yOPVz9RTzXoBTHu9Efx4AZ9C2jT3/e6&#10;6lEfS54diElvf+pqJGCz5AnGXO0bkJ2BAMngBxdV4wVsieCUDfqRFgD/HtVURnmQDPqp5QJ7+QC7&#10;xIDm6VEy3B6lpxwds4HhXoVf9X4hdODSSt8PYH+N9Wvw7N7/4bYAArDoG66Uf99rUHi4i8b6oFQ0&#10;Q4OfK+h2g15g0N6frEFN1TEFHvYZfg37HdpJ/QFwe0sAYsb6ruvAy8f3FOTp6VuhGUPp6Q2x/E9a&#10;U6i+Kz0gXJMe+et7R3DHY2/wjwOMV6vrO4y+wT/ebaPn1UywY+g/8e8oyBD8N0EFd3RLZe877vao&#10;acAaNPNg2Vvid8h0fSBdlv9GfiDkrwDN4u4Z/EsEKx1ejv+2Fl3N8k+0E/JLgAl4AYz7Ky6DQBLd&#10;+lx3670jWkNrlB5xYovy/LjOFaV3fSl5+k4caLUPLc0Mlj9G/qrVPC/OiTxgxvrtEo6UH3JTlv0h&#10;/9ZqfKH9Kcb65PeCPSQxW8WiVLjn4Ve975I/1HiK0B9nxXjfJXur9WCSsUQPhj4DhukFTCPny8uB&#10;tcjzL/lVARN6en6UYd968rcCq3b0NbI13nfyw8AeA720Hhn8TCCLAv9111v6PxB1xf3iP1vvne9+&#10;CvxIb1OeH8nQS4eO368cnkE/gBBUfZPkvkkvMcV3WF9iCsFzen5s/okpSCoFels+xBS1QFH9+rb8&#10;cTAazR/im9jnOxJjSoNFqf6QwAwVEilGmPqJxPu43wL9l84HAaI7fgruF91CvdZfiu4v7Vl4Dbp+&#10;gX3wHXSenvwMIWpW34gpSImpPkju3bBvtFbTeKX7LbCfxBQEUeX2GXePnHNY37b/dAgMIb9Kp5z5&#10;vhBTUNNR/Wzt9wsLRYox8G+/j7jMLSZC5W+/v8QgNOaE99F+3wHX0t+t+t/a/oO4wzEeKfBPJIOP&#10;V6782/4PMcjYB/0p8K+0C9Ov73ss8/opGwjvY4F/SAwifU66vu1/gqDE5Ku9RVUt/5YQRxwgXd/1&#10;5Br8I50QfxX45xKDkMTR9W3/n+3SwRTo7fiCGAQDrfpTEL8Qg0iRzPNTEB/V1Gskx+XsIcGLFX8R&#10;s+A+h3jQju94IUiv6n0piB9rWhskJ+n5seNT7eRVejv+lYIURVxPXxBfY2zBJiv/BfF7zZ2iP1vX&#10;t/MDiKSN8YjvR8/rZ1vVQ4ivC/Ib2tWr/Nj5E+ilBUTp7fwMMY68Wp6+IP8j3jy960pv55egp8VS&#10;/cOC/BUxES5DWN/Oj0FPr5jer4L8G28WG1D9KcjvaTe426/2ehvnCxwg1IsL8pPoGklMr590FJv5&#10;T2IoXngvH+kIs/Kr0EPu94tfKbMYDP7HniKi7tfOD0vCGZfJ0xfkn6EHo6/8FOS3eXHpTVP5FOTP&#10;oacM5/0HrruZnxd6ySGIvaoK8v8n6xfUF074L6hfnMhnsOsjJ/IvqL9AP59vQX0H+ll/CISt+hH0&#10;s34W1KdO9N9PITH0M7lfuBtWfe3k/hbU71L7UFIfTO2PuH5Wviu1b5K9suqbqf3k3TPrp6l9pnfL&#10;rM+m9r+k/pu+LyX15fT90pkTxvnO7yPRoFm/k/d30nyCr7/n82nyvgvmyt33gvq++A8hnq0K8APi&#10;nzShXlmATxD/B4de+cH/N/BU4l+RRvb0/CALX4H/BvuB3sZviH8oNW4nnwJ8iPifUkP09Db+BP+2&#10;B5Cn9Da+RfxnEtZKjzU18DDinxOSK72NzxH/nwDb0/u5JXn9rGknDfgch03K56OIXyh/KT+IysIv&#10;SXw0Rn5sfJTEX6P6e7Tjy+Qpg3/k/x3wXRI/4nCrfGz8mMSnPNNKb+PThIJmQ6W38W8SntL7pvQ2&#10;vo74nSSCni8Ok4Xfo+ZIo6TyU4APlPxDvL88Rhb+UPIbMx7VxjdK/iTir1xomM/fSn6GhKOXDwbd&#10;tCfSnB/0B1lZ+E/JL3EJdX0bXyr5KxnF5uyDn7mW10+YYTyW0hfgY7nsCDTQ2/hbnNUq6E8Jvlfy&#10;h5GfAvww1pmErPJTgE8mBUhFItDb+GfJr4b3ogRfLfnbYM9L8Nvkh0Eoe36WBfhwLjsDOAK9jT8X&#10;n3zGk9v4dvXJnf4U4efJz4f37gShH+o64Vet7+CTR3kW0Z/rAAjrrh+2hw0lt/d0D2B5B7V14Raf&#10;7RvwYzOcXANt+AnhV90BTgCQ7zJK4iFvO601MZQaxfKkZG+sRKGu85kIykTvEKtH60RgZyzcTgGK&#10;IFkTg9hN43JSkFlbBjElbRUEJQQLAgKKI5psbJ9RECbbweBFxwjGkqc8W35NzBfQGwxTnlqshb+c&#10;FPHNXZLYUXWjJGAAUXgFKt56xzeIFExejhOoZWKMo+6IwvK7hJpHyasoYBqjxUOmyeKTubWBRxkS&#10;FGq6Ujw1mYW8BKEm6ebXpgxv8u0msbm1R2Ipe+0AjXJT2QwJzmvjcHPdDXL8cvXbmP5FoGCQM3pR&#10;T1MQEGw5f5zUhdVLJaAiI5In5+EMTQgtkC5LjJUUTvzxk3yzIHICyyLP4KROA4KFeNPBSJ4cRL4l&#10;GTxUSnxKzrYNyRAgx63SWWCUtwG7xfCgBTgW26SDzQ6/etudRisU0+QHZY9J4E8aDIHzEFxdntyN&#10;+/NbdcP8DHLKeXrvHNLcYgZPXy81oBDCtPzqmPBeH2ZKjqQ98+TMWQmzg2s3psMgJ+0XYEeDQJws&#10;clLL/iVknBBJBIscHIe3MQLXsFTMjwFzcpeXA23LHhMLgrnw5ASIlor1XCdFvOPeI1ZjdS5IBECR&#10;/DPJeZKUGcAf1tVmclMIl4hcCX8MZtyUSL9V0F6mIBMwWctsNWt1IkP1XTlSmxxZ61sAuc3MKOkZ&#10;5R0/yhIkuLbIDFUQ467SxxnyIlgNKclkdQYQa+hKxue2UHA69E5VjCnZ1uq4W5qEIH8xMjoxywyT&#10;UGk1catTTrIgvhSMGTPobxPGlSKesTqQJ0Vgtdxao0GF1bHSygzG0tIZP1zU8+5GhxrMoDGa3iDw&#10;wfMwyLkdqgQsLsChvCDFSivvAsQyyfEbVJBk4SyjN1GZVSsGRIEJgQYzVLqDTyATka2tupmNTpC4&#10;hkvrbfIjHpWcn2RcbZpqRNgSBvJ6AOmxeKeYo+RUxU3JcFf1VDsSpqZkMKOqwDSOY/cMZkZCTO9x&#10;dFhUo4NaZ9L6rWL/rNdjGrhMYXV+Z0gGAgmPRJB+JFied1inX9mTc1ONkIPa8yD7c6s3dA5azBA7&#10;aDKbQeT8Y4MZKZV6fSeKNKEj+CfiIjlm0H1TZzCpGhRObNU0S6QKFWiO5kuOLn+1xdJ5QZKvYrqp&#10;QS5930oOgsq8TbPRw+CQ0rOWn1USD5goy8ga+2HGTpQ6qjjLvuRQ8bOVnoSPgXIGsYCl9kdFCk+m&#10;4BnrN3jLXs9ogaPLPc8/RQTKzl6cJGwB1OWrREDAiSQCPwDajS4LyHHHlR/pb8bM5rSBIYwSQQd5&#10;In9jv36Qb6Cn6p+/WIyWXYauBs6LAQsWP4C+1CpAj7AMeVK1akLWXgBOhpuIeHoM+Hfgf8TKR/kU&#10;yNMNxNb1ucZG1xZOCgNUAj901BuJF0mJ9mrXCJSxK4Z8JPDCuRXTww8i42CcLyMV5MVUejZjnC9F&#10;ItFhT4/qGY9EQycD+QulH7lqhj4IxjxmgenPIOmU1Wc/xFrXx3Za+gyIXRJpjn9MhdVlJ8zj7wZ6&#10;9N/ghxIdRsHTky6RqCDLP8AbEs2BfpAKU56etEeosuDwWl0cJDHIBSr/hBqMrLDWJ85U/v08U4ve&#10;ffDGybPF2hpvnfDDXAu/X3RJEGnWfoEWKn3jOojy9Ik85ews/cHikx3Q9Tk8A+UPcJQyS6AnILbs&#10;P0l7BKTrk4EyUnlAXsjehPWHXhDh+f1SYwnvC4NTpYJi0ANGD/LEk7HuO+Ycg6j8T1gXQz/xYamU&#10;BnrUwThf0nMUETw9jElCNcs/Nc9YRfaTfC16WsmVH0ACWLs8vSA7Q4K+Yy9GJESanbGver4EaHLW&#10;Wf65jXEKUk+B2EhEsH6scZCdBGZryEfKtgElQEmY9JjBD0YwoDr44Jg1lYmJCgK+8eeFMltdZ9BT&#10;CNfzBb4sb0FePjyhwf4AkDD9k3R9PAMrTjjhnxjWSq1DP8vHf7rB4D+Rv59hbdHP58v1AkJr0c/6&#10;Q8JhtPVn1k9CWWsKDziLqP84BhSUDH0DgxzuF6qBM23Sx/sLPQNMDH1I7IOoniBUsvqT2B/oQWwY&#10;9Il9Q5VwDqz3kUhN7Sf0OBzW+rN9JmyTSfZ5/hP7z8UBpGLxM78v0CNOQ/7J+4Wdpphi0sf3kfII&#10;8jHpoz8D84xYs/in5qP2hLhtKYnL7Pkm/gP0dLxY8heT7O2zBIPSgW+tH/wf3gp6GK3zmv0r6aIX&#10;BJuxfvTfoJe2JIN+9mdAXLm3Mr/+7H9Cz/Nu8J/4t6Rz2bEhz8R/hh7zYOw38c9JXLsJVln+E/8f&#10;+hFgWV4+SXwBLUPnrP3O8UuNLjEUz1h/jo8glsy6QT/HXzQQkXq1+JnjO2k4Irw11p/jRxLkpAyN&#10;9f0Hm9x7LT2yDCbIr09tP8S/0FPAtejn+JoiDCUkQz5J/A496ReLfs4PCL2dD5nzD2XrkwfU6jb0&#10;6L8h/yR/Aj2lP0M/k/wM9IxIMelj/kcKIGY+JMkvUb3BozTkCdIjTkkgxWtl+tP8GPfRRHlia8kb&#10;q70V9Tfkox8rC/pp7pfgMaa0647XwtivFGWwCn59RpqWpD/F55R4lnZBScBl7wuvrwR1Sg8IxJhi&#10;CUg4Jm8pDzAyMK9v+rErXd99yirPT5J6JrsKawb/45zZpng9MbjHWF/qDrpfKj9LY2pAmpdnRAUt&#10;cUaXcpL2Z3wVLXcW/VxVAC4sm8nznxQtsIUTFUmLXr7T5+QP9oWSi0U/6yf0g2XP0edY0SFYo7Bn&#10;dEkxRiQUjBpCDSvfyP2K9SgmBEoBy9jvXO4CXSlfUrLoyUJ5fdDPoX0HehxEm59YC2xwvaUKk/Mf&#10;ZL+h1CjfTrbye8g/VjIb/G3+21ifmrTm/2mYJQFnyROJa3wNPQdsrY8NV2iAQMYtf14/Uen1E/UH&#10;umLwL9Vdb58x5jwX1vnONXDoCa8t/jGyml+lSMU3jAx7klTwoSeAN+gJFgJAgAlIpMSN/fqP7nn5&#10;+E/q5eWTwBtYH9/A4CdBT0j7ZRfn7we8VfhVcVfypGu+F3op3uT5IfkfsB9Sy+A9M+gxgUF/wI9R&#10;2jToZ+QK64vzZ9DPwJgy+hl3Az2fqrbWn2E90IvzZ/DDjdX8J/SYCEOfGUojOQd53zlfsACWPGfM&#10;E/Qcr8XPDKmCnufUpJcPNyo/7rOM+f0ikQAIo9aG+TT4x9sLeDMy1yMvkrV+hLNJplvwL1l7m6Dl&#10;oMf0GvQJGI/3CNYMfghnA9YPx5hgydgvZxSghCgD9tyin5GKvBe4KBY/MxBS3gvTP0y6wrD/rG/w&#10;k8A4XcOatV8cgIASxT6DcTf4T0Co0MunI/PnKyD7YK/8pz0N+hlCSy6RkerW+jNCl1w3KW7j/iYA&#10;YOiB2hj0MndK/X9yuYL6yvNPC3qELxP6o3AGfYKOpnBgdsX7T2z7+452ml2FKT21JOurAAIzD1Dw&#10;UKvK3t8Elg699JUb+51B71LL6y39JF0RIPXQgzew5D8D9iWbwxNs8DO3A+jnYS362GyAs0E5K6+f&#10;CHNuZZDqglE/hV5A5P58O7wl430hJRm7yGSAifSo5M5L4EGhyQN6LnBenpLOD0g9LrIg0oz15wYV&#10;eb6AuBj0c/eLuGOWPmMSYmsN9BSzLX7mvh3oCcDy+uAaLYN/To++1Bbz8sSdDO8v9LToWfSx5wl+&#10;bPqkm6qMfu7UKqRHKOrPl+wXHQhf0SiSJyFyjKdKzgud51Hx+l+iD6hP9E9K9I0cWoxfSvRZPhmN&#10;T+L8vZL7QkmTz8IEevs+Uh0PU3rBttj3nZyYYCQ8PwX2BBuLhxLobXtFgCk5Z7+++1x2Xp/9h6yV&#10;3ra3fPhanl2lt+059JJWDfTmewE98gzysd8joSepp+t7bEb2vp/Q2+/pyfoF7zUpAVLyyn+BP8AM&#10;OS6MyrPA33CN0oqnKvFncFHB/Kg+FPhLFWCG8BWKEn+sIkaL73uBv0cJ1DW/Of0s8Cf1Y+j+fAv8&#10;VRmyF7qgS/xhsgnxqy0l/rZUf/HjlR/bnycE6UKXfkm8gHNCyVf1oSAe4eO8fKQg8GPHO+S2qeCp&#10;fhbEU1Q0AaAoPwXxmv8MshePK5Xkn2vOKswIcXfXyAbiPMzBMr83isUE9wErJLGy5ZsDfolPEb4n&#10;wX7WdFJGiS8RT6mViWI6SADeSmKJZtD86tQJFIdakqeQT4sozKYkDUJTbsCEl2RZaPyfglIWJHEI&#10;2QXX5O54QU6JOTfhQxswY6agSAeAGQurmxku0rugNgO5mUDDwycNH8jN/Bz+ffhoEryb6T8aDWSu&#10;t5eMnV1koGToPUEJAMvknVOZvxdzf7ZGYpjQWs9MQeoV7E1AUpdkdruB6D8YMjtxTGo81jUK8tJS&#10;Og5uXUHaWyrfwQspyKqTgUc0Khk7ae+/WR/IzZoAsIBoOApKDmDoQ4W6pKJBDhGVV2bsggm8hClK&#10;5NfMeswJOT/ICIcF7xS8j4JqkkBNw+NaUKxCkKG2W1ILw7WnvuYlU1BqA40RGnupzCGb/HNAU7SA&#10;593VLij8EZeE5qmSuiKg/ugWFJQtmUwfZ2UWVEVJy/MOO95Liq4D+ws19YKarpQ8Qom8oGRMCjAg&#10;TEsq0kRrYYxQScEbsYcpQvRfU17O41vc0Ah/qiXleplwqN4Y0DcTDSATa/WRLwEbSGiqvSDYJxPL&#10;gEaKDyMaWQKVkGYUzZyUIE9oV5SpIX51G+gh2C99+UpwJPT1h559JjiYMBWSShG1V4CCYRZWcMpL&#10;tkpTm3zt0m/VxvDgws9t8jZECDzL+B0QSPhtZKwCMyhBHvAjD7uaVB4DEz9FdQM3uHx18r/6DLO6&#10;if6imh3BNQXgMpx3GQji5Y79M7Br8pbGY7KhcZjrkGkoQd4RKYZGvhJgH4VImXig10OKvll3H7GE&#10;tsISWCKJ1tBlVIJ6xM0j06rM2KBKeqghCuQmZhNYeTwlGxHKjHfFH5TgTVtpGHBCLAKzhmEWBUhZ&#10;YmXdYgEMF8VVPSzA+IYpgTBh4of1UEqQyeHbNAWo55ndEkh1yPeU4LUFLeDPowAMDnpURVyANKcX&#10;ILw+BTh2msMjIzZKHhx0nKyOx2jYEbw9WrCd0pUg/KnHq4oW9A/gyYcHv6A7AU8lYuOxhHgWudym&#10;QPvD4aABxsPAkxamrxf0YZBICZNfiro8CFb16IuaSCQ34iRO/czuUUFT1Mni7bRbYGQygD8hEpR2&#10;hw2gT42fBCliATR5UUkSeN6x8tLHnzsjursFwibKxTQou/1IwMBekC5CZx/G6jN5QfNUsnpJb1bC&#10;e0nrVyKZks6yRO4ljWvJqZb0xSU6U9J2RyowaGRJVx8gJ9V37onZNDhfJjwcsyVxvqhSXOAjSlkV&#10;mI0A1GY75WyOsLl2s2Y0dVDbraDRjNIAaDaaziYaarONdTb/FFDMJtn5aZFvbFstuPHVgtjs743v&#10;oVCazTzhpeXTPrh7+XxCfMMFtCIfTsxefHUOcIHZX97VVENb0KwdHBnK9DiExezaXebR96LcZLew&#10;h3hdjlFYygki+osQm833sytKJcRs7Z/dXKjNwQGJD42zDk4gzzc4CKph/l1Y4k9b0p4dejBx5pSE&#10;JFyA3BzCkAQjoH3MGQ9JqIMYzRESSSBVMqEiCdMIY8wBGEkQKFGPNV8jCTEhN8d3cClDAMu0EnM6&#10;COjMEB5Dbg5PSYJvmZ1izTZJQvuS0SlJ4kBWtyazJGmJEt6TpAfk5lyZJKUCuSnIJGEDuTkVJ0kH&#10;MXSH/89bzyTZJDN9ZB5QzsYkqSwuljkyKEmUCXaOUC+/+pyGk60KGCXLzJzkwyohd2OrcwqxZFxT&#10;kqCc7GFQSfYTkNqwzA/VSlKrBWOskrxtwYysJCmMdbQGcCUZ54LpXkk6u2B0WJIr5/Mc1lyyJBFP&#10;HxG10OzZJ1n+golqlBDoVXZPDAUrq3GO+kToQ9F6laGFIfakhiOD2LLUTq08J17b89RcGh8DFcy8&#10;S2pCBQP1YFYQ7hKO8a0qa1ofmQO+2uGp7VGASalMIDIkN7K7nOtw1DPoKslTz0U+vCNrQmJSQQQD&#10;IXD6LCdzeZLZodZsx6T2ST6Bjsb82nNhlZIBaXWDOlZtC0ZeJiVhPtQKEj6/9lxvRnwCWczKZC5m&#10;F0wCTSrlAoC3bsNchi+YYUqNnw8xOB2U0oUhQQAE9AQotTl9Fd0A8a7U5JvyEiS5J9M+XJ6MS2QM&#10;JE2AEgVTZgVnHRJIkrvL28EE4iHgVhImubOk41W68Dzf5vBdTg93P1Bbk30T5AsxrEk9w2qglgJW&#10;ju8Es8MupVqQpZ4BQWSZZAtZ6hltBExKChd56ghlQtjWHOgEJ+VrRPm1ZxBWwQTrBOFVMB47gY8V&#10;zN5OsGnkUay3IQG+FUwNT2F1YB6smeTEHBG1VzDxPAUFFsxTTzGHfOi5NWxKCmksmAWfIiYLJs2n&#10;gMyCOfYp3hM7YU3JT+GkWBg85qwypmhVrKc14T8FwxZ8PyDF2hZ8nYDINkJ5C759kCKFC76scAJE&#10;tr/bIKnIiHMGFmbYrhMYtXRc581RSm5/0OKEWjJr+TNNEOY4wYZhZG2Mlvc+SRza24zoeEIxe5c8&#10;c/5toUfHXjsi+2kiMPme+wbsj6pgXuauBLJP1ukkPQ/2x2CSjgpALsbjTKEw9muAGDElOHeDUPig&#10;+pV7tuSrlwGIRCRuTM4h1RM7Wezv+iRtMryHecdJgAGhB0cS2XmmpSlGy1eCP8hukFFysRnImLQv&#10;H+ML3+h5V2zhQ1KXq6vd6nj30Yf6my8OR/f79evD8fPN9lE+NXXYPtxff3b/8OD+Y3/76pOH/eLN&#10;6uHFBTex7T++kD9/eP34w+21/2OZORB+4MHTu0VPFnp4kn/2tJWFw46het4drg67l/uPPpTfvdpe&#10;//jlfrF6Wt9t9y8u1se9+2GH9eZp01zLAuvV42a/Wuz2h+OLi+3+eLe93a92d/frz/bbp6PIEt7u&#10;b++Of35/u9jf3764ON7tN5uXx4vF9T1LOhI2nyx52OnSLLB9vWe3sohuxO/wM/d/elLrhE5Wcv/c&#10;bcSzr7t6PuxkU7dXt/vdV7vF28eHp8MV//3i4u543F1dXh7Wd5vH1eGDx/v1fnvY3hw/WG8fL7c3&#10;N/frzeXzdn99SQZu6X6322/Xm8Ph/un28/329Q6hyMLrH71BWPfXHAzm7AnJvLj4za9+8uuf/2zh&#10;kOhK87n8/Jd7RBO5EXmvrt7e7B8X+y2CXDox86MXb0GWyURcV85knJnT+9XV5u1xsebvSO/SvrlY&#10;S3TtrTJHcvel/4dxLIYYKn8U67vvn/2XyE44cOJSKXk9+P2IrHlHZO4ilohMRKeiSnY8tH7H75OU&#10;L/W8X1Lh371fUrFI9H5JoVCHWbUOv51qfXW32m2cah1S1eL73V61vvmXf//1L3668OlIua3oX1Ss&#10;cIvDmUYRkV7xX/Ru6cs5FZFMVvKq9M42MVLcb7FHetE3Dw/3u4Mwt7pavcFoeQsSqOSPo2Xh/j8t&#10;nlFjImmq+OvV7sXFzcMKA7B+3HFXDk+3F4vVw+1TYl9+JxZPuPt0dbjzJsQZQ7//x/vjZr94uH+U&#10;zybI/8kfcxu8idzc3GzWR93je83j/vjwyRZzjJ+RWkpZROjV8Pw+dAP5qtn5x//45u//9b/+85/4&#10;39/88t8WtTtqVZJPntT6nFWSnpKhMznEtU4as8WRDxp5LQli8lfhWzrycP/03RREK87/9xTkf0ER&#10;eBPerwicK+wUK8JsUL+lCJIEctbi//Wg0FCc6AGmQd9Vfxy/+4eD2rc+HP/wd9/84pff/PNPF66S&#10;pcogT8fi+PZPtuJWBCXxruC3HxE+s+ftQ/QswjsrkCSvF6TE1JCesRB77Op3ekKIbbxnFB8XtdLv&#10;uK3Ht6/eqparB6te1eKwW392zzvwxepwfLnar5zRfrPZH7/kf24etrxTW/3dxQKf92/f9+dCz9PO&#10;314snvF2ecP+5vVqv7lYPPzgiUefz9UJSvDo/oNcDyHWYp/+zav0b55eP7rXo7oQ7sJDkrwpN/vt&#10;41/hfn4sPzV5Y3hB/XPzyRFHmr+42e7Xm48/dr/HdSWw+OLpq91ajtO/yB+/Pm5v7t1jLYf+bfc4&#10;VUr3++dbnGaErE79p6vjKv1v98Jdbert3fbherP/6L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iwAAFtDb250ZW50X1R5cGVzXS54bWxQSwEC&#10;FAAKAAAAAACHTuJAAAAAAAAAAAAAAAAABgAAAAAAAAAAABAAAACMKwAAX3JlbHMvUEsBAhQAFAAA&#10;AAgAh07iQIoUZjzRAAAAlAEAAAsAAAAAAAAAAQAgAAAAsCsAAF9yZWxzLy5yZWxzUEsBAhQACgAA&#10;AAAAh07iQAAAAAAAAAAAAAAAAAQAAAAAAAAAAAAQAAAAAAAAAGRycy9QSwECFAAUAAAACACHTuJA&#10;b9buJ9wAAAAOAQAADwAAAAAAAAABACAAAAAiAAAAZHJzL2Rvd25yZXYueG1sUEsBAhQAFAAAAAgA&#10;h07iQA+LkPU1KgAAxssAAA4AAAAAAAAAAQAgAAAAKwEAAGRycy9lMm9Eb2MueG1sUEsFBgAAAAAG&#10;AAYAWQEAANItAAAAAA==&#10;">
                <o:lock v:ext="edit" aspectratio="f"/>
                <v:shape id="KSO_Shape" o:spid="_x0000_s1026" o:spt="100" style="position:absolute;left:3260;top:12370;flip:x y;height:284;width:279;rotation:11796480f;v-text-anchor:middle;" fillcolor="#333F50" filled="t" stroked="f" coordsize="3543300,3617913" o:gfxdata="UEsDBAoAAAAAAIdO4kAAAAAAAAAAAAAAAAAEAAAAZHJzL1BLAwQUAAAACACHTuJA/d3RR7YAAADb&#10;AAAADwAAAGRycy9kb3ducmV2LnhtbEVPuQoCMRDtBf8hjGCnWQ9EVqOIItiIeICWw2b2wM0kbOL1&#10;96YQLB/vni/fphZPanxlWcGgn4AgzqyuuFBwOW97UxA+IGusLZOCD3lYLtqtOabavvhIz1MoRAxh&#10;n6KCMgSXSumzkgz6vnXEkcttYzBE2BRSN/iK4aaWwySZSIMVx4YSHa1Lyu6nh1Gwn47D5rC67dwl&#10;v7ns6K+HfD9SqtsZJDMQgd7hL/65d1rBOI6NX+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3d0Ue2AAAA2wAAAA8A&#10;AAAAAAAAAQAgAAAAIgAAAGRycy9kb3ducmV2LnhtbFBLAQIUABQAAAAIAIdO4kAzLwWeOwAAADkA&#10;AAAQAAAAAAAAAAEAIAAAAAUBAABkcnMvc2hhcGV4bWwueG1sUEsFBgAAAAAGAAYAWwEAAK8DAAAA&#10;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120,88;103,98;90,112;83,130;83,150;89,168;101,183;117,194;136,198;156,195;173,187;186,173;194,156;195,136;190,117;179,102;164,91;145,85;154,0;158,7;184,38;208,18;233,35;234,43;235,82;267,82;278,110;274,117;252,148;277,168;271,197;263,201;228,211;235,244;213,264;204,263;172,250;157,279;127,284;120,279;104,249;73,263;65,263;43,243;50,211;15,201;7,197;1,168;26,150;4,118;0,110;10,83;40,85;58,62;43,36;67,19;75,21;114,31;122,2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组合 6" o:spid="_x0000_s1026" o:spt="203" style="position:absolute;left:2488;top:12217;height:555;width:10666;" coordorigin="1642,4241" coordsize="10666,555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" o:spid="_x0000_s1026" o:spt="203" style="position:absolute;left:1642;top:4274;height:523;width:10666;" coordorigin="1642,4274" coordsize="10666,52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13" o:spid="_x0000_s1026" o:spt="3" type="#_x0000_t3" style="position:absolute;left:2289;top:4274;height:523;width:523;v-text-anchor:middle;" filled="f" stroked="t" coordsize="21600,21600" o:gfxdata="UEsDBAoAAAAAAIdO4kAAAAAAAAAAAAAAAAAEAAAAZHJzL1BLAwQUAAAACACHTuJA1moPRrwAAADb&#10;AAAADwAAAGRycy9kb3ducmV2LnhtbEWP3YrCMBSE7wXfIRzBO00V0dI1igiKsCD+LCx7d2jOtmWb&#10;k5JE2317IwheDjPzDbNcd6YWd3K+sqxgMk5AEOdWV1wo+LruRikIH5A11pZJwT95WK/6vSVm2rZ8&#10;pvslFCJC2GeooAyhyaT0eUkG/dg2xNH7tc5giNIVUjtsI9zUcpokc2mw4rhQYkPbkvK/y80oqFPf&#10;uM+uOF5P3+l+sWHTHn+MUsPBJPkAEagL7/CrfdAKZjN4fo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qD0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333F50" miterlimit="8" joinstyle="miter"/>
                      <v:imagedata o:title=""/>
                      <o:lock v:ext="edit" aspectratio="f"/>
                    </v:shape>
                    <v:line id="直接连接符 24" o:spid="_x0000_s1026" o:spt="20" style="position:absolute;left:6239;top:4510;height:0;width:6069;" filled="f" stroked="t" coordsize="21600,21600" o:gfxdata="UEsDBAoAAAAAAIdO4kAAAAAAAAAAAAAAAAAEAAAAZHJzL1BLAwQUAAAACACHTuJAd3Fd+7sAAADb&#10;AAAADwAAAGRycy9kb3ducmV2LnhtbEWPQYvCMBSE7wv+h/AEb2uquKtUo6Ag1NOiVbw+mmdbbF5q&#10;k1b990YQ9jjMzDfMYvUwleiocaVlBaNhBII4s7rkXMEx3X7PQDiPrLGyTAqe5GC17H0tMNb2znvq&#10;Dj4XAcIuRgWF93UspcsKMuiGtiYO3sU2Bn2QTS51g/cAN5UcR9GvNFhyWCiwpk1B2fXQGgXtFBOa&#10;/O32bXI6mvXtnHb5LlVq0B9FcxCeHv4//GknWsHkB95fwg+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3Fd+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  <v:line id="直接连接符 39" o:spid="_x0000_s1026" o:spt="20" style="position:absolute;left:1642;top:4510;height:0;width:252;" filled="f" stroked="t" coordsize="21600,21600" o:gfxdata="UEsDBAoAAAAAAIdO4kAAAAAAAAAAAAAAAAAEAAAAZHJzL1BLAwQUAAAACACHTuJAh6PDjLoAAADb&#10;AAAADwAAAGRycy9kb3ducmV2LnhtbEWPQYvCMBSE74L/ITzBm6aKuFKNgoJQT4tW8fponm2xealN&#10;WvXfbwRhj8PMfMOsNi9TiY4aV1pWMBlHIIgzq0vOFZzT/WgBwnlkjZVlUvAmB5t1v7fCWNsnH6k7&#10;+VwECLsYFRTe17GULivIoBvbmjh4N9sY9EE2udQNPgPcVHIaRXNpsOSwUGBNu4Ky+6k1CtofTGj2&#10;ezi2yeVsto9r2uWHVKnhYBItQXh6+f/wt51oBbM5fL6E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o8OM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</v:group>
                  <v:shape id="文本框 3" o:spid="_x0000_s1026" o:spt="202" type="#_x0000_t202" style="position:absolute;left:2869;top:4241;height:511;width:3337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24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333F50" w:themeColor="text2" w:themeShade="BF"/>
                              <w:kern w:val="24"/>
                              <w:sz w:val="28"/>
                              <w:szCs w:val="28"/>
                            </w:rPr>
                            <w:t>荣誉奖励 / Certificate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5710555</wp:posOffset>
                </wp:positionV>
                <wp:extent cx="6376670" cy="81788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学院青年志愿者协会财务部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副部长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2pt;margin-top:449.65pt;height:64.4pt;width:502.1pt;z-index:251672576;mso-width-relative:page;mso-height-relative:page;" filled="f" stroked="f" coordsize="21600,21600" o:gfxdata="UEsDBAoAAAAAAIdO4kAAAAAAAAAAAAAAAAAEAAAAZHJzL1BLAwQUAAAACACHTuJAQULiC9wAAAAM&#10;AQAADwAAAGRycy9kb3ducmV2LnhtbE2Py07DMBBF90j8gzVI7Fo7oaA4jVOhSBUSgkVLN+wmsZtE&#10;je0Quw/4eoZVWY7m6N5zi9XFDuxkptB7pyCZC2DGNV73rlWw+1jPMmAhotM4eGcUfJsAq/L2psBc&#10;+7PbmNM2toxCXMhRQRfjmHMems5YDHM/Gke/vZ8sRjqnlusJzxRuB54K8cQt9o4aOhxN1ZnmsD1a&#10;Ba/V+h03dWqzn6F6eds/j1+7z0el7u8SsQQWzSVeYfjTJ3Uoyan2R6cDGxTM5GJBqIJMygdgREgh&#10;aUxNqEizBHhZ8P8jyl9QSwMEFAAAAAgAh07iQBwCVcQ8AgAAaAQAAA4AAABkcnMvZTJvRG9jLnht&#10;bK1UwW4TMRC9I/EPlu90k5ImIeqmCq2KkCpaqSDOjtfbXcn2GNvpbvkA+ANOXLjzXf0Onr1JWhUO&#10;PXDZjGfGb+a9Gef4pDea3SofWrIlHx+MOFNWUtXam5J/+nj+as5ZiMJWQpNVJb9TgZ8sX7447txC&#10;HVJDulKeAcSGRedK3sToFkURZKOMCAfklEWwJm9ExNHfFJUXHdCNLg5Ho2nRka+cJ6lCgPdsCPIt&#10;on8OINV1K9UZyY1RNg6oXmkRQSk0rQt8mbutayXjZV0HFZkuOZjG/EUR2Ov0LZbHYnHjhWtauW1B&#10;PKeFJ5yMaC2K7qHORBRs49u/oEwrPQWq44EkUwxEsiJgMR490ea6EU5lLpA6uL3o4f/Byg+3V561&#10;VcknY86sMJj4/Y/v9z9/3//6xuCDQJ0LC+RdO2TG/i31WJudP8CZePe1N+kXjBjikPduL6/qI5Nw&#10;Tl/PptMZQhKx+Xg2n2f9i4fbzof4TpFhySi5x/iyquL2IkR0gtRdSipm6bzVOo9QW9alCkejfGEf&#10;wQ1tcTFxGHpNVuzX/ZbYmqo78PI0rEZw8rxF8QsR4pXw2AX0i9cSL/GpNaEIbS3OGvJf/+VP+RgR&#10;opx12K2Shy8b4RVn+r3F8N6MJxPAxnyYHM0OcfCPI+vHEbsxp4T1xXzQXTZTftQ7s/ZkPuNRrVJV&#10;hISVqF3yuDNP47DxeJRSrVY5CevnRLyw104m6EHO1SZS3Walk0yDNlv1sIB5ANvHkjb88TlnPfxB&#10;L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ULiC9wAAAAMAQAADwAAAAAAAAABACAAAAAiAAAA&#10;ZHJzL2Rvd25yZXYueG1sUEsBAhQAFAAAAAgAh07iQBwCVcQ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.06                       学院青年志愿者协会财务部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副部长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5299710</wp:posOffset>
                </wp:positionV>
                <wp:extent cx="6772910" cy="351790"/>
                <wp:effectExtent l="0" t="0" r="8890" b="2921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351790"/>
                          <a:chOff x="2616" y="10069"/>
                          <a:chExt cx="10666" cy="554"/>
                        </a:xfrm>
                      </wpg:grpSpPr>
                      <wps:wsp>
                        <wps:cNvPr id="40" name="KSO_Shape"/>
                        <wps:cNvSpPr/>
                        <wps:spPr>
                          <a:xfrm flipH="1">
                            <a:off x="3375" y="10248"/>
                            <a:ext cx="277" cy="196"/>
                          </a:xfrm>
                          <a:custGeom>
                            <a:avLst/>
                            <a:gdLst>
                              <a:gd name="connsiteX0" fmla="*/ 7782622 w 7782622"/>
                              <a:gd name="connsiteY0" fmla="*/ 1956116 h 5514836"/>
                              <a:gd name="connsiteX1" fmla="*/ 1120218 w 7782622"/>
                              <a:gd name="connsiteY1" fmla="*/ 1956116 h 5514836"/>
                              <a:gd name="connsiteX2" fmla="*/ 4 w 7782622"/>
                              <a:gd name="connsiteY2" fmla="*/ 5514836 h 5514836"/>
                              <a:gd name="connsiteX3" fmla="*/ 6662408 w 7782622"/>
                              <a:gd name="connsiteY3" fmla="*/ 5514836 h 5514836"/>
                              <a:gd name="connsiteX4" fmla="*/ 2210075 w 7782622"/>
                              <a:gd name="connsiteY4" fmla="*/ 0 h 5514836"/>
                              <a:gd name="connsiteX5" fmla="*/ 0 w 7782622"/>
                              <a:gd name="connsiteY5" fmla="*/ 0 h 5514836"/>
                              <a:gd name="connsiteX6" fmla="*/ 0 w 7782622"/>
                              <a:gd name="connsiteY6" fmla="*/ 1356040 h 5514836"/>
                              <a:gd name="connsiteX7" fmla="*/ 2 w 7782622"/>
                              <a:gd name="connsiteY7" fmla="*/ 1356040 h 5514836"/>
                              <a:gd name="connsiteX8" fmla="*/ 2 w 7782622"/>
                              <a:gd name="connsiteY8" fmla="*/ 4425111 h 5514836"/>
                              <a:gd name="connsiteX9" fmla="*/ 872566 w 7782622"/>
                              <a:gd name="connsiteY9" fmla="*/ 1653131 h 5514836"/>
                              <a:gd name="connsiteX10" fmla="*/ 6705945 w 7782622"/>
                              <a:gd name="connsiteY10" fmla="*/ 1653131 h 5514836"/>
                              <a:gd name="connsiteX11" fmla="*/ 6705945 w 7782622"/>
                              <a:gd name="connsiteY11" fmla="*/ 984566 h 5514836"/>
                              <a:gd name="connsiteX12" fmla="*/ 2611236 w 7782622"/>
                              <a:gd name="connsiteY12" fmla="*/ 984566 h 5514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7782622" h="5514836">
                                <a:moveTo>
                                  <a:pt x="7782622" y="1956116"/>
                                </a:moveTo>
                                <a:lnTo>
                                  <a:pt x="1120218" y="1956116"/>
                                </a:lnTo>
                                <a:lnTo>
                                  <a:pt x="4" y="5514836"/>
                                </a:lnTo>
                                <a:lnTo>
                                  <a:pt x="6662408" y="5514836"/>
                                </a:lnTo>
                                <a:close/>
                                <a:moveTo>
                                  <a:pt x="2210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6040"/>
                                </a:lnTo>
                                <a:lnTo>
                                  <a:pt x="2" y="1356040"/>
                                </a:lnTo>
                                <a:lnTo>
                                  <a:pt x="2" y="4425111"/>
                                </a:lnTo>
                                <a:lnTo>
                                  <a:pt x="872566" y="1653131"/>
                                </a:lnTo>
                                <a:lnTo>
                                  <a:pt x="6705945" y="1653131"/>
                                </a:lnTo>
                                <a:lnTo>
                                  <a:pt x="6705945" y="984566"/>
                                </a:lnTo>
                                <a:lnTo>
                                  <a:pt x="2611236" y="984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25" name="组合 6"/>
                        <wpg:cNvGrpSpPr/>
                        <wpg:grpSpPr>
                          <a:xfrm rot="0">
                            <a:off x="2616" y="10069"/>
                            <a:ext cx="10666" cy="555"/>
                            <a:chOff x="1642" y="4241"/>
                            <a:chExt cx="10666" cy="555"/>
                          </a:xfrm>
                        </wpg:grpSpPr>
                        <wpg:grpSp>
                          <wpg:cNvPr id="26" name="组合 2"/>
                          <wpg:cNvGrpSpPr/>
                          <wpg:grpSpPr>
                            <a:xfrm>
                              <a:off x="1642" y="4274"/>
                              <a:ext cx="10666" cy="523"/>
                              <a:chOff x="1642" y="4274"/>
                              <a:chExt cx="10666" cy="523"/>
                            </a:xfrm>
                          </wpg:grpSpPr>
                          <wps:wsp>
                            <wps:cNvPr id="27" name="椭圆 13"/>
                            <wps:cNvSpPr/>
                            <wps:spPr>
                              <a:xfrm>
                                <a:off x="2289" y="4274"/>
                                <a:ext cx="523" cy="52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28" name="直接连接符 24"/>
                            <wps:cNvCnPr/>
                            <wps:spPr>
                              <a:xfrm>
                                <a:off x="6239" y="4510"/>
                                <a:ext cx="606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" name="直接连接符 39"/>
                            <wps:cNvCnPr/>
                            <wps:spPr>
                              <a:xfrm>
                                <a:off x="1642" y="4510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8" name="文本框 3"/>
                          <wps:cNvSpPr txBox="1"/>
                          <wps:spPr>
                            <a:xfrm>
                              <a:off x="2869" y="4241"/>
                              <a:ext cx="3337" cy="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24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333F50" w:themeColor="text2" w:themeShade="BF"/>
                                    <w:kern w:val="24"/>
                                    <w:sz w:val="28"/>
                                    <w:szCs w:val="28"/>
                                  </w:rPr>
                                  <w:t>其他经历 / Intership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95pt;margin-top:417.3pt;height:27.7pt;width:533.3pt;z-index:251674624;mso-width-relative:page;mso-height-relative:page;" coordorigin="2616,10069" coordsize="10666,554" o:gfxdata="UEsDBAoAAAAAAIdO4kAAAAAAAAAAAAAAAAAEAAAAZHJzL1BLAwQUAAAACACHTuJAfKwKF9wAAAAM&#10;AQAADwAAAGRycy9kb3ducmV2LnhtbE2Py27CMBBF95X6D9ZU6g5s8ypJ46AKtV0hpEIlxM7EQxIR&#10;j6PYJPD3dVftcmaO7pybrW62YT12vnakQI4FMKTCmZpKBd/7j9ESmA+ajG4coYI7eljljw+ZTo0b&#10;6Av7XShZDCGfagVVCG3KuS8qtNqPXYsUb2fXWR3i2JXcdHqI4bbhEyEW3Oqa4odKt7iusLjsrlbB&#10;56CHt6l87zeX8/p+3M+3h41EpZ6fpHgFFvAW/mD41Y/qkEenk7uS8axRMJKzeRJZBcvpbAEsIslE&#10;vAA7xU0iBPA84/9L5D9QSwMEFAAAAAgAh07iQMrihlRGBwAARhwAAA4AAABkcnMvZTJvRG9jLnht&#10;bO1ZTY/bRBi+I/EfRj4i0cTfSdRsteyyBVHoii2inJDXcWJLtseMnc2WMyqcECcuVEhIwKncuHHg&#10;13TLz+CZL2ecTRunsJWQ2MNmbL8f8z7zzvsxc/vOZZGTi4TVGS2nln1raJGkjOksKxdT65MHJ2+P&#10;LFI3UTmLclomU+tRUlt3Dt584/aqmiQOTWk+SxiBkLKerKqplTZNNRkM6jhNiqi+RaukxMc5ZUXU&#10;4JEtBjMWrSC9yAfOcBgMVpTNKkbjpK7x9lh+tJRE1kcgnc+zODmm8bJIykZKZUkeNTCpTrOqtg7E&#10;bOfzJG7uz+d10pB8asHSRvyHEozP+f/Bwe1osmBRlWaxmkLUZwobNhVRVkJpK+o4aiKyZNk1UUUW&#10;M1rTeXMrpsVAGiIQgRX2cAObu4wuK2HLYrJaVC3oWKgN1F9ZbPzRxSkj2WxqeWOLlFGBFX/+x1fP&#10;vvuG4AXQWVWLCYjusuqsOmXqxUI+cYMv56zgvzCFXApcH7W4JpcNifEyCENnbAPyGN9c3w7HCvg4&#10;xepwNiewA4vgqw0PEXqjSZy+q/jtYRDgM+f2fY/PaqAVD/j82umsKvhkvQaq/mdAnaVRlQj8a46B&#10;BgqGSKA+OLv/uaQRuAiiFqV6UgMwDRGZ51n1HuwTXqLAct3QV1Y73kj6osbMCUNpsT0OOhYDmGXd&#10;3E2ogD26uFc30A7Pm2EkB2p6MS3LOmuSh5jwvMjh128NSBiOnMBxyEqPpNrFbIPpM5PJHvuBbQck&#10;Jb5veyNXzIir3GB6aBuabNsZOvZot6YOU19NjqHJ263DJFc27LbGNXTAAx1v2MMak6m3Js/Q5DjY&#10;BKG/2yaTabjbGrha6wXD3dK75DtXHvtzH+kmue36wdDrYQF2RKujhweb5L11IPvto8Mk9zzHt217&#10;90og0rY6RqHjB8Hu5TB57MB3bbeHIh5zW01BOPTHXg+/6nD112Vu4/66TK7xyONY7PQ129zNSB22&#10;4/ZAsMO1TRWSShtEo1TH1fiyVIEVIxLxKmkognhFa566zCiLBKUfET9lngIXj8o7mAGDyWzvxQw4&#10;TGZnL2bEK5PZ3YsZIchk1rm5n80y97WA+XtpluVCy6xzZD/NiAzmtMO9NGPLm8wib8N1+mnGNjaZ&#10;RanTm5lvTJMbz3v52KaT7edlfP90tHf8TBqhdgpD3c0r7lxU3I1FUHEzUXGf8xlHkypq+AbTQ7Ka&#10;WqowsUjKqzxZZfDvBb1IHlBB2fD91tJhLqouUSisKfPS5FCFiJh9l0PT6d9KaJBOrecgEdYU+ldS&#10;qqJASN5OH+e0ToTJ69lJXpXmBa9exzVNV49cd02lv+lfKU/SqDynENEU+ldplkjIrNuDUuW1l1LK&#10;NCYFy+z0UnKVH16JXobul4pXOUGI30qulwVey11RNBStT3JXNkrsmubZ7CTLc+6DNVucH+WMXERw&#10;b8/zveBQJIN8WXxIZ/J16A+Heq0UvVDQEZSX3OltJwQpiSM00nM0sBgWFZqxulxYJMoX6NDjhgkN&#10;JeVzkLuH1c1xVKdSnRDL4cBeQbXPSJ4VU2uEObSzyEUKSkQ/LPMa+ibdoPDROZ09QnsTlXFKsVe1&#10;zjpOysSdcdExWkMWkQqqpxZlTUpV13zCaNlI9Xm2SJuPswVhGbJkk7IkOYVJswwiBQmQNUTWlRIN&#10;AXTJAOs1hE/En1prBPuWjksS7MIQOX2ArBpA2baKtvBmm2YHOazTNIs81KdnJoyKwwhusmoHtzXB&#10;uh3stMAiU2JJdPdsB56MzZ7jiZjOv21tnnWOlV37ZvOsOukbhgyZuwOZSCN9IDOgMiwORdERTbYh&#10;5YhqZjtSmm87UpITXrYdqddwzOCgSJE4Xf3827Mnj4ktjOEejrOIFxwzGBA5zkgWG56jTdUQ+bBO&#10;nqZsmIloiP3NzxbURk9yHFvU/AwkmuijBoCiqfhrIy7JmOaMfH6s0SemdSLivxZa+exuJDyyJj+i&#10;8iDRjJS8QjACz+vwDdSgag/98PvVt7/89eeP+P/86a/EEbtBOclRqU7sdKjX7tyGnMBxlZP4sphc&#10;76OAH8QJL9G5TB/16dVXPpJn5X4OYo+Hfs+k999ykNfvCG4bJJ5vOALWFdPp7QjrgHrNERwfyYWf&#10;vf7vBz3rqI4frJOsXI4bP5922+Bw9f3XV0+eXv30mGymDtJcvkPRTIlqgTuJeVZtJpERDwJY+3Vl&#10;oZOIi9NrlUVs3Ui+IELwdnCvFBK4CBCd5IKkw8EXcVbOlc+6uTy/VF6uKlhVVZG6ik8y5IF7Ud2c&#10;Rgxn34g4uPVq7uPfPKeovdFXihE6Tsq+3Pae0+MGAV8tssIdEeryL5YRSyySv1/ibmFsex7ENuLB&#10;80MHD8z8cm5+KZeFyB7owjE7nUiMnDJntPgUl2OHXCtE6RyDEloOjxoU0viAy7U4OTwUY1wjoXG5&#10;V55Vsb5dKOnhsqHzjN8LCMCul8emU4oxrpdA3Lm/Mp+FoPX138H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wkAAFtDb250ZW50X1R5cGVzXS54&#10;bWxQSwECFAAKAAAAAACHTuJAAAAAAAAAAAAAAAAABgAAAAAAAAAAABAAAACdCAAAX3JlbHMvUEsB&#10;AhQAFAAAAAgAh07iQIoUZjzRAAAAlAEAAAsAAAAAAAAAAQAgAAAAwQgAAF9yZWxzLy5yZWxzUEsB&#10;AhQACgAAAAAAh07iQAAAAAAAAAAAAAAAAAQAAAAAAAAAAAAQAAAAAAAAAGRycy9QSwECFAAUAAAA&#10;CACHTuJAfKwKF9wAAAAMAQAADwAAAAAAAAABACAAAAAiAAAAZHJzL2Rvd25yZXYueG1sUEsBAhQA&#10;FAAAAAgAh07iQMrihlRGBwAARhwAAA4AAAAAAAAAAQAgAAAAKwEAAGRycy9lMm9Eb2MueG1sUEsF&#10;BgAAAAAGAAYAWQEAAOMKAAAAAA==&#10;">
                <o:lock v:ext="edit" aspectratio="f"/>
                <v:shape id="KSO_Shape" o:spid="_x0000_s1026" o:spt="100" style="position:absolute;left:3375;top:10248;flip:x;height:196;width:277;v-text-anchor:middle;" fillcolor="#333F50" filled="t" stroked="f" coordsize="7782622,5514836" o:gfxdata="UEsDBAoAAAAAAIdO4kAAAAAAAAAAAAAAAAAEAAAAZHJzL1BLAwQUAAAACACHTuJA5lW5bLkAAADb&#10;AAAADwAAAGRycy9kb3ducmV2LnhtbEVPPWvDMBDdC/0P4gLdEsltcYwTJUNxwZOhToaMh3WxTKyT&#10;sdTE/ffVUOj4eN/74+JGcac5DJ41ZBsFgrjzZuBew/n0uS5AhIhscPRMGn4owPHw/LTH0vgHf9G9&#10;jb1IIRxK1GBjnEopQ2fJYdj4iThxVz87jAnOvTQzPlK4G+WrUrl0OHBqsDjRh6Xu1n47Dcq2VLyp&#10;2p2by8DNNq/yuqi0flllagci0hL/xX/u2mh4T+vTl/QD5O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VuWy5AAAA2wAA&#10;AA8AAAAAAAAAAQAgAAAAIgAAAGRycy9kb3ducmV2LnhtbFBLAQIUABQAAAAIAIdO4kAzLwWeOwAA&#10;ADkAAAAQAAAAAAAAAAEAIAAAAAgBAABkcnMvc2hhcGV4bWwueG1sUEsFBgAAAAAGAAYAWwEAALID&#10;AAAAAA==&#10;" path="m7782622,1956116l1120218,1956116,4,5514836,6662408,5514836xm2210075,0l0,0,0,1356040,2,1356040,2,4425111,872566,1653131,6705945,1653131,6705945,984566,2611236,984566xe">
                  <v:path o:connectlocs="277,69;39,69;0,196;237,196;78,0;0,0;0,48;0,48;0,157;31,58;238,58;238,34;92,34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6" o:spid="_x0000_s1026" o:spt="203" style="position:absolute;left:2616;top:10069;height:555;width:10666;" coordorigin="1642,4241" coordsize="10666,55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" o:spid="_x0000_s1026" o:spt="203" style="position:absolute;left:1642;top:4274;height:523;width:10666;" coordorigin="1642,4274" coordsize="10666,52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13" o:spid="_x0000_s1026" o:spt="3" type="#_x0000_t3" style="position:absolute;left:2289;top:4274;height:523;width:523;v-text-anchor:middle;" filled="f" stroked="t" coordsize="21600,21600" o:gfxdata="UEsDBAoAAAAAAIdO4kAAAAAAAAAAAAAAAAAEAAAAZHJzL1BLAwQUAAAACACHTuJA+2d0kb0AAADb&#10;AAAADwAAAGRycy9kb3ducmV2LnhtbEWPQWvCQBSE74X+h+UVems2emhCzCqloAgF0Vgo3h7ZZxLM&#10;vg27q0n/vVsoeBxm5humXE2mFzdyvrOsYJakIIhrqztuFHwf1285CB+QNfaWScEveVgtn59KLLQd&#10;+UC3KjQiQtgXqKANYSik9HVLBn1iB+Lona0zGKJ0jdQOxwg3vZyn6bs02HFcaHGgz5bqS3U1Cvrc&#10;D+5ranbH/U++yT7YjLuTUer1ZZYuQASawiP8395qBfMM/r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3SR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333F50" miterlimit="8" joinstyle="miter"/>
                      <v:imagedata o:title=""/>
                      <o:lock v:ext="edit" aspectratio="f"/>
                    </v:shape>
                    <v:line id="直接连接符 24" o:spid="_x0000_s1026" o:spt="20" style="position:absolute;left:6239;top:4510;height:0;width:6069;" filled="f" stroked="t" coordsize="21600,21600" o:gfxdata="UEsDBAoAAAAAAIdO4kAAAAAAAAAAAAAAAAAEAAAAZHJzL1BLAwQUAAAACACHTuJARK8XxbgAAADb&#10;AAAADwAAAGRycy9kb3ducmV2LnhtbEVPTYvCMBC9L/gfwgje1lQRla5pYQWhnkSreB2a2bZsM6lN&#10;WvXfm4Pg8fG+N+nDNGKgztWWFcymEQjiwuqaSwXnfPe9BuE8ssbGMil4koM0GX1tMNb2zkcaTr4U&#10;IYRdjAoq79tYSldUZNBNbUscuD/bGfQBdqXUHd5DuGnkPIqW0mDNoaHClrYVFf+n3ijoV5jR4rA/&#10;9tnlbH5v13wo97lSk/Es+gHh6eE/4rc70wrmYWz4En6ATF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K8Xxb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  <v:line id="直接连接符 39" o:spid="_x0000_s1026" o:spt="20" style="position:absolute;left:1642;top:4510;height:0;width:252;" filled="f" stroked="t" coordsize="21600,21600" o:gfxdata="UEsDBAoAAAAAAIdO4kAAAAAAAAAAAAAAAAAEAAAAZHJzL1BLAwQUAAAACACHTuJAsOkVar0AAADb&#10;AAAADwAAAGRycy9kb3ducmV2LnhtbEWPQWuDQBSE74H+h+UFeotr0hKLzSbQQkBPxWjo9eG+qsR9&#10;a93VpP++WyjkOMzMN8zucDO9mGl0nWUF6ygGQVxb3XGjoCqPqxcQziNr7C2Tgh9ycNg/LHaYanvl&#10;guaTb0SAsEtRQev9kErp6pYMusgOxMH7sqNBH+TYSD3iNcBNLzdxvJUGOw4LLQ703lJ9OU1GwZRg&#10;Rs8feTFl58q8fX+Wc5OXSj0u1/ErCE83fw//tzOt4CmBvy/hB8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6RV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</v:group>
                  <v:shape id="文本框 3" o:spid="_x0000_s1026" o:spt="202" type="#_x0000_t202" style="position:absolute;left:2869;top:4241;height:511;width:3337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24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333F50" w:themeColor="text2" w:themeShade="BF"/>
                              <w:kern w:val="24"/>
                              <w:sz w:val="28"/>
                              <w:szCs w:val="28"/>
                            </w:rPr>
                            <w:t>其他经历 / Intership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3289300</wp:posOffset>
                </wp:positionV>
                <wp:extent cx="6376670" cy="19399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193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–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天津金米特科技股份有限公司            人事总监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根据公司的发展战略，制定公司人力资源发展规划、组织架构及定岗定编工作，资源的合理配置；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制定人力资源管理体系，研究、设计人力资源管理模式，包含招聘、培训、绩效、薪酬、后勤行政事务及员工发展等体系的全面建设，制定和完善区域人力资源管理制度；</w:t>
                            </w:r>
                          </w:p>
                          <w:p>
                            <w:pPr>
                              <w:pStyle w:val="5"/>
                              <w:spacing w:line="360" w:lineRule="exact"/>
                              <w:ind w:left="720" w:firstLine="0" w:firstLineChars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 天津莉持投资有限公司                  人事经理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负责培训管理体系的建立和完善工作，编制、修订相关培训管理制度及文件；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制定新员工及在职员工培训计划，并具体开展新员工培训工作和在职员工培训工作；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2pt;margin-top:259pt;height:152.75pt;width:502.1pt;z-index:251671552;mso-width-relative:page;mso-height-relative:page;" filled="f" stroked="f" coordsize="21600,21600" o:gfxdata="UEsDBAoAAAAAAIdO4kAAAAAAAAAAAAAAAAAEAAAAZHJzL1BLAwQUAAAACACHTuJAUw4d7dwAAAAL&#10;AQAADwAAAGRycy9kb3ducmV2LnhtbE2Py07DMBBF90j8gzVI7Fo7oUFJiFOhSBUSgkVLN+wmsZtE&#10;+BFi9wFfz7CC5Wiu7j2nWl+sYSc9h9E7CclSANOu82p0vYT922aRAwsRnULjnZbwpQOs6+urCkvl&#10;z26rT7vYMypxoUQJQ4xTyXnoBm0xLP2kHf0OfrYY6Zx7rmY8U7k1PBXinlscHS0MOOlm0N3H7mgl&#10;PDebV9y2qc2/TfP0cnicPvfvmZS3N4l4ABb1Jf6F4Ref0KEmptYfnQrMSFgUqxVFJWRJTlKUKERB&#10;Mq2EPL3LgNcV/+9Q/wBQSwMEFAAAAAgAh07iQGTYI2U8AgAAaQQAAA4AAABkcnMvZTJvRG9jLnht&#10;bK1UwU4bMRC9V+o/WL6XTQKEJmKDUhBVJVSQaNWz4/WyK9ke13bYpR/Q/gGnXnrvd/EdffYmAdEe&#10;OPTijGdm38x7M87xSW80u1U+tGRLPt4bcaaspKq1NyX//On8zVvOQhS2EpqsKvmdCvxk8frVcefm&#10;akIN6Up5BhAb5p0reROjmxdFkI0yIuyRUxbBmrwREVd/U1RedEA3upiMRtOiI185T1KFAO/ZEOQb&#10;RP8SQKrrVqozkmujbBxQvdIiglJoWhf4Indb10rGy7oOKjJdcjCN+UQR2Kt0FotjMb/xwjWt3LQg&#10;XtLCM05GtBZFd1BnIgq29u1fUKaVngLVcU+SKQYiWRGwGI+eaXPdCKcyF0gd3E708P9g5cfbK8/a&#10;quSTMWdWGEz84f7Hw8/fD7++M/ggUOfCHHnXDpmxf0c91mbrD3Am3n3tTfoFI4Y45L3byav6yCSc&#10;0/2j6fQIIYnYeLY/m00OE07x+LnzIb5XZFgySu4xvyyruL0IcUjdpqRqls5brfMMtWVdKnE4yh/s&#10;IgDXFjUSiaHZZMV+1W+Yrai6AzFPw24EJ89bFL8QIV4Jj2VAw3gu8RJHrQlFaGNx1pD/9i9/yseM&#10;EOWsw3KVPHxdC6840x8spjcbHxwANubLweHRBBf/NLJ6GrFrc0rYXwwI3WUz5Ue9NWtP5gte1TJV&#10;RUhYidolj1vzNA4rj1cp1XKZk7B/TsQLe+1kgh7kXK4j1W1WOsk0aLNRDxuYZ7V5LWnFn95z1uM/&#10;xO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w4d7dwAAAALAQAADwAAAAAAAAABACAAAAAiAAAA&#10;ZHJzL2Rvd25yZXYueG1sUEsBAhQAFAAAAAgAh07iQGTYI2U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–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                 天津金米特科技股份有限公司            人事总监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根据公司的发展战略，制定公司人力资源发展规划、组织架构及定岗定编工作，资源的合理配置；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制定人力资源管理体系，研究、设计人力资源管理模式，包含招聘、培训、绩效、薪酬、后勤行政事务及员工发展等体系的全面建设，制定和完善区域人力资源管理制度；</w:t>
                      </w:r>
                    </w:p>
                    <w:p>
                      <w:pPr>
                        <w:pStyle w:val="5"/>
                        <w:spacing w:line="360" w:lineRule="exact"/>
                        <w:ind w:left="720" w:firstLine="0" w:firstLineChars="0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             天津莉持投资有限公司                  人事经理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负责培训管理体系的建立和完善工作，编制、修订相关培训管理制度及文件；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制定新员工及在职员工培训计划，并具体开展新员工培训工作和在职员工培训工作；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2910205</wp:posOffset>
                </wp:positionV>
                <wp:extent cx="6772910" cy="351790"/>
                <wp:effectExtent l="0" t="0" r="8890" b="292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351790"/>
                          <a:chOff x="1642" y="6426"/>
                          <a:chExt cx="10666" cy="554"/>
                        </a:xfrm>
                      </wpg:grpSpPr>
                      <wps:wsp>
                        <wps:cNvPr id="19" name="KSO_Shape"/>
                        <wps:cNvSpPr/>
                        <wps:spPr>
                          <a:xfrm flipH="1">
                            <a:off x="2411" y="6600"/>
                            <a:ext cx="257" cy="217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642" y="6426"/>
                            <a:ext cx="10666" cy="555"/>
                            <a:chOff x="1642" y="4241"/>
                            <a:chExt cx="10666" cy="555"/>
                          </a:xfrm>
                        </wpg:grpSpPr>
                        <wpg:grpSp>
                          <wpg:cNvPr id="9" name="组合 2"/>
                          <wpg:cNvGrpSpPr/>
                          <wpg:grpSpPr>
                            <a:xfrm>
                              <a:off x="1642" y="4274"/>
                              <a:ext cx="10666" cy="523"/>
                              <a:chOff x="1642" y="4274"/>
                              <a:chExt cx="10666" cy="523"/>
                            </a:xfrm>
                          </wpg:grpSpPr>
                          <wps:wsp>
                            <wps:cNvPr id="12" name="椭圆 13"/>
                            <wps:cNvSpPr/>
                            <wps:spPr>
                              <a:xfrm>
                                <a:off x="2289" y="4274"/>
                                <a:ext cx="523" cy="52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6" name="直接连接符 24"/>
                            <wps:cNvCnPr/>
                            <wps:spPr>
                              <a:xfrm>
                                <a:off x="6239" y="4510"/>
                                <a:ext cx="606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" name="直接连接符 39"/>
                            <wps:cNvCnPr/>
                            <wps:spPr>
                              <a:xfrm>
                                <a:off x="1642" y="4510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8" name="文本框 3"/>
                          <wps:cNvSpPr txBox="1"/>
                          <wps:spPr>
                            <a:xfrm>
                              <a:off x="2869" y="4241"/>
                              <a:ext cx="3337" cy="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24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333F50" w:themeColor="text2" w:themeShade="BF"/>
                                    <w:kern w:val="24"/>
                                    <w:sz w:val="28"/>
                                    <w:szCs w:val="28"/>
                                  </w:rPr>
                                  <w:t>工作经历 / Experience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95pt;margin-top:229.15pt;height:27.7pt;width:533.3pt;z-index:251671552;mso-width-relative:page;mso-height-relative:page;" coordorigin="1642,6426" coordsize="10666,554" o:gfxdata="UEsDBAoAAAAAAIdO4kAAAAAAAAAAAAAAAAAEAAAAZHJzL1BLAwQUAAAACACHTuJAoQli8d0AAAAM&#10;AQAADwAAAGRycy9kb3ducmV2LnhtbE2PwW7CMBBE75X6D9ZW6g1sE1IgjYMq1PaEkAqVqt6WeEki&#10;YjuKTQJ/X/fUHlfzNPM2X19NywbqfeOsAjkVwMiWTje2UvB5eJssgfmAVmPrLCm4kYd1cX+XY6bd&#10;aD9o2IeKxRLrM1RQh9BlnPuyJoN+6jqyMTu53mCIZ19x3eMYy03LZ0I8cYONjQs1drSpqTzvL0bB&#10;+4jjSyJfh+35tLl9H9Ld11aSUo8PUjwDC3QNfzD86kd1KKLT0V2s9qxVMJHzdBVZBfN0mQCLyGom&#10;FsCOClKZLIAXOf//RPEDUEsDBBQAAAAIAIdO4kAWtYQtDBYAALF/AAAOAAAAZHJzL2Uyb0RvYy54&#10;bWztXU2Pa0lS3SPxH6xaItHv5v2+pX49etNNNyMaukUPYlghP5erypLL19iuV69njQZWiBUbRkhI&#10;wGrYsWPBr5kefgYnIvLakVn1bkYO9CAhetHPLsfJz5ORkZmRkR//4P3DdvFufThuxt3rK/dRcbVY&#10;71bjzWZ39/rqT378+e/2V4vjabm7WW7H3fr11bfr49UPPvnt3/r4aX+9Lsf7cXuzPiyQyO54/bR/&#10;fXV/Ou2vX706ru7XD8vjR+N+vcOPt+PhYXnC18Pdq5vD8gmpP2xflUXRvnoaDzf7w7haH4/462fy&#10;45VP8WBJcLy93azWn42rx4f17iSpHtbb5QlVOt5v9serT7i0t7fr1emr29vj+rTYvr5CTU/8f2SC&#10;z2/p/68++Xh5fXdY7u83K1+EpaUIUZ0elpsdMj0n9dnytFw8HjbPknrYrA7jcbw9fbQaH15JRbhF&#10;UAtXRG3zxWF83HNd7q6f7vbnRkdHRa3+aye7+qN3Xx8Wm5vXVyWaZLd8QI//6t//8pd/+9cL/AGt&#10;87S/u4bQF4f9N/uvD/4Pd/KNKvz+9vBA/6Iqi/fcrt+e23X9/rRY4Y9t15WDQ/or/FY1rht8w6/u&#10;0TsEc21dXi3wK/5tpVNW97/n4a5o21bATVPTr6+mfF9R8c6ledqDksdLOx3/e+30zf1yv+bmP1IT&#10;+HZyw9ROf/DNV38uMtwsLHRupOP1Ee01tdDidrvZ/z7qySTxbVXWzkml28I3yNRiZdNJhUvXBRVe&#10;Xq8ej6cv1iM3+vLdl8cTMgfvbvBJPvheXI273XFzWv8E7X77sAWrf+fVoipbVzXt4mn6JG19dxOB&#10;/kyDXNU3XT8s7hdl17ZDM42aGPQT1CY/Jw0q26ounUvnBLKonJqh7Zp0nTSobOuhqqp0TlWYU1u5&#10;Kp2TBpVtW3YoXrL16jCncmhcOicNKtuubqounVMT5FTXTW1oPQ0q274thz6dE4at6qeq60tDnTSo&#10;bIe+aIt0ThgvKqdyqJ2hThpUdsXQl2U6J8yPKifXtXWX7icNKjs3DIWBe9A0KqeihOZM56RBJfTu&#10;0Bu4R8r5kpXrmtYN6awCVNnVbdcb2EdKT+VVozEM1QpQZdf0TW3RSHrMV65oCsvwdRoFndeAG2le&#10;OD3qK8xZlYUYAcrrV0Neety7AVq5MHSXBtmz0gPfNX1R1oasNMjegnrku9IVtaVWGmQnhh76fVe7&#10;3lApjbHTXQ/9pkMLGnLSGPsg1kO/7orOoGvJmjkPRrNiIlvxjKqaCsosaVEEGLOyLbWyKBuYQ4ac&#10;Aox1Ain1oHdtDzMkXSeNMU+KpVYUfV0YJqoAYp7nSz3gm6K29JKGmE2XUg93ajtD02mI2RrD4uBC&#10;PINyCOTt1qUe6JZctDys5cE1hvmi1IPcqsNDUF270mLwlXqU10Xbl4bZPQC5GnY/mJq0YiutGtq2&#10;wNovTYYA5Bqs8obakJUe5x3M5dYwkioNgjIeisFgR1R6oGPhUDhLrTTIwaKqMALTDai1A5a+XVMY&#10;1mtVgGrrtiwNplilR7vD7kzlDJN7iGo7V1eGJVulB7zDQrSymH0hqh0qzLuGNtRqwtV1WYFPSW1e&#10;Baiu6KuhNeQVDP6mBnVLQ14BqsPmD+yCNDcCldH0fQtFk65XgOpK7MBY8tI6w7UwaDuD5VIFqA5L&#10;FsvwqrXScG0H88DA+RBlrVcdKAAsxTqLhopQxv6iTa2zneT6smhrAw9DlJWHdaABoGuGxqDkQ5R1&#10;fNVab6BWsNQNtkWAQi/b9Eat9UYJJdpbOB+gsLto04e11gAl1HxRGsZXgIKeb4beoOdrrQHKusX8&#10;YMlLo6Azmq4yjOVaa4CyLcoKWypJvRGgMCtXPWaHpI6qtQYosUzH6tmQl0bB2Kiq0mBsYCvyMr7M&#10;S+4ABRJi18IwVzaB3miKvi0M9QpRpAAsW4FNoDdqB91m6K8QVQ5d3xi2s5pAb5jzClAwG2i/LckN&#10;7N5f+gtGsrENAxTWS91gsDcarTewo4WtAUsbBihzXlpvuJ7McsP81QQocxsGGsCcV4Ayc0PrDXsb&#10;Bigz5wMNYLU3mgDV1VVhUFGtVhvOOcwOhmk5QNXYcasM1mEbaA3kZRrJAaoeYCsbJpRWK40So8tE&#10;wgBlzkqP/hLt12EFkJxPWo0yN2Aw+K20aAOUlRbB2DdnpVGGZT8dZZ5twhLnG8NgWC8EqLrvG2fJ&#10;Sg96LAgx7xtM+FajzIzQY948E7caZc5KD3nZ07c0oEZhjUbneMn5qtOKAgoaixlDAwYoDMOiMkyN&#10;nVYUFZ3AWI7KAlTjys6yYu20oqhKOley1EqjGpxOWhZ2nR7yFXZvceyaVhQBqsEqHBuK6b7SQ74q&#10;6QTQMAd3GoVtp6610EIP+Qo7cKZjzU6jcMDWYNJJ10pri6qks1pLrTQKSwSY4Yas9LiH+W07gO40&#10;CuuRAuVL10qPe2SFU3XDBNxpFM78exjg6az0uEdWcBWwNKBGYXmLIZLOqg+0hdXTIkC1JQ7wDUZ7&#10;H2gLc1YaRVtwpoVPrwe+OJAYFvsByp5XqC/IWcVgtPcaxXn1htmx10OfpyxTXhrlMPSH1jCMez32&#10;eVFsMZgCFBaqWFcYtFOvB78s9g374gEKC/B6KCw81KNfNjEs3NAo6EGcRxiURq+Hv2zOGEZygMIm&#10;Bh+LJrVGr8e/bDoZFFSAwuYMrGKD3oUznDIIeTPNUK8AhU0ndg5J1msINABtEmK+SxruIQp+DbR9&#10;lM5L6w3Z/DRsmAwBCuZC3RvG1xBoANrUtZxBhijswJVwhErXK9AAtFltOSoeQhR2JC0r1UHrDd6E&#10;x9Ziur9CFBzQLH45g9YbYC8OFwx6I0S11nqFGoAOTQzjawhQ5v7SekMOgyzjK0CZeaj1Bs1EdWGY&#10;v4YAZR1fDk6jF8Uhp3eGARbBrJrDFYHq4HNJw6ohgll1IiwuVTc6cLVsxIco12CIYd80OaCxQFOZ&#10;8UGyYZESohycYFxvmMVwVKIyowNyi6YKUZie26Y3TM9weFOZ0cF/ZRhmIQp2R1sMBrsDZ9UqM3Zo&#10;MOiPCFX1JRZUlj7TusCgE12hAY4YZdm/c4XWA6Z8NAD5oD6GScUVWgcYdEYIkHwsjAh8Ni35BIAB&#10;/msW/2xsdCoumLLRAOsyCNupKhs4Hlk6KMBY13Yu8NPkVW5yGo4wxgUrtqNVnWzuYSHGugp3TmsH&#10;ctsyNZ8GWfcWnNO6gfz4LHNHALLumDjcmLhMi0bnxBBk3QdyTo918rg0NaAGWXe3XOCoaXUjDUHG&#10;PTtYEqoBrb6xAci6EwkfX5UVe/wazhFClHWD1YUOnuTIbLGWApR13xinPLpe5J9t2KIOUdbtcCxa&#10;VF7DANVrqpdG2fPSgx95VZblI9amqoTWwwucXimU2QEphEXWH+6NnS9KLe+nu1Or9zt/eQqfFku6&#10;B1nwPa39eKTLafomFa6oTV9xR0quogFFN68SYDBdg10WGNOcBpdZYHBRg6ssMGiiwdP1O1ud0e8a&#10;3GTljO7XYL4WiA605Yw5QIOnS3Q2MBS0BvdZxYYdp8FDFpiMLY3G9yyOxSTLYxlZRkHueTwjEymA&#10;5zGN7J4Ansc1MmYCeB7byNYI4Hl8I6MjgOcxjgyJAJ7HOZrnA3ge62ju1nB8z2EdTeIBPI91NMMG&#10;8DzW0VQbwPNYR7NnAM9jHU1tATyPdTTHBfA81pUR6/A9q+Mi1uFyQRY8Yh0uDOTAyelf1x3fs+AR&#10;6+DYnwWPWAcP/yx4xDr432fBI9bBpT4LHrEOXvJZ8Ih1cHzPgkesq/JYV0Wsw/es3CPWweM8B05O&#10;45p1+J4Fj1gHv/AseMQ6uHpnwSPWwXs7Cx6xDg7ZWfCIdfCxzoJHrIPbdBY8Yh38p7PgEevg3JwF&#10;j1gHL+ccOLkca9ZJDAWzNUtexAE8j3XkGBzA81hHHsIBPI915PQbwPNYR368ATyPdeRkG8DzWEdx&#10;OAJ4HuuaiHX4nkWbiHXwds2Bk8eqLjy+Z8Ej1sErNQsesQ6eplnwiHXwHs2CR6yDR2gWPGJdm8c6&#10;ctcMWj6PdeSCGcDzWEdulQE8j3VtxDp8z2k6cn/UueN7FjxiHVwcs+AR6+DsmAWPWAdXxCx4xDq4&#10;F2bBI9bBZTALHrGuy2MdufIFHZfHOnLPC+B5rOsi1uF7Tt3JjU7nju9Z8Ih1cLDLgkesg/dbFjxi&#10;HRzasuAR6+DZlgWPWAe3syx4xDp4kmXBI9b1eawj/66g3/NYRy5bATyPdeSFpeH4nlN3cqwK4Hms&#10;I1+pAJ7HOnJ/CuB5rCOPpgCexzpybQrgeawjv6MAnsc6ciUK4HmsGyLW4XtWv0esgwNQDpxdeHTp&#10;6Q95CUTEIzedvAQi6pHrTV4CEfnInSYvgYh+5CKTl0BEQHJ7yUsgoiC5suQlEJGQfFTyEohoSN4q&#10;eQlERCSvkqwEnh1YZJ9YxEyE50heCWIm4hQjL4GYiTjHyEsgZiJOMvISiJmIs4y8BGIm4jQjL4GY&#10;ieewk7YTM/aECDQSTjTyShAzEWcaWQnEhxjkxpCXQMxEnGvkJRAzEScbeQnETMTZRl4CMRNxupGX&#10;QMxEnG/kJRAzESccKgHZ8fKn7QdE56W4vFuOy3u6WiAu74Hj8r4lzPJ6vzzRIf30cfGE6LFy1+Vq&#10;cY+ItT4aKf3+ML5b/3hkyROd2Z/lQEofv9SX4yK53X0I4SNFecQkN/279zlw2FE2I3z8qpQ8BQ/1&#10;8hwTNCVPN7C8PEf2TMhzIE8vz/E5E/J8b83Lc5TNhDwH1RR5iZWZkOfQmF6eI14m5DnApZfnuJXz&#10;8hKl0stz7MmEPEea9PIcPzIhz9EivTzHgJyXl4iPk/wUJxeMn3gz/Sv8kYhfdnGOvDiJU0TK2dJI&#10;9EQvnq4se3l56XRTsvuZl053FEci9NIGGlA0QS/NAVlnq8kRAUVa4vzNSnNUPy+dHiDkeumF06OP&#10;out54fTQpnJ4YY5CPFtoWWFaNJJI+vhzs2kq7lHkDtxgnRWXiHFcYh8HblZcor6JuMRymxWXyG1e&#10;nOOxzYpL9DURl5hqs+I+gpqX5zhA8/ISBc3Lc4yieXnMNIhk5uU5Ptm8vEQjE3mJ7TQvLxHFvDzH&#10;nUrIc1SwSZ5ifc3LS5yDSZ7idSXkOTrXJJ9OXyJsTfIU52w+fYmS5eU5Btu8vES6EnmJXzUr76NV&#10;efl0//qIU14+zR8fNcrLcyyo+fJI5CeRh6JGPKd5eYne5OU5JtO8vERgEnmJqzQr72M3eHmOjRTJ&#10;r7bjcc322cWU8lOaRPQRrMR98diL5Orx7Wb1w/VPtenl6gahpUQlwmynGEmEgwHIlhZ+ogBIPtka&#10;LcQ25cs/c9Qjn2uYVzT96kQl9k5czxdLqopStfBl5TXCpSiqIhI8KKiIbp/Lz2QUB3lFJZXYRb5H&#10;OPqRpaR9gXgLMoG5S17nkkrgIEn0hYoEP3N0J0ubapTEGDKVlOMlfbB7dUVeIIduncvPz9p0hrWB&#10;BqQIQr7QCdJWHV0YlWJzhBmCndsXDsudf9MCYeR68Q+6/MoxhxgrgXAsrSvRgwTEMYGixg1p4yMA&#10;2cU5is/zIk2phhSVkVkWCJjh1zQv1BJhakqKt0prsOct9KFmDzOy9dtkDCe6DLedpzc3GDH1RwkL&#10;CH3EJUU4I7pgoPrSB+mRpuHQO4be8uF2BJTuLa12xRt/tnN92BufOgWzSYhz6BoWl/sSCXEOPyPi&#10;HFRmXlxCyIg4XzJJiHMYGBHn4C4JcQ7lIuIcoCUhflnWypWhhDiHVJHUOVBKQpzDoog4BztJiVNo&#10;ExHn+18pcQpPwuJyMS0hzo+5iDgHDjGL+4AcBnkZFHb5aRGCoA7nI9hJhUz/ivLwITe4+D6Qxmx5&#10;fNgMkZdgGPPybClNMyAHtJiXZ0vM11eCUszLc3xQ6S0fWGJenmOX+glDLkLPy0soCKmvXNOelaf4&#10;0lBwXp6DNMzLs6U9rVw40MK8vIRV8OlzsIR5eQmNMMlTwIOEPBjhlbDDi08IWjAvLyEK7OnzSsq3&#10;vwQPmE+fV2q+fyUAwLy8XPe3tz+vNKf25wAe8+nLnXtJ38AfuTXvxfkq/Gzycu/di/Nl9llxubku&#10;4nIdfVZc7p57cb5QPisut8dFXK6Ez4pPSoovddsk6Vr2rOSkyOgC97SPPymw6V9RZCIpV6MNScrl&#10;5llBusnMlTfMAnQXmWUlItZsuuctLbkiPCvL94El4fS8yDd6RZgDm82mzHdyRTg9n/OtWhFO2wqX&#10;jUkJUDdbjMuep1xXnRWWu6lSDo7oNy/Nt0tZWq6Mzkvz/VAvTbE+Z6XlhmeGNO5oirQ2XScGh8a2&#10;X2/jiR88OsOg59aww8IO0Vr418CI9lc0Lz98cA2GH+hoh9/xO5/xsPTlabvjuN3cfL7ZbmlNdTzc&#10;vf10e1i8W+K4iA22N3xBc/v48IfjjfwZ4X3PXhBenjMIEtru6BAJJi3FTlkt8XzlLZ6NxMeHPZ5A&#10;PO7urhbL7R3exVydDpzDbqQyyGLgcDx9tjzeS3acLHUUzp7wyt5hsd08vL7qUYZzKbZ8LXTNr1DK&#10;XVM8Vzi9C0if3o433+JVweVudT/i7GvK87ha79bVDSW9woOMh+Vij6xfX42H0/3o36r8/DDuTpL9&#10;dnN3f/rjzd3isMHN1dP9Yb3+GlW62SBJFkHLqiSPe580EhgfD2jWZy38Of/nWYjrrmc5SonhXBEp&#10;PhqZ6oJ3F+WxyDt6G/L7faoS+i54qZK3gzIfqnzhxcn1S+9N+p2o5y9V1ni+UTrgAy9VTtOLvJAZ&#10;v1Tpn638fhsKZ+pBQ/E89us2FHQCG3DL65caSo6qwdhnT3pecC831PmQ++WG+k086QldJ+303T/9&#10;6y9//rOFLKeJ1nj38wNPetKomR7yLL0b4aWqUxNhA8S/XBpVEyoQg5oe8vSje73FE6FHem90eT29&#10;60mK0kvRn5UyEkWGJRFFFbUoskAN/o/pUyrd96ITD6ftp6O82avVI/St1ja/CW5clM3f/9t3f/PP&#10;//kf/4D//+oX/7LA3h+K40ny6c4/jjvp9+mF2jNJWjxCI/MwYjeL4phIgiBQ+Ikex532saZXdafe&#10;9xzZbnZ5BMGbEnT16P8eQf4XiICVmlemERHkBqKZCOeZp35GBJjR/88D6lpymiCNlzSeAh5c5lgZ&#10;l9//W9Dwv/QTx9/91Xc//8V3//izBVvvaupYnN7/cIRHEhsL9Hf9LrSeRHp/7+ZiWEz6AQ8Vg3yk&#10;HxB8y5tlH9AQ5FOVNYW0iLAbWrq+8VnPSlmp1Kf3b997defN1sMor6kf96vPN5gHvlweT18vD3ho&#10;GhoHD8yfvsL/brcjDG44Z/EnuG2Nh5++9HeSx2vd+PVq8YTn2GGM/8Xj8rC+Wmx/tMM73gPOoJDs&#10;ib/UDR7MgruY/uWt/mX3+MCzB84eULppIlFzyu1hfPhTvEP/hnJFUtMcA7tZPn56gvWMH/CO/Wr9&#10;5g1/xovtWK18uftmv6LulBn5zeNpvN3QI9zcYM9tYk1K/oyX3Jnh3pKnp+L1d07oel2O9+P2Zn34&#10;5L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ghgAAFtDb250ZW50X1R5cGVzXS54bWxQSwECFAAKAAAAAACHTuJAAAAAAAAAAAAAAAAABgAAAAAA&#10;AAAAABAAAABkFwAAX3JlbHMvUEsBAhQAFAAAAAgAh07iQIoUZjzRAAAAlAEAAAsAAAAAAAAAAQAg&#10;AAAAiBcAAF9yZWxzLy5yZWxzUEsBAhQACgAAAAAAh07iQAAAAAAAAAAAAAAAAAQAAAAAAAAAAAAQ&#10;AAAAAAAAAGRycy9QSwECFAAUAAAACACHTuJAoQli8d0AAAAMAQAADwAAAAAAAAABACAAAAAiAAAA&#10;ZHJzL2Rvd25yZXYueG1sUEsBAhQAFAAAAAgAh07iQBa1hC0MFgAAsX8AAA4AAAAAAAAAAQAgAAAA&#10;LAEAAGRycy9lMm9Eb2MueG1sUEsFBgAAAAAGAAYAWQEAAKoZAAAAAA==&#10;">
                <o:lock v:ext="edit" aspectratio="f"/>
                <v:shape id="KSO_Shape" o:spid="_x0000_s1026" o:spt="100" style="position:absolute;left:2411;top:6600;flip:x;height:217;width:257;v-text-anchor:middle;" fillcolor="#333F50" filled="t" stroked="f" coordsize="3261356,2766950" o:gfxdata="UEsDBAoAAAAAAIdO4kAAAAAAAAAAAAAAAAAEAAAAZHJzL1BLAwQUAAAACACHTuJA3by80LoAAADb&#10;AAAADwAAAGRycy9kb3ducmV2LnhtbEVPS4vCMBC+C/6HMII3TetB3GoUEYQiwrq+zkMzNsVmUptU&#10;3X+/WVjY23x8z1ms3rYWT2p95VhBOk5AEBdOV1wqOJ+2oxkIH5A11o5JwTd5WC37vQVm2r34i57H&#10;UIoYwj5DBSaEJpPSF4Ys+rFriCN3c63FEGFbSt3iK4bbWk6SZCotVhwbDDa0MVTcj51V8OjS2WVn&#10;bHPdb3bp4fG57vL8oNRwkCZzEIHe4V/85851nP8Bv7/EA+T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vLzQugAAANsA&#10;AAAPAAAAAAAAAAEAIAAAACIAAABkcnMvZG93bnJldi54bWxQSwECFAAUAAAACACHTuJAMy8FnjsA&#10;AAA5AAAAEAAAAAAAAAABACAAAAAJAQAAZHJzL3NoYXBleG1sLnhtbFBLBQYAAAAABgAGAFsBAACz&#10;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08;257,206;256,207;256,208;256,209;255,210;255,211;254,212;253,213;252,214;250,215;247,216;244,216;241,217;15,217;12,216;9,216;6,215;4,214;3,213;2,212;1,211;1,210;0,209;0,208;0,207;0,206;0,108;15,113;32,117;52,121;62,124;73,126;84,129;94,131;104,132;113,133;121,134;125,135;128,135;131,135;135,134;143,133;152,132;162,131;172,129;183,126;194,124;205,121;224,117;241,112;118,94;111,101;111,103;118,110;138,110;145,103;145,101;138,94;128,13;87,36;87,38;169,38;169,36;128,13;128,0;178,38;178,38;241,38;244,38;247,39;250,40;252,41;253,42;254,43;255,44;255,44;256,45;256,46;256,47;257,49;257,104;256,104;256,104;241,108;224,112;205,117;194,119;183,122;172,124;162,126;152,128;143,129;135,130;131,130;128,130;125,130;121,130;113,129;104,128;94,126;84,124;73,122;62,120;52,117;32,112;15,108;0,104;0,104;0,104;0,76;0,49;0,47;0,46;0,45;1,44;1,44;2,43;3,42;4,41;6,40;9,39;12,38;15,38;78,38;78,38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1642;top:6426;height:555;width:10666;" coordorigin="1642,4241" coordsize="10666,55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" o:spid="_x0000_s1026" o:spt="203" style="position:absolute;left:1642;top:4274;height:523;width:10666;" coordorigin="1642,4274" coordsize="10666,5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13" o:spid="_x0000_s1026" o:spt="3" type="#_x0000_t3" style="position:absolute;left:2289;top:4274;height:523;width:523;v-text-anchor:middle;" filled="f" stroked="t" coordsize="21600,21600" o:gfxdata="UEsDBAoAAAAAAIdO4kAAAAAAAAAAAAAAAAAEAAAAZHJzL1BLAwQUAAAACACHTuJAJXwdtLoAAADb&#10;AAAADwAAAGRycy9kb3ducmV2LnhtbEVPTYvCMBC9C/6HMMLeNNXDWrpGWQRFEEStIN6GZrYt20xK&#10;Em33328Ewds83ucsVr1pxIOcry0rmE4SEMSF1TWXCi75ZpyC8AFZY2OZFPyRh9VyOFhgpm3HJ3qc&#10;QyliCPsMFVQhtJmUvqjIoJ/YljhyP9YZDBG6UmqHXQw3jZwlyac0WHNsqLCldUXF7/luFDSpb92+&#10;Lw/58Zpu599susPNKPUxmiZfIAL14S1+uXc6zp/B85d4gF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fB20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333F50" miterlimit="8" joinstyle="miter"/>
                      <v:imagedata o:title=""/>
                      <o:lock v:ext="edit" aspectratio="f"/>
                    </v:shape>
                    <v:line id="直接连接符 24" o:spid="_x0000_s1026" o:spt="20" style="position:absolute;left:6239;top:4510;height:0;width:6069;" filled="f" stroked="t" coordsize="21600,21600" o:gfxdata="UEsDBAoAAAAAAIdO4kAAAAAAAAAAAAAAAAAEAAAAZHJzL1BLAwQUAAAACACHTuJAlBDskbgAAADb&#10;AAAADwAAAGRycy9kb3ducmV2LnhtbEVPTYvCMBC9C/6HMAveNFVEpRqFFYR6Eq3idWhm27LNpDZp&#10;1X9vBMHbPN7nrDYPU4mOGldaVjAeRSCIM6tLzhWc091wAcJ5ZI2VZVLwJAebdb+3wljbOx+pO/lc&#10;hBB2MSoovK9jKV1WkEE3sjVx4P5sY9AH2ORSN3gP4aaSkyiaSYMlh4YCa9oWlP2fWqOgnWNC08P+&#10;2CaXs/m9XdMu36dKDX7G0RKEp4f/ij/uRIf5M3j/Eg6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BDskb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  <v:line id="直接连接符 39" o:spid="_x0000_s1026" o:spt="20" style="position:absolute;left:1642;top:4510;height:0;width:252;" filled="f" stroked="t" coordsize="21600,21600" o:gfxdata="UEsDBAoAAAAAAIdO4kAAAAAAAAAAAAAAAAAEAAAAZHJzL1BLAwQUAAAACACHTuJA+1xJCrkAAADb&#10;AAAADwAAAGRycy9kb3ducmV2LnhtbEVPTYvCMBC9C/6HMAt707QiKtVYWEGop0WreB2a2bZsM6lN&#10;Wt1/vxEEb/N4n7NJH6YRA3WutqwgnkYgiAuray4VnPP9ZAXCeWSNjWVS8EcO0u14tMFE2zsfaTj5&#10;UoQQdgkqqLxvEyldUZFBN7UtceB+bGfQB9iVUnd4D+GmkbMoWkiDNYeGClvaVVT8nnqjoF9iRvPv&#10;w7HPLmfzdbvmQ3nIlfr8iKM1CE8P/xa/3JkO85fw/CUcIL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cSQ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.5pt" color="#333F50" miterlimit="8" joinstyle="miter"/>
                      <v:imagedata o:title=""/>
                      <o:lock v:ext="edit" aspectratio="f"/>
                    </v:line>
                  </v:group>
                  <v:shape id="文本框 3" o:spid="_x0000_s1026" o:spt="202" type="#_x0000_t202" style="position:absolute;left:2869;top:4241;height:511;width:3337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24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333F50" w:themeColor="text2" w:themeShade="BF"/>
                              <w:kern w:val="24"/>
                              <w:sz w:val="28"/>
                              <w:szCs w:val="28"/>
                            </w:rPr>
                            <w:t>工作经历 / Experience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2027555</wp:posOffset>
                </wp:positionV>
                <wp:extent cx="6376670" cy="7600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天津商业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大学 / 管理学院      行政管理专业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毛泽东思想概论、马克思主义政治经济学原理、社会学概论、当代中国政治制度、普通逻辑、行政法与行政诉讼法、领导科学、行政组织理论、国家公务员制度、西方行政学说史、涉外企业法、英语口语等。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9pt;margin-top:159.65pt;height:59.85pt;width:502.1pt;z-index:251669504;mso-width-relative:page;mso-height-relative:page;" filled="f" stroked="f" coordsize="21600,21600" o:gfxdata="UEsDBAoAAAAAAIdO4kAAAAAAAAAAAAAAAAAEAAAAZHJzL1BLAwQUAAAACACHTuJAYBIeVtwAAAAL&#10;AQAADwAAAGRycy9kb3ducmV2LnhtbE2Py07DMBRE90j8g3WR2LV2koKSkJsKRaqQECxaumHnxLdJ&#10;hB8hdh/w9ZgVLEczmjlTrS9GsxPNfnQWIVkKYGQ7p0bbI+zfNoscmA/SKqmdJYQv8rCur68qWSp3&#10;tls67ULPYon1pUQYQphKzn03kJF+6Say0Tu42cgQ5dxzNctzLDeap0LccyNHGxcGOVEzUPexOxqE&#10;52bzKrdtavJv3Ty9HB6nz/37HeLtTSIegAW6hL8w/OJHdKgjU+uOVnmmERZ5FtEDQpYUGbCYKFKx&#10;AtYirLJCAK8r/v9D/QNQSwMEFAAAAAgAh07iQF1J8B06AgAAZgQAAA4AAABkcnMvZTJvRG9jLnht&#10;bK1UzY7TMBC+I/EOlu80aekPWzVdla2KkCp2pYI4u47TRLI9xnablAeAN+DEhTvP1edg7KTdauGw&#10;By7u2DP5Zr5vZjq7bZQkB2FdBTqj/V5KidAc8krvMvrp4+rVG0qcZzpnErTI6FE4ejt/+WJWm6kY&#10;QAkyF5YgiHbT2mS09N5Mk8TxUijmemCERmcBVjGPV7tLcstqRFcyGaTpOKnB5sYCF87h67J10g7R&#10;PgcQiqLiYgl8r4T2LaoVknmk5MrKODqP1RaF4P6+KJzwRGYUmfp4YhK0t+FM5jM23Vlmyop3JbDn&#10;lPCEk2KVxqQXqCXzjOxt9ReUqrgFB4XvcVBJSyQqgiz66RNtNiUzInJBqZ25iO7+Hyz/cHiwpMoz&#10;OqREM4UNP/34fvr5+/TrGxkGeWrjphi1MRjnm7fQ4NCc3x0+BtZNYVX4RT4E/Sju8SKuaDzh+Dh+&#10;PRmPJ+ji6JuM0/RmFGCSx6+Ndf6dAEWCkVGLzYuassPa+Tb0HBKSaVhVUsYGSk3qkGGUxg8uHgSX&#10;GnMEDm2twfLNtumIbSE/Ii8L7WA4w1cVJl8z5x+YxUnAenFX/D0ehQRMAp1FSQn267/eQzw2CL2U&#10;1DhZGXVf9swKSuR7ja276Q+HCOvjZTiaDPBirz3ba4/eqzvA4e3jVhoezRDv5dksLKjPuFKLkBVd&#10;THPMnVF/Nu98O++4klwsFjEIh88wv9YbwwN0K+di76GootJBplabTj0cv9irblXCfF/fY9Tj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ASHlbcAAAACwEAAA8AAAAAAAAAAQAgAAAAIgAAAGRy&#10;cy9kb3ducmV2LnhtbFBLAQIUABQAAAAIAIdO4kBdSfAd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.06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天津商业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大学 / 管理学院      行政管理专业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毛泽东思想概论、马克思主义政治经济学原理、社会学概论、当代中国政治制度、普通逻辑、行政法与行政诉讼法、领导科学、行政组织理论、国家公务员制度、西方行政学说史、涉外企业法、英语口语等。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1598930</wp:posOffset>
                </wp:positionV>
                <wp:extent cx="6772910" cy="352425"/>
                <wp:effectExtent l="0" t="0" r="889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10" cy="352425"/>
                          <a:chOff x="1642" y="4241"/>
                          <a:chExt cx="10666" cy="555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642" y="4274"/>
                            <a:ext cx="10666" cy="523"/>
                            <a:chOff x="1642" y="4274"/>
                            <a:chExt cx="10666" cy="523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2289" y="4274"/>
                              <a:ext cx="523" cy="523"/>
                              <a:chOff x="2289" y="4274"/>
                              <a:chExt cx="523" cy="523"/>
                            </a:xfrm>
                          </wpg:grpSpPr>
                          <wps:wsp>
                            <wps:cNvPr id="13" name="椭圆 13"/>
                            <wps:cNvSpPr/>
                            <wps:spPr>
                              <a:xfrm>
                                <a:off x="2289" y="4274"/>
                                <a:ext cx="523" cy="523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546A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4" name="Freeform 142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2377" y="4433"/>
                                <a:ext cx="321" cy="22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44546A">
                                  <a:lumMod val="75000"/>
                                </a:srgbClr>
                              </a:solidFill>
                              <a:ln w="9525">
                                <a:noFill/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24" name="直接连接符 24"/>
                          <wps:cNvCnPr/>
                          <wps:spPr>
                            <a:xfrm>
                              <a:off x="6239" y="4510"/>
                              <a:ext cx="606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546A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>
                              <a:off x="1642" y="4510"/>
                              <a:ext cx="252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546A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" name="文本框 3"/>
                        <wps:cNvSpPr txBox="1"/>
                        <wps:spPr>
                          <a:xfrm>
                            <a:off x="2869" y="4241"/>
                            <a:ext cx="3337" cy="5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24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333F50" w:themeColor="text2" w:themeShade="BF"/>
                                  <w:kern w:val="24"/>
                                  <w:sz w:val="28"/>
                                  <w:szCs w:val="28"/>
                                </w:rPr>
                                <w:t>教育背景 / Education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95pt;margin-top:125.9pt;height:27.75pt;width:533.3pt;z-index:251670528;mso-width-relative:page;mso-height-relative:page;" coordorigin="1642,4241" coordsize="10666,555" o:gfxdata="UEsDBAoAAAAAAIdO4kAAAAAAAAAAAAAAAAAEAAAAZHJzL1BLAwQUAAAACACHTuJAfsKbUtwAAAAM&#10;AQAADwAAAGRycy9kb3ducmV2LnhtbE2PwU7DMBBE70j8g7VI3FrbCaE0xKlQBZyqSrRIiJsbb5Oo&#10;8TqK3aT9e8wJjqt9mnlTrC62YyMOvnWkQM4FMKTKmZZqBZ/7t9kTMB80Gd05QgVX9LAqb28KnRs3&#10;0QeOu1CzGEI+1wqaEPqcc181aLWfux4p/o5usDrEc6i5GfQUw23HEyEeudUtxYZG97husDrtzlbB&#10;+6Snl1S+jpvTcX393mfbr41Epe7vpHgGFvAS/mD41Y/qUEangzuT8axTMJMP2TKyCpJMxhERWSZi&#10;AeygIBWLFHhZ8P8jyh9QSwMEFAAAAAgAh07iQGOz99mTCAAAESYAAA4AAABkcnMvZTJvRG9jLnht&#10;bO1aS4/jRBC+I/EfLN/ZpP3IS5tFwyy7IC2w0oI4exwnsbDdxnYms3tGwAlx4gJCQgJOcOPGgV/D&#10;ws/gq37Y6Tgz7uGxSIhLYpfL1fWu6i7fffUqz5zLpKpTXixddmfsOkkR81VabJbue+8+eGXmOnUT&#10;Faso40WydJ8mtfvqvZdfursvF4nHtzxbJZUDIkW92JdLd9s05WI0quNtkkf1HV4mBR6ueZVHDW6r&#10;zWhVRXtQz7ORNx5PRntercqKx0ldA3pfPnQVxcqGIF+v0zi5z+NdnhSNpFolWdRApHqblrV7T3C7&#10;Xidx8856XSeNky1dSNqIXyyC6wv6Hd27Gy02VVRu01ixENmwcCRTHqUFFm1J3Y+ayNlVaY9UnsYV&#10;r/m6uRPzfCQFERqBFGx8pJuHFd+VQpbNYr8pW6XDUEda/9Nk47cvH1dOulq6oesUUQ6D//bzR79+&#10;/qkTkm725WYBlIdV+aR8XCnARt6RuFfrKqd/COJcCa0+bbWaXDVODOBkOvXmDAqP8cwPvcATpKNF&#10;vIVt6DU2CTzXwdPAC5g0Sbx9Xb3OxpPJRL4chuLNkV53ROy13LQ3/6yewKmhJ+9P6OlA4GkgBdba&#10;OhTX87Uy+orS751WlHzz31UUO1KUsOwtHcrzZnPlGVpgragQMgqXogsRxq0/nXirU9Pxe9cqCemt&#10;7mKu/msx92QblYkI5ZoCSsUcgwjSmZ5/++OvX33sACCCTCC1IVcvakTfiXg7Ieh16mnFjBZlVTcP&#10;E547dLF0kyxDyiTmokV0+ahuwAGwNRaBC/4gzTKh5Kxw9kvXm4VTJIw4QgFYI/HiMi+RROpi4zpR&#10;tkFliZtKkKx5lq7odSJUV5uL86xyLiPk4yAIg8mZQMp2+Vt8JcHTcDwWiRlMKHzBkEGIuLsf1Vv5&#10;ingknSBPG5SnLM2X7gx0WkpZQesnoiQoGfelVixdXfDVU5ilarJzLotFVMRbjlpBkpBOCAsuQVnx&#10;RfhGoH3jQZUkVE8dhjRpuofQafmIxx/UTsHPt1GxSc7qEmUPWRXv89dXafOYp0UD/xUBKKSAB5Jz&#10;SUnIt5yLPfSP5B/tGi4sQpndWcMz3qAXaR2V4z1/OpUhGfgq8LTP+R7WpCzveSKrHfhcvJM+R4S0&#10;k6FarqQpANvqq/iqwCXh4cqBQFRQ6LbkNRULD0VA1gphFIF2PTYLUHiIIytkT0pmhwxZRcmyoiyR&#10;Q2mCAZ59dGCgPLFCRjEl5Pncig0pH2N2pOGBIM08K31IPbOp8AlYHta7wSwyq7OZ9pMbsX3FNtxL&#10;5qYbsVUvYSmkj96ChGwTxY20QyklGhILRmBtYUfdtNxImfkSW8bUoP6Uj4B7C0bYLbFVgFnZZiKd&#10;dWplGuZJ7LkdNppB4dtW2F4oLRlaeevtssjtsLWUaOVsrKPy2cyKb4Vs6a5IIcK5mZUplQIZsqCF&#10;U2navhVtb6wiHm5uQdxj0geZXchr9JkVcab8ytI+tzTnv4Iu84WqmxXK//F+txL73QvSPSpp1FC5&#10;1ZeioZugFd0iDyIjEzznl8m7XGA0J6tuhxDvLtL4teTZIbpRdrGgoDEMJDEMauadIoMUSV6tNu8a&#10;KIuVCTyu58O0ZcDIPqvlexBoxbfkOhDhokkrmCjeGobiTOJ1vcIg10bDoMkMA6249mRWlWVd01ZN&#10;x0xt5KUJep3IIN+e6hnGImw1caaqvcyex9CudRkkrwkxkYY1Ib0o/mUwSP/u9TqD5NEWieSK7uSA&#10;EBYT0FD1xlI3veZokLoslGxquoZaUuY5LRHrNVOD1HWPpDfVkktfEQoMifrd1zB5JS84O1CNXhS5&#10;/RS0zd3D5JUaTA9RnT4bi0KqldPv7wbJK4Fnhtso6qbCeu3gIG39hqECo1HUjBtAq1A1W0hNxwZq&#10;SV7GiG/olylt6b2gTsfSf7v+dFAzZpPacX9I6DTUknvp3PDxA+fTiwZGtDL/uAMe5N5ogzWbw0A7&#10;1o2uWRPXfYbspU9D7cgraedGZWLo6yiRHUF7LfmgZsy+XPNpA7Xi3qPGBXwGhl1bqBFn/Tbegnvl&#10;CobTm4Q6mQ5x+9xnvE6E73W9k4oWZeCuIe0wTnVAxo5Brz4M7HNkiC95MTcYR8TVtuM01I68KjFj&#10;w9n0XgKbhIPg1NBu92Lwe0oz7SsGoVAt6hmL9rc7g+RD1Zr4Ru+gyZspULPS7Y8GyTNoRTYPRgFm&#10;E1XvsPyBek5sqQZX8OjEGdHCPENBev/E9GhG+kIHtq/N+h2zRbGBWvnP0d5Ne6Id2G4Ftb1gpjPq&#10;mnAM7oWu6Zbm3clwb2UwSV0D7svwt6UVXVFUGrqGgWvAR3zhlnaZcpKgt5sCpzsHNg70/7bJgBxQ&#10;zEO4Mm1fD0YXmKYWKwQQ2KBpgDgJl4OV7vyfHrfn/LhS88UXdOaPBKWHi1/+9Pyz737/5Wv8/vbD&#10;945MXcQZzu7PCzWL1fMLPRBtD+knnurlgxCTV5E09CH9ZDxBOqRTevEAytBDXD3xUXOhLC1uNxRi&#10;8zG1t/+9oZDhFC9k+EPWU1PmI0eQ/au1I3ST5p4jeDgp/d8P2nRgMRw0/OCFJwdUbjUr/uKT51/9&#10;8Pybjx2xa1G+QAM9p7l6jdMHFRTyBJfprQtxPcObUQ6grrn94EKnB9+nDR2lh7A9arkmQdA5o8ix&#10;eqBHSV/Nlo9Sr0zKEx/5wXhyOhU3VxdXSgA9leUYaCK31GX8IMUSj6K6eRxV+FQHQHzM1LyDn3XG&#10;MZrGwaW4wnEmr56dghM+pvl46jp7fPqDsfWHu6hKXCd7s8CcdM4C2u034iYIpzgpcqrDJxeHT4pd&#10;LgbGOLUDd3p2fDBGXlc8fx/fPJ3RqiClx8qNvjxv5AdJmPHGydmZQMLXQaifj4onZUzmlEo7w3B2&#10;nYr5PBlX6qZXsPClkHBq9VUTfYp0eC/wuy+57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fsKb&#10;UtwAAAAMAQAADwAAAAAAAAABACAAAAAiAAAAZHJzL2Rvd25yZXYueG1sUEsBAhQAFAAAAAgAh07i&#10;QGOz99mTCAAAESYAAA4AAAAAAAAAAQAgAAAAKwEAAGRycy9lMm9Eb2MueG1sUEsFBgAAAAAGAAYA&#10;WQEAADAMAAAAAA==&#10;">
                <o:lock v:ext="edit" aspectratio="f"/>
                <v:group id="_x0000_s1026" o:spid="_x0000_s1026" o:spt="203" style="position:absolute;left:1642;top:4274;height:523;width:10666;" coordorigin="1642,4274" coordsize="10666,52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2289;top:4274;height:523;width:523;" coordorigin="2289,4274" coordsize="523,523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2289;top:4274;height:523;width:523;v-text-anchor:middle;" filled="f" stroked="t" coordsize="21600,21600" o:gfxdata="UEsDBAoAAAAAAIdO4kAAAAAAAAAAAAAAAAAEAAAAZHJzL1BLAwQUAAAACACHTuJASjC4L7sAAADb&#10;AAAADwAAAGRycy9kb3ducmV2LnhtbEVP32vCMBB+H/g/hBP2NtM62Eo1igjKYCCuFcbejuZsi82l&#10;JFnb/feLMNjbfXw/b72dTCcGcr61rCBdJCCIK6tbrhVcysNTBsIHZI2dZVLwQx62m9nDGnNtR/6g&#10;oQi1iCHsc1TQhNDnUvqqIYN+YXviyF2tMxgidLXUDscYbjq5TJIXabDl2NBgT/uGqlvxbRR0me/d&#10;+1SfyvNndnzdsRlPX0apx3marEAEmsK/+M/9puP8Z7j/E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C4L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25pt" color="#333F50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2377;top:4433;flip:x;height:224;width:321;" fillcolor="#333F50" filled="t" stroked="f" coordsize="263,184" o:gfxdata="UEsDBAoAAAAAAIdO4kAAAAAAAAAAAAAAAAAEAAAAZHJzL1BLAwQUAAAACACHTuJAW3m5WbsAAADb&#10;AAAADwAAAGRycy9kb3ducmV2LnhtbEVPTWvCQBC9F/wPywi9NbuWWkrMKiiI7THqob1Ns2MSzM6G&#10;3W3U/Hq3UOhtHu9zitXVdmIgH1rHGmaZAkFcOdNyreF42D69gQgR2WDnmDTcKMBqOXkoMDfuwiUN&#10;+1iLFMIhRw1NjH0uZagashgy1xMn7uS8xZigr6XxeEnhtpPPSr1Kiy2nhgZ72jRUnfc/VsPhsxq/&#10;SjOMH8q03ty+d916vtP6cTpTCxCRrvFf/Od+N2n+C/z+kg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3m5WbsAAADb&#10;AAAADwAAAAAAAAABACAAAAAiAAAAZHJzL2Rvd25yZXYueG1sUEsBAhQAFAAAAAgAh07iQDMvBZ47&#10;AAAAOQAAABAAAAAAAAAAAQAgAAAACgEAAGRycy9zaGFwZXhtbC54bWxQSwUGAAAAAAYABgBbAQAA&#10;tA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t"/>
                    </v:shape>
                  </v:group>
                  <v:line id="_x0000_s1026" o:spid="_x0000_s1026" o:spt="20" style="position:absolute;left:6239;top:4510;height:0;width:6069;" filled="f" stroked="t" coordsize="21600,21600" o:gfxdata="UEsDBAoAAAAAAIdO4kAAAAAAAAAAAAAAAAAEAAAAZHJzL1BLAwQUAAAACACHTuJAxeIdwLwAAADb&#10;AAAADwAAAGRycy9kb3ducmV2LnhtbEWPQYvCMBSE78L+h/AW9qapIirdpoILC/UkWsXro3nbFpuX&#10;bpNW/fdGEDwOM/MNk6xvphEDda62rGA6iUAQF1bXXCo45r/jFQjnkTU2lknBnRys049RgrG2V97T&#10;cPClCBB2MSqovG9jKV1RkUE3sS1x8P5sZ9AH2ZVSd3gNcNPIWRQtpMGaw0KFLf1UVFwOvVHQLzGj&#10;+W6777PT0Wz+z/lQbnOlvj6n0TcITzf/Dr/amVYwm8PzS/gBM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iHc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333F50" miterlimit="8" joinstyle="miter"/>
                    <v:imagedata o:title=""/>
                    <o:lock v:ext="edit" aspectratio="f"/>
                  </v:line>
                  <v:line id="_x0000_s1026" o:spid="_x0000_s1026" o:spt="20" style="position:absolute;left:1642;top:4510;height:0;width:252;" filled="f" stroked="t" coordsize="21600,21600" o:gfxdata="UEsDBAoAAAAAAIdO4kAAAAAAAAAAAAAAAAAEAAAAZHJzL1BLAwQUAAAACACHTuJArjokg70AAADb&#10;AAAADwAAAGRycy9kb3ducmV2LnhtbEWPQWvCQBSE7wX/w/KE3ppd21Jr6ipYKMSTaCK9PrLPJDT7&#10;NmY30f77rlDwOMzMN8xyfbWtGKn3jWMNs0SBIC6dabjSUORfT+8gfEA22DomDb/kYb2aPCwxNe7C&#10;exoPoRIRwj5FDXUIXSqlL2uy6BPXEUfv5HqLIcq+kqbHS4TbVj4r9SYtNhwXauzos6by5zBYDcMc&#10;M3rdbfdDdizs5vydj9U21/pxOlMfIAJdwz38386MhpcF3L7E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OiS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33F50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869;top:4241;height:511;width:3337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24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333F50" w:themeColor="text2" w:themeShade="BF"/>
                            <w:kern w:val="24"/>
                            <w:sz w:val="28"/>
                            <w:szCs w:val="28"/>
                          </w:rPr>
                          <w:t>教育背景 / Education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673735</wp:posOffset>
                </wp:positionV>
                <wp:extent cx="688975" cy="320040"/>
                <wp:effectExtent l="0" t="0" r="0" b="0"/>
                <wp:wrapNone/>
                <wp:docPr id="3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16.55pt;margin-top:53.05pt;height:25.2pt;width:54.25pt;z-index:251663360;mso-width-relative:page;mso-height-relative:page;" filled="f" stroked="f" coordsize="21600,21600" o:gfxdata="UEsDBAoAAAAAAIdO4kAAAAAAAAAAAAAAAAAEAAAAZHJzL1BLAwQUAAAACACHTuJAg++IddcAAAAL&#10;AQAADwAAAGRycy9kb3ducmV2LnhtbE2PzU7EMAyE70i8Q2QkbmzSLa1QabpC/EgcuLCUu7cJTUXj&#10;VE122317zAlutmc0/qberX4UJzvHIZCGbKNAWOqCGajX0H683NyBiAnJ4BjIajjbCLvm8qLGyoSF&#10;3u1pn3rBIRQr1OBSmiopY+esx7gJkyXWvsLsMfE699LMuHC4H+VWqVJ6HIg/OJzso7Pd9/7oNaRk&#10;HrJz++zj6+f69rQ41RXYan19lal7EMmu6c8Mv/iMDg0zHcKRTBSjhm2eZ2xlQZU8sCO/zUoQB74U&#10;ZQGyqeX/Ds0PUEsDBBQAAAAIAIdO4kBUDyQqvAEAAF4DAAAOAAAAZHJzL2Uyb0RvYy54bWytU0Fu&#10;2zAQvBfoHwjea9lxk7qC5aCpkVyKtkDaB9AUZREguQyXtuQPtD/oqZfe+y6/o0tKcYLkkkMvFLm7&#10;nJ0ZrpaXvTVsrwJqcBWfTaacKSeh1m5b8e/frt8sOMMoXC0MOFXxg0J+uXr9atn5Up1BC6ZWgRGI&#10;w7LzFW9j9GVRoGyVFTgBrxwlGwhWRDqGbVEH0RG6NcXZdHpRdBBqH0AqRIquhyQfEcNLAKFptFRr&#10;kDurXBxQgzIikiRstUe+ymybRsn4pWlQRWYqTkpjXqkJ7TdpLVZLUW6D8K2WIwXxEgpPNFmhHTU9&#10;Qa1FFGwX9DMoq2UAhCZOJNhiEJIdIRWz6RNvblvhVdZCVqM/mY7/D1Z+3n8NTNcVn5MlTlh68eOv&#10;n8fff49/frDZPBnUeSyp7tZTZeyvoKexuY8jBZPuvgk2fUkRozxhHU72qj4yScGLxeL9u3POJKXm&#10;NApvs/3Fw2UfMN4osCxtKh7o9bKpYv8JIxGh0vuS1MvBtTYmxRPDgUnaxX7Tj7Q3UB+IdUcPXHG8&#10;24mgOAvRfIQ8DwkF/YddJKTcIF0f7oyoZHvuO45IetfH51z18Fus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D74h11wAAAAsBAAAPAAAAAAAAAAEAIAAAACIAAABkcnMvZG93bnJldi54bWxQSwEC&#10;FAAUAAAACACHTuJAVA8kKr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673735</wp:posOffset>
                </wp:positionV>
                <wp:extent cx="1680845" cy="320040"/>
                <wp:effectExtent l="0" t="0" r="0" b="0"/>
                <wp:wrapNone/>
                <wp:docPr id="3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5678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 xml:space="preserve">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14.35pt;margin-top:53.05pt;height:25.2pt;width:132.35pt;z-index:251665408;mso-width-relative:page;mso-height-relative:page;" filled="f" stroked="f" coordsize="21600,21600" o:gfxdata="UEsDBAoAAAAAAIdO4kAAAAAAAAAAAAAAAAAEAAAAZHJzL1BLAwQUAAAACACHTuJAV4rnRdgAAAAL&#10;AQAADwAAAGRycy9kb3ducmV2LnhtbE2PTU/DMAyG70j8h8hI3FjSsZatNJ0QHxKHXRjl7jVeW9Ek&#10;VZOt3b/HnOBov49ePy62s+3FmcbQeachWSgQ5GpvOtdoqD7f7tYgQkRnsPeONFwowLa8viowN35y&#10;H3Tex0ZwiQs5amhjHHIpQ92SxbDwAznOjn60GHkcG2lGnLjc9nKpVCYtdo4vtDjQc0v19/5kNcRo&#10;npJL9WrD+9e8e5laVadYaX17k6hHEJHm+AfDrz6rQ8lOB39yJohew2q5fmCUA5UlIJjINvcrEAfe&#10;pFkKsizk/x/KH1BLAwQUAAAACACHTuJAWQ6wtbsBAABfAwAADgAAAGRycy9lMm9Eb2MueG1srVPN&#10;jtMwEL4j8Q6W7zRpt6yqqOkKqJYLAqSFB3Adp7Fke4zHbdIXgDfgxIU7z9Xn2LGT7aLlsgcujj0/&#10;33zzzWR9M1jDjiqgBlfz+azkTDkJjXb7mn/9cvtqxRlG4RphwKmanxTym83LF+veV2oBHZhGBUYg&#10;Dqve17yL0VdFgbJTVuAMvHLkbCFYEekZ9kUTRE/o1hSLsrwuegiNDyAVIlm3o5NPiOE5gNC2Wqot&#10;yINVLo6oQRkRqSXstEe+yWzbVsn4qW1RRWZqTp3GfFIRuu/SWWzWotoH4TstJwriORSe9GSFdlT0&#10;ArUVUbBD0P9AWS0DILRxJsEWYyNZEepiXj7R5q4TXuVeSGr0F9Hx/8HKj8fPgemm5lcLzpywNPHz&#10;zx/nX3/Ov7+z+TIJ1HusKO7OU2Qc3sJAa/NgRzKmvoc22PSljhj5Sd7TRV41RCZT0vWqXC1fcybJ&#10;d0W7sMz6F4/ZPmB8r8CydKl5oPFlVcXxA0ZiQqEPIamYg1ttTLIniiOVdIvDbph476A5Ee2eJlxz&#10;/HYQQXEWonkHeSESCvo3h0hIuUBKH3MmVNI91512JA3273eOevwvNv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XiudF2AAAAAsBAAAPAAAAAAAAAAEAIAAAACIAAABkcnMvZG93bnJldi54bWxQSwEC&#10;FAAUAAAACACHTuJAWQ6wtb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 xml:space="preserve">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5678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 xml:space="preserve">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673735</wp:posOffset>
                </wp:positionV>
                <wp:extent cx="1680845" cy="320040"/>
                <wp:effectExtent l="0" t="0" r="0" b="0"/>
                <wp:wrapNone/>
                <wp:docPr id="3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5674587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34.15pt;margin-top:53.05pt;height:25.2pt;width:132.35pt;z-index:251667456;mso-width-relative:page;mso-height-relative:page;" filled="f" stroked="f" coordsize="21600,21600" o:gfxdata="UEsDBAoAAAAAAIdO4kAAAAAAAAAAAAAAAAAEAAAAZHJzL1BLAwQUAAAACACHTuJAl/leS9cAAAAL&#10;AQAADwAAAGRycy9kb3ducmV2LnhtbE2PzU7DMBCE70i8g7VI3KgdokQlxKkQPxIHLpRw38ZLHBHb&#10;Uew26duznOC4M59mZ+rd6kZxojkOwWvINgoE+S6Ywfca2o+Xmy2ImNAbHIMnDWeKsGsuL2qsTFj8&#10;O532qRcc4mOFGmxKUyVl7Cw5jJswkWfvK8wOE59zL82MC4e7Ud4qVUqHg+cPFid6tNR9749OQ0rm&#10;ITu3zy6+fq5vT4tVXYGt1tdXmboHkWhNfzD81ufq0HCnQzh6E8WooSy3OaNsqDIDwcRdnvO6AytF&#10;WYBsavl/Q/MDUEsDBBQAAAAIAIdO4kCIcmCuvAEAAF8DAAAOAAAAZHJzL2Uyb0RvYy54bWytU0tu&#10;2zAQ3RfoHQjua8mJExiC5aCtkW6KtkDaA9AUZREgOSyHtuQLtDfoqpvuey6fo0NKcYpkk0U2FDmf&#10;N2/ejFY3gzXsoAJqcDWfz0rOlJPQaLer+bevt2+WnGEUrhEGnKr5USG/Wb9+tep9pS6gA9OowAjE&#10;YdX7mncx+qooUHbKCpyBV46cLQQrIj3DrmiC6AndmuKiLK+LHkLjA0iFSNbN6OQTYngOILStlmoD&#10;cm+ViyNqUEZEagk77ZGvM9u2VTJ+bltUkZmaU6cxn1SE7tt0FuuVqHZB+E7LiYJ4DoVHPVmhHRU9&#10;Q21EFGwf9BMoq2UAhDbOJNhibCQrQl3My0fa3HXCq9wLSY3+LDq+HKz8dPgSmG5qfrngzAlLEz/9&#10;+nn6/ff05webXyWBeo8Vxd15iozDOxhobe7tSMbU99AGm77UESM/yXs8y6uGyGRKul6Wy8UVZ5J8&#10;l7QLi6x/8ZDtA8YPCixLl5oHGl9WVRw+YiQmFHofkoo5uNXGJHuiOFJJtzhsh4n3Fpoj0e5pwjXH&#10;73sRFGchmveQFyKhoH+7j4SUC6T0MWdCJd1z3WlH0mD/f+eoh/9i/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X+V5L1wAAAAsBAAAPAAAAAAAAAAEAIAAAACIAAABkcnMvZG93bnJldi54bWxQSwEC&#10;FAAUAAAACACHTuJAiHJgrr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5674587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759460</wp:posOffset>
                </wp:positionV>
                <wp:extent cx="161925" cy="162560"/>
                <wp:effectExtent l="0" t="0" r="10160" b="8890"/>
                <wp:wrapNone/>
                <wp:docPr id="3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01.2pt;margin-top:59.8pt;height:12.8pt;width:12.75pt;z-index:251664384;mso-width-relative:page;mso-height-relative:page;" fillcolor="#333F50" filled="t" stroked="f" coordsize="5054,5072" o:gfxdata="UEsDBAoAAAAAAIdO4kAAAAAAAAAAAAAAAAAEAAAAZHJzL1BLAwQUAAAACACHTuJAJ/mI2NgAAAAL&#10;AQAADwAAAGRycy9kb3ducmV2LnhtbE2PTU/DMAyG70j8h8hI3FjSaGysazqJShx7YOwAN68JbUfj&#10;lCb7gF+POcHRfh+9flxsLn4QJzfFPpCBbKZAOGqC7ak1sHt5unsAEROSxSGQM/DlImzK66sCcxvO&#10;9OxO29QKLqGYo4EupTGXMjad8xhnYXTE2XuYPCYep1baCc9c7geplVpIjz3xhQ5HV3Wu+dgevYH2&#10;s27qt0rX03dErA5L+fqYpDG3N5lag0jukv5g+NVndSjZaR+OZKMYDGil54xykK0WIJjQerkCsefN&#10;/F6DLAv5/4fyB1BLAwQUAAAACACHTuJABqmD9GYHAADAHgAADgAAAGRycy9lMm9Eb2MueG1srVlL&#10;j9tGDL4X6H8QfCyQWPOSJSPeIE2QXvoIkO250Mry2qgsCZK83vTXl5yHNKN4tLNFL8la8w2H5Mch&#10;Kerd++dzFT2VXX9q6t2KvI1XUVkXzf5UP+5Wf95/fpOuon7I631eNXW5W30r+9X7ux9/eHdttyVt&#10;jk21L7sIhNT99truVsdhaLfrdV8cy3Pev23asobFQ9Od8wF+do/rfZdfQfq5WtM4TtbXptu3XVOU&#10;fQ9PP6nFlZbYhQhsDodTUX5qisu5rAcltSurfACT+uOp7Vd3UtvDoSyGPw6HvhyiarcCSwf5LxwC&#10;fz/gv+u7d/n2scvb46nQKuQhKsxsOuenGg4dRX3Khzy6dKfvRJ1PRdf0zWF4WzTntTJEegSsIPHM&#10;N1+PeVtKW8DVfTs6vf//xBa/P33potN+t2JkFdX5GRhvq0v/hqRvzs3TqfwrZSKVfrq2/RbgX9sv&#10;HVrat782xd99VDcfj3n9WH7oW/A2RBT6dO2A8UcP26KH62/NHk7IL0Mj3fV86M4oDBwRPUtWvo2s&#10;lM9DVMBDkpCMilVUwBJJqEikNut8azYXl374pWykoPzp135QpO7hL0nJXtt1D6QfzhXw+9M6EnFM&#10;oyv8J7gOghEGjhhhXKQ8OgJsQ+cwasP4ZuORxiwY4zT2SOMWjMcAu60b+GHUjREqPNISG8ZJ6pG2&#10;sWF+aZARxkN5nDCPtMyCEcESj27EpoEK6nMcsXnwuY3YLGQZ8ahGbBaWdLNpIAnzygvkgdhEkJj5&#10;XEcCmSA2FWKT+My1qVgIOmpTIXz3gdpELF0Im4sk8+hGbSp4RjJPmFCbCpb4ogQzwxiceE194mwm&#10;eJJ65dlMLMmzmeAZZInbF5baVCyYyxwq/MkJ0/Ro7wIZzCZj4ZYxm46U+5Idc9ig3ozCbDoWLhqz&#10;6VhSz6aDUpp66GU2HQRqlocOZtOxoB+36VjQj9t0+N3HbTaE8AULt8ngSexL79xmg8SxL01xmw2W&#10;EB+73GYD0pQvr3CbDSYg3d4ujdxhI+Ne/Ww2FuQJhw1oAjzsCpsNlqa+ZCBsOhbYFQ4fJPNFH/QQ&#10;06WkqTe5CIePBf1sPhiJffVbBPIhbD547L29IpAPaMEme3ksfGUtcfjwx19i88F55qsdicOH/34k&#10;Nh/+65bYdMyuG/SXj6aDzI+mqSyea91Vwl8RtL3YrWKT2TY9NrDYYkKbeq+a4HwLKFz1gMFqBDPZ&#10;Mb8EBpMQLILAED8I3gSBITgQnAWBsXtDNHRn2Oe/pDX2ZxIeZiTRVpIwM7G9ktLDDMXuScLDTMXu&#10;COHQ/4SYSrWp0OAEwbWp0MAEwbWpNMxUqk2F9iNEOnYfaCp0F0FwE7lhpmLzIKWHmYq9gYSHmYql&#10;X8LDTMXKjnCo3CGmYuWW8DBTsTJLeJipWHglPMxUrKsSHmYqlk2EQ1kMMRWrooSHmYpFT8LDTBXa&#10;VKhZQcpoU6EkhcCxIqEyUHGC4NpUKChBcG0qFAwLrpKfrgcdDD/mQ6ZODpkecA9UiHzAMmL+jK67&#10;lRw+REf8A8YLuAIjl/K+kZgB6wlOKaRh2OnrsydMVdtYDjMIicUXPo01iOLycCp+Lv9x8bFyGqNc&#10;Ohl0lIfCduV8HDBo5dUCzCXUCXoBPeBINucpQQwmD3O8Qbj7ND7RmYJuNrODsfIDvzRWyXhUFaYR&#10;cgFbeW2zK9n9pQ00u5LUMZyxjSJazwUVGvtDeYZxqivS/aW2kARGZqivIwjGE/Lh7FTz+FUmmE3g&#10;EBnCxiGE4ygBPbXZSIeMCzDMkAuG1Be4w2HFHL/EXapTmRFvzk2whwZ95kEGwwv1fApW15PmMOVR&#10;nZusa2DW3V0KrZzPk8yhVx3IUzeEEuh5QT98NQ8OIIJv17BJxNCBqNstLwjF10H53IwLlT4wvnCe&#10;v+B7HE/M8Uvm8hTnWzfO5RnObm4oigMLufAqs0WML4Agbu5DlchwYebyW/nLJayomr6ULpzymnLa&#10;eO/gtVozM0FcIXpDpvOW3mBCkMG4QqpNCLyAWXRNC6/JHtOuDO6aJY6a83FO4SyYDGIWvuP/pjkE&#10;X9/BqWaXsQfHG8qemQLTwmvsmXbN3EONAjN/3iDG1d/PKbyLqQCCd7fvODUhrtjEsYbE4txCYw3C&#10;PW7Eq+BkSexcShJTnWpEpmf9ZofuNHHyoE9wJZvzNB4GGUqjCW8Q7j6Fhy86+uAkcwMl1pWAbTJH&#10;VQqjDXUCzAZuanTzHEyh8lrChAJ3mUCBuq4Chc8XTECahbCAxE8vN89J9PuDETcqAKOQ/2BPhnMN&#10;CHxwj3tfY5132cyhOCJROyZmXE8ZnhQzOAKZ4w3C3Wfw+n0KIsUJIW4y4jzocCiiTpii15VsztMn&#10;wNBD4nEMMYt2F3njChmAuXfAJnab8vV8bDslxdOHsr6pTvvPp6rCcOm7x4ePVRc95fCZlHPBkw+y&#10;Ha0uZ/hgpx5vIJebDkjj5QGOoEqOO+oGBUMgwpn4RH4NxA+A+Fm23z40+29fOlzGX/BhUwL1R1j8&#10;cmr/lqjpw/Pd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cJAABbQ29udGVudF9UeXBlc10ueG1sUEsBAhQACgAAAAAAh07iQAAAAAAAAAAAAAAA&#10;AAYAAAAAAAAAAAAQAAAAuQgAAF9yZWxzL1BLAQIUABQAAAAIAIdO4kCKFGY80QAAAJQBAAALAAAA&#10;AAAAAAEAIAAAAN0IAABfcmVscy8ucmVsc1BLAQIUAAoAAAAAAIdO4kAAAAAAAAAAAAAAAAAEAAAA&#10;AAAAAAAAEAAAAAAAAABkcnMvUEsBAhQAFAAAAAgAh07iQCf5iNjYAAAACwEAAA8AAAAAAAAAAQAg&#10;AAAAIgAAAGRycy9kb3ducmV2LnhtbFBLAQIUABQAAAAIAIdO4kAGqYP0ZgcAAMAeAAAOAAAAAAAA&#10;AAEAIAAAACcBAABkcnMvZTJvRG9jLnhtbFBLBQYAAAAABgAGAFkBAAD/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749300</wp:posOffset>
                </wp:positionV>
                <wp:extent cx="111125" cy="179070"/>
                <wp:effectExtent l="0" t="0" r="3175" b="11430"/>
                <wp:wrapNone/>
                <wp:docPr id="3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00.2pt;margin-top:59pt;height:14.1pt;width:8.75pt;z-index:251666432;mso-width-relative:page;mso-height-relative:page;" fillcolor="#333F50" filled="t" stroked="f" coordsize="4025,6467" o:gfxdata="UEsDBAoAAAAAAIdO4kAAAAAAAAAAAAAAAAAEAAAAZHJzL1BLAwQUAAAACACHTuJAj/DYcNoAAAAL&#10;AQAADwAAAGRycy9kb3ducmV2LnhtbE2PS0/DMBCE70j8B2uRuFE7VZSWEKeqeAhxqtpy4eYkSxJq&#10;r6PYff76Lic47syn2ZlicXJWHHAMvScNyUSBQKp901Or4XP79jAHEaKhxlhPqOGMARbl7U1h8sYf&#10;aY2HTWwFh1DIjYYuxiGXMtQdOhMmfkBi79uPzkQ+x1Y2ozlyuLNyqlQmnemJP3RmwOcO691m7zR8&#10;rZeWPl5eL++zapdtz/3P0q4uWt/fJeoJRMRT/IPhtz5Xh5I7VX5PTRBWQ6pUyigbyZxHMZEms0cQ&#10;FStpNgVZFvL/hvIKUEsDBBQAAAAIAIdO4kD7mlD6fQYAAGIjAAAOAAAAZHJzL2Uyb0RvYy54bWyt&#10;Wk1v4zYQvRfofxB0LJC19S0bcRaLDbaXbRtg03OhyPIHKomCqMTJv+8MRcpjr0nNoTmEtvX8OG8e&#10;Tc/Quv/83tTeW9XLo2g3fvBp6XtVW4rtsd1v/L+fv93lvieHot0WtWirjf9RSf/zw6+/3J+6dRWK&#10;g6i3Ve8BSSvXp27jH4ahWy8WsjxUTSE/ia5q4eJO9E0xwNN+v9j2xQnYm3oRLpfp4iT6bdeLspIS&#10;Xn0cL/qasecQit3uWFaPonxtqnYYWfuqLgaQJA/HTvoPKtrdriqHv3Y7WQ1evfFB6aD+wyTw+AX/&#10;Lx7ui/W+L7rDsdQhFJwQrjQ1xbGFSSeqx2IovNf++BNVcyx7IcVu+FSKZjEKURkBFcHyKjc/DkVX&#10;KS2QatlNSZf/H23559tT7x23Gz+KfK8tGnC8q1/lXZDfNeLtWP2TR0mu8nTq5BrgP7qnHpXK7rso&#10;/5VeK74einZffZEdZBtWFOZ0cQHGJxLe5r2c/hBbmKF4HYRK1/uub5AMEuG9K1c+Jleq98Er4cUA&#10;/sLE90q4FGSrZaaiWRRr8+byVQ6/V0IRFW/f5TCauoVHypKt1vUMpu+aGvz9beGFebDyTl68BGqN&#10;N7CAwJbewUvjNLvGhATjoIKcTjMG4cpCFhPU0hIUJIDBlBKUjSkjGJRmCQq2gWlCzJIlrhWBOdgC&#10;mnsHXUCTb89YQPMfJavIEl3AMyCgDrjoqAu2pRFQExxrI6BGWMmoDS4y6oONLKQmBOEytWQtpCak&#10;yziyLJGQuhBHgY2OmuCioy446KgJSRLaFnBIfXCppT64+KgVLj5qhUNuxHQjYroRUTcc8eFGP32y&#10;kyBJLe5GPDuiCzscdNQOu7sRdSNOY9tajphuRNQNB1/MdCOmbjiyFzPdiJluxNSNMF7adveY2uFY&#10;fTG1I0it+3tM/XDxXfjh4KN+OD5tCfXDoTe58MO+GyTUDxcf9cOhN2H6kVA/HOslYfqRUD9cfEw/&#10;EuqH4/ORMv1IqR8uPqYfKfXDoTelfji+wlPqh8PflPrh+OKF0vC8m7r4qB8uPuqH4/MBVfB5Xofe&#10;jPrh4qN+uPioHw69GdOPjPrh8Ddj+pFRP1x8TD8y6odjPUOPxPIjp364+Jh+5NQPh96c6UdO/YiD&#10;PLZUBzn1w/51nlM7XHTUDgcddSOJbMGtmGasqBkOOqYXK+rFlVjoV/emIy0Opkkt31vdpcIjD9po&#10;7H6xae2ExIYYW1Zoe5/HprpYAwqvWsAQJoIj1YHPgWE9IFh1vxCcmxnMRrBqg2fBYCWCV6wwsDFE&#10;NDR+eG4wFwg2fgrOE4mNnYLzZGLrpuA8oYFWGvCkYvuF7NBecaRid6XgPKmhljqeZ8wmErsjxc6T&#10;GmqpIU8q9jbIDr0LRyq2LgrOk4qdiYLzXI20VGgtWMFoqdA5cODYOGAw0Biw4Foq1P0suJYKZT0L&#10;rqVC1c6Ca6kxTyrW5CgVam4OO5bcCs6TihW1gvOkYsGs4DypiZYK9S4ndix3kR3KWRZcS4VqlQXX&#10;UqEYZcG11PEYcvajnWqpKU8qVpIoFSpFTjCZlprxpGIdqNh5UrHMU3Ceq5mWClUaJ3Ys0pAdijAW&#10;XEuFGosF11KhhGLBtVQokVhwLTXnScUSCKVCicNhX2mpUMIQ+LjUdIXSw/H+9c8ovfoZ5QXfAzVL&#10;MWBhYx56p42vjte9w8ZXZ+h4BX5UqJ6FwgxY4WArpCI1p/pnQN3eBMKpsI7RAMzYKcZROA9ljvZB&#10;qCEx40g2CoBE8pFzM2NzpRSzgSY1JjQzjiH+lEFz2YwzsLIWslIGnlM/vgUPEVWk2OfpnJ8xl/RQ&#10;s19DDcCMOqMaiL2o08dpdj6SxGkmNaNdkUEw8oD9FTMPBGomMONlHrAH5OWBj5yd/JzbsyITnj0P&#10;eGx2bbJtPeCR4jXWzGBG7YlBzvo8zc9H3lgRDH0kf7P6CNboMuOVvln/Jn185I3Z7fqmnYdkxaZv&#10;2lUI1ugy46hvQs66Ms3PR96YnaGPZGVWH8EaXWa80jfryqSPj7wxO0Mfni0w9yECNbLMOMozGzcc&#10;fzi3oUkcG3hjaqMNvm+xWlAN/1Q2YLVBfsqXoj5uvx3rGosF2e9fvta991bAjRxxnMTpF3VOUr82&#10;cEvB+HKWLGF/GssXjVcTXBDV6gClFUg8QvEVdb8C3qKAN47I9YvYfjz1eBmfwa0XikffJoL3dtDn&#10;CnW+Nebh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AIAABbQ29udGVudF9UeXBlc10ueG1sUEsBAhQACgAAAAAAh07iQAAAAAAAAAAAAAAAAAYA&#10;AAAAAAAAAAAQAAAA0gcAAF9yZWxzL1BLAQIUABQAAAAIAIdO4kCKFGY80QAAAJQBAAALAAAAAAAA&#10;AAEAIAAAAPYHAABfcmVscy8ucmVsc1BLAQIUAAoAAAAAAIdO4kAAAAAAAAAAAAAAAAAEAAAAAAAA&#10;AAAAEAAAAAAAAABkcnMvUEsBAhQAFAAAAAgAh07iQI/w2HDaAAAACwEAAA8AAAAAAAAAAQAgAAAA&#10;IgAAAGRycy9kb3ducmV2LnhtbFBLAQIUABQAAAAIAIdO4kD7mlD6fQYAAGIjAAAOAAAAAAAAAAEA&#10;IAAAACkBAABkcnMvZTJvRG9jLnhtbFBLBQYAAAAABgAGAFkBAAAY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778510</wp:posOffset>
                </wp:positionV>
                <wp:extent cx="144780" cy="144145"/>
                <wp:effectExtent l="0" t="0" r="7620" b="8255"/>
                <wp:wrapNone/>
                <wp:docPr id="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18.7pt;margin-top:61.3pt;height:11.35pt;width:11.4pt;z-index:251668480;mso-width-relative:page;mso-height-relative:page;" fillcolor="#333F50" filled="t" stroked="f" coordsize="607639,606722" o:gfxdata="UEsDBAoAAAAAAIdO4kAAAAAAAAAAAAAAAAAEAAAAZHJzL1BLAwQUAAAACACHTuJArQ7e5dgAAAAL&#10;AQAADwAAAGRycy9kb3ducmV2LnhtbE2PwU7DMAyG70i8Q2QkbixZtwVUmu4AgiuiQyBuWZK1FYlT&#10;NVm78fSYExzt/9Pvz9X2FDyb3Jj6iAqWCwHMoYm2x1bB2+7p5g5Yyhqt9hGdgrNLsK0vLypd2jjj&#10;q5ua3DIqwVRqBV3OQ8l5Mp0LOi3i4JCyQxyDzjSOLbejnqk8eF4IIXnQPdKFTg/uoXPmqzkGBeLd&#10;5G8jP+dH/TydP7B52fh8UOr6ainugWV3yn8w/OqTOtTktI9HtIl5BXJ1uyaUgqKQwIiQUhTA9rRZ&#10;b1bA64r//6H+AVBLAwQUAAAACACHTuJA9hXMIM0TAADYcQAADgAAAGRycy9lMm9Eb2MueG1srV1R&#10;b+Q4jn4/4P5DIY8HzMSyLctuTM9ibwd7L3t3A+wesPu0qK5UOsElqaCqutOzv/4+ypJNqiotcnEv&#10;nXbkTzQlkqIoivnpd9+enzZf98fT4+Hl4437sbnZ7F92h7vHl88fb/7nL3/8YbzZnM7bl7vt0+Fl&#10;//Hmt/3p5nc//+u//PT2+mHfHh4OT3f74wadvJw+vL1+vHk4n18/3N6edg/75+3px8Pr/gWN94fj&#10;8/aMx+Pn27vj9g29Pz/dtk0z3L4djnevx8Nufzrht7/MjTepx6Omw8P9/eNu/8th9+V5/3Keez3u&#10;n7ZnsHR6eHw93fwcv/b+fr87//f9/Wl/3jx9vAGn5/gviOD/n+jf259/2n74fNy+Pjzu0idsNZ9Q&#10;8PS8fXwB0aWrX7bn7ebL8fGiq+fH3fFwOtyff9wdnm9nRuKIgAvXFGPz54ft6z7ygqE+vS6Dfvr/&#10;63b3X19/PW4e7z7edP5m87J9xoy/Pn05/eDGH54PXx/3fx87P8Zxens9fcDrf3799Uicnl7/dNj9&#10;72nzcvjDw/bl8/73p1eMNiSKxvRWvEwPJ8A2n97+83AHCtsv50Mcrm/3x2fqDAOx+RZn5bdlVvbf&#10;zpsdfun6PuALNjs04f+u95HC9kMG776czv+xP8SOtl//dDrPk3qH/8UpuUt87Q4vL6fH8/6v6Oz+&#10;+Qnz/G+3m77xzTBs3jZDE4ZuSgJRQv4mIN5DjjcPgAyhbd+B/NVxKqNrGl+lIiA6Ki2jAk66EKpU&#10;OKQfm9ZPVV46RqXX8cIhvvFD46pUek5FNy8coqQCOV9mvwtTGLvqiHGIcsQGRkUpYwKim/3AqGD2&#10;+77KCke0XdMOvjotWBCWAdMREQg/ON9XiUyciB+mqa4tBURDxXE99joyAqMcMsc1uXNTmOomRmD6&#10;tm+arjpqjutyO4aAka6ZMoHR0uHaPA2tq8+O45C2advQ1Nnh6tw1MGYKOgIT3NgpTDNXaO9c1yno&#10;cIyWH67SrnHtONanR2BaWPS68jiu1Vo6AuNd0IibUGysNt7V+eEYp6QjVFtJh2Ocbtxabg5g2Kex&#10;rj4Co6XDzQEwXuFxtAVGIwdwRlZTjbGeurY6PwJDS+hYVdOWq7aWDMcEuJShToZrdu99AKZm3FqO&#10;UZLhiq0lwzHKQSv0WiUDHFM3ny1Xaa04c4yCBNdm8jcVFqDlmNa3Xd3fbLkya8lwjG7qO67/vnND&#10;W7fPAqMkw1VZ6XV0HAOT7rBE1XYcHVd/LR2OUZrnjuuyH7G0182MwGjpcGUGnW5Q0OEYLR2hzWM/&#10;Krwo2i4vXjHRmdr6/HB19uOAPWHVoHUcAzrTUNeejuu0H0Pr64ZTYJxvXV830B1XbD/C/VTwwzGg&#10;4xVuB7bl61j7cRoGBR2OAZ2gGLdemIOp0WxCBMb5DgNXlYOe67afsD2oux0CAzrYu9TpcN32U+e6&#10;urvWcwy2VK6py3Uv7MHUa9xcgQEdrCR1frhu+wlKVzfXPcc4751m3Lhu+2nQbA8QlVplFHQ0etpz&#10;3fZTcNi61BwcgXF+8Jr5EfZgGruxbkd7jnE+dFPdOei5bvtpcgp3WmCcH52GDtftoWncUA/h9Bzj&#10;/NSEuv54bg8QwNKsCwLjhmbq63LtuT0YsFV2dfsmMG5wmvnxXLeHpuuG+rogMHCQJqxZNT/Ec3sA&#10;OhNifzW5FhhMaBgV88N1e2h6jEKdDsc4qE9Xj7J4rttD42ltrPLDMW6Ia3113Lg9AJ1hVIwbx7gh&#10;dIgBVulw3UYQGzvSOj8c44axnxTzw+0B6PQKu+M5BsZ68Ar94boNOjBwdX44BsGPUcHPIO1BcIqQ&#10;vsC40DaKWOgg7UHoFP61wLgA/6A+boO0BwEKVB03gXGh7zX8SHsQENuu0+EYF4a+qcvbwHV7Ps+p&#10;0+EY0IH3UtWfgeu2lg7HOHjK8MVqejpw3dbS4Rgsp91UtwcD123lfk5g5oOwOj9ctxEIUJxVDRyi&#10;JcNVWyFp/HXliAVuCeokxOvKyQ/cCChI8NeVchy4/itI8NeVKhm4GmNJry2b4n2leQlchVuFTyMA&#10;sJV9qB8ZBK6/sHp1TjhAafgDV97g6l66AChXscC13WG1rLMiELo1OXDFRdyi7plJhM7DCFx33eQV&#10;vAiEzl+i7IMl1tP2iPTUxFgglN7fyDW4nbq6jykQSl925ErcBYWnJBBKz3zkat9r4oMCodxnjFzx&#10;fd/WzYtAKHdNI1dkhF3qvrJAKPeAI1d9H8a6gREILRWuyZh8hYxxhHLfPHLdx3msYsQ4QhkFGLkm&#10;T5oYp0AoYxoT1304/AhX1pRfQnQhmokrv3OaA3YJ0UWcJq79rtU4/BKiC6BNXP3pdL2+r5AQXTxw&#10;4vqPvLCmbv4lRBfenLgBQGgP3kJVBCREFa2duAWANcfGt0pGQHTB50koNPKf6lZTQnSx9Elo9Dgi&#10;7FrlRkB0RwMTNwJto4lsCojypAMnNdwFIFmrsiMxyqMbnPRxQq1mIZAY5VkU4vqckGozJjFESHF4&#10;4xpuDHT5YxKjJsTNgZYQxyiPWbEKsKELfmrrDmGJ0eQ/wDdndPBxmnMVCdKdT7tG2AQtIQ7SHeu7&#10;Rqi4LhFGgmT0+RYZ1znPd/uQU393315S7i/+t0FyMuUUUyrw6+FEacY8ERhJxfkRSb6Uurz9ABS9&#10;XQFDUTl4znvWgqF8HByTiNWUoVAc3Jk+GwLPwb0JDMHn4JyJrRswSDMHDybKEDYODiYwpI6DRxMY&#10;KwwHxxRx9VRR8ihH49kkY6WQ2aSMUj0FdZucUQqngNskzRWihmcT74WwOZu0uULc8GyiXggcUixN&#10;8ELknE3mXCF0eLZQpxxFPnF4NsELqUMqogleSN18RUKtMpRdKD7eJnWUASjgNqlrC6nDs4n3Qupa&#10;m9RRBp/4eJvUUaadgNukjrLuBNwmdZQZx+F4tgwdZbwJuE3qKPlNwG22jvLTBNwmdV0hdXg28V5I&#10;HbLLTPBC6pA0ZoIXUodcMBO8kDqkhZnghdTNl7DU5oISsPjE4dlCnfKqBNwmdZQuJeA2qaMsKAG3&#10;SR0lNwm4TeooZ0nAbVJHqUgCbpM6yjAScJvUUeKQgNukjvKBBNxm6yjNh8PxbJE6yt4RcJvUUVKO&#10;gNukjnJtBNwmdb6QOjybeC+kDtk1Jnghdd4mdb6QOjybqBdSh3QVE7yQOm+TOkom4ROHZwt1yhER&#10;cJvUUeqHgNukbiikDs+mjy+kDskeJnghdcjhMMELqUNqhgleSB2yJ0zwQuqQFWGCF1I32KSOshf4&#10;vOPZQp0SGQTcJnWUpCDgNqmjhAIBt0kdpQoIuE3qKGtAwG1SR8f7Am6TOjrpF3Cb1NGBvIDbpI7O&#10;5gXcJnV0hM7heLZIHZ2NC7hN6ujQW8BtUken2QJukzo6phZwm9TR+bOA26SODpYF3CZ1YyF1eDZN&#10;XCF1OEw2wQupw5mvBU5nt5x3PJvghdThjNYEL6QOZ68meCF1OFM1wQupw1mpCV5IHY5NTfBC6nAc&#10;aoIXUoczSxO8kDocX5rghdThjNECj0eFXOzoF7YOCsGjM0FbB4Xo0VmfrYNC+OgMz9ZBIX6usclf&#10;PGKTg2iTwHh0JjuwyWA8R5Md2KQwHnXJDoQczkGRdLZ1RLkdKmv0FMsanW82KGt0jGWNPtHA47Rr&#10;e6YjsfzfzdvHm1TkZvNA/43Fa6gVhX72fznE9850PjbXK4mGEPehUesmTeT63tOLeD9WhLl8P7+1&#10;+/Lpcffv+38IzOSb5BmuNPDN8QPoxm9yXvoBd06iNl1rjNVrspgJKtdo8m6nvsNh5DxOM9PrB82F&#10;ZETjyuHaSLMhaGZ+ZybYKApMfktiZ0w3QQRmW7JiMuNzsZp5mC8+nzfaRoUjLwabfdDlNDEO18aL&#10;Udk9HU77ONCr/CzTnCJYc1mVipjFI/3IPu4248pgej2PZ/6Z+o7FXf6Jt8Wn5D7zzzRLsaDLPBGx&#10;TkvxJVdnFuaJ7rFCu3tcNEfsjMlei7t/lGFyvTGWdbmkJqm8P8qxXEuEz1VLKqM8l12J73exmkrB&#10;nByKuXjKZe/5rfc/a85niMi5ikblu/j7MfPk+98VSxPMvdvejpVDvtv3XFnh8sszz/nnLCxzuY/3&#10;3/7OCMUCHhFJxiCvBKsWFYTW12Pax/d5iOU0Yt+ml/mHZPLf4SBmeEQq2Z957+vZoOZXl/6FkZ1H&#10;tYe1TgHk+Hq2kWTiU3AVWZTz1uNKW0xXSQMk9SgTTVZk7a4+THMBiXfHVNJJ/fcojDZ7Xkv/y+eu&#10;FmyEIkZ37Eob9AK1ITS8rP3NGVXfFZD5GlBk5urbV7mJpSAKzPLJlUYUdyiQlyvJFUHwI6zp7Hqu&#10;37nS7Ca6FAa7eq2RCj0sjeteS1C5zqcnnyR1O86RiZWmx6243Ihr4DTMayNdBC0alXwOPp3XIGex&#10;mePOrFvcsU3dXjZSAYjciLurV2XlOp8hUJZxHL4W5TckK1SQIzeiLGPRiCtuuRFJ0waaE+p+Lch5&#10;A73yOXWUKDx/0FAOPBWGyI24yaenicGjnL6522keoYXm1MAHTo2dm/MBWCOKRORG1H4w0ITW5rHt&#10;4GaJ4ZuQWpkHoYNpLBpRMCLThFIbaLZ9yixBBYlQ8on7eAsrUyvnMxaPSDSpJoSBJr4/s4LKEAUr&#10;3ZiOQOHP9YVQx0ISmSbMuoEm3NHMCspVRulbpwzXkLOpwS3mYuCpqESiSbUiDDS9T0kASBHv569d&#10;aaK6QzYYqGMlbXksMJFpJoOhswkk8JmVwUmfEhUokHSduh26cj6p2ERuRA0JA58BF6AyMsxeycpn&#10;wL2l1Ij7a4UMUeGJ3IiiAAaa45DOa3FrY5iP7Faa45RyvdB4IbdUhCLRpNoSBpqTT6kFuI/SlzQn&#10;VKHJ3QbJ51yQIjVSnQk1TSBDCr7ipg2u5RMy84n6E13K68Jln3ZOMGGNy1oWa04YaCJrPs3KAJdJ&#10;6Aro4CrKzAo+p/wgKlSRGy3ziW5R/Swjx5KVDh5NasQKE5erlU8qWpEbUYvCwGe3rJ8DXIay25DS&#10;zuBMoEKZHHgqYJFoUl0KA80elRISsr+Ysp6sRFx0Bpi+2O3KJxWzSI1Uo8JCc1mzB99ddEv2ZaYZ&#10;3RQhYFTYIjVGNwWNKjuEUhVdypvDXUcYcjl8WD4zK0OaspVPKnKRaFLtCgOffsTp+cwKFvti+PyU&#10;8kMwAVi/5QdRwYuEpDoWBppU+TQjx4tuF99kmEgzxNhS8YuEpJoWFpqLVxNQ6qbsFtZ47jY0KMVQ&#10;0ITBzY2ob2GhOaVMRAcrXnYbUHAndYsrlMUHUVGM1Ei1Lgw0g6PLWeSDwaCW8xnadKSG69pkr8TY&#10;UoGMhKS6FxaaDDledAsdTN32Tm4lEUdljWnglbpC5S9St/AwCtHkjeGC5oqkehgWPhkSBeGK4aO6&#10;5/PADyi08X4jHLKrNOWeOceY40xSnYuEyW/ln/MOmL09114o3t6J3dglZoLXJfjBwol7jZGfFOJm&#10;ssJ2tWvjxbzJL4yFKor+AMkvXftA7MhxeEFDulLJJm+ee1QvK747/T5W7FCMchah6gDnF6myiWJs&#10;l9cLSVh+X4jP8nuLQGYQ7jmLuUuhbxdKxVgaqN7M1dG5Og3ZlQ+l/i5OPu5AS7VH/YikC1QWQk0K&#10;difDCvO0tpRWDbwkjMlSLtuMcGF9sw9zYbTxi0SKCh2puRrTcTh2o8XismxnLtYkqigx04qFItS0&#10;6DZyxhWrJ90gTk1jseoirJN9C9NSTi507rLwDyAbST5hDeU6RBUmEsrkrLQ5Vgn3qPCA2i5dk0ET&#10;dq00XNlSUKWJRM3kjkGEMwOlj9fitmLqsvQNqeJEbrI4nNiUpGX7wouFBmXfrvR+qfJEomZyqREo&#10;yVJS+ukwQPlDSv+eKlAkalTATi2TPQoCZ1yxE+lRKzw1oeS8WDSpEkVusmyLcLc+Uyv3WogS58nB&#10;ubqkBjVL1KjYoJo3BI5KXBa87zXhQvI/Qw1brjwmF3vXMeUjX+55qULFTC0WbFTzFsISVUL1WzFc&#10;KPKePuRiV0+VKhI1U6gAJHJMsow/wNgmVbyIW1DFikSNimuqeUNcYKFWRFgQWs72ycN2ieNtuOV5&#10;FxYrUqjpIakhmxNfhpEcJC6JLE5kZfwpFrFIDFI1VD1BWMI8aGWszOGvJOU5KoNssZxFJmgJ3TlY&#10;h8xFGRCEI5f13JeRxFjYIhGk+rV6Drs1ultGPV2P8H7utAiXxhIXuc0ShHU9AmgJ2BUhMpDLYaWL&#10;mHAsdpFxlkgzVDkHleCuyKAvVVnPw10GvmPZi0zQEk6Hh7Kcq5RBeriTMJlxg4NzG7lbQN3uJTBL&#10;NaL1czgu/opvi5MIFIpddBR/XUlEmB2VwsgfYzkYwR9zyJ6CRxhfGDWHxSgPaXlOE4tiZIKW05+2&#10;WdboiwMnOGh5sb3ShuoYiSCVK1cPaevG5SwlA/OSBK6WaCyGUAQdUH8+L0qI3hvO8Vr8abNsTaiW&#10;BX3pQhB/dezdNqqWkTlMuMomcs1dWQ8i2SYybyaXU+d8gsgPd/NL17Y6a/8XZ8UD4iqzcFwcMcfa&#10;FZGRpanCB8vC4JD8afnnzAd7mR+455eu8cEgF+f3+AVqbcTPFfPPMizeWUZTBhJ4o5y4GNVckuMi&#10;w+sfkDsdnh7v/vj49ESicDp+/vSHp+Pm6xZ5drT1HH4f60g8fXnGH7Kbfx2QIJfJpvcjAdHRUywo&#10;8XKgjiFkcebx4y39YTz6c4WnD58Od7/9eqRmesIf/Isvpj9OSH9RkD/Ht9Y/yPjz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+FgAAW0NvbnRl&#10;bnRfVHlwZXNdLnhtbFBLAQIUAAoAAAAAAIdO4kAAAAAAAAAAAAAAAAAGAAAAAAAAAAAAEAAAACAV&#10;AABfcmVscy9QSwECFAAUAAAACACHTuJAihRmPNEAAACUAQAACwAAAAAAAAABACAAAABEFQAAX3Jl&#10;bHMvLnJlbHNQSwECFAAKAAAAAACHTuJAAAAAAAAAAAAAAAAABAAAAAAAAAAAABAAAAAAAAAAZHJz&#10;L1BLAQIUABQAAAAIAIdO4kCtDt7l2AAAAAsBAAAPAAAAAAAAAAEAIAAAACIAAABkcnMvZG93bnJl&#10;di54bWxQSwECFAAUAAAACACHTuJA9hXMIM0TAADYcQAADgAAAAAAAAABACAAAAAnAQAAZHJzL2Uy&#10;b0RvYy54bWxQSwUGAAAAAAYABgBZAQAAZh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57150</wp:posOffset>
                </wp:positionV>
                <wp:extent cx="1779905" cy="535940"/>
                <wp:effectExtent l="0" t="0" r="10795" b="16510"/>
                <wp:wrapNone/>
                <wp:docPr id="2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53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 w:themeColor="text2" w:themeShade="BF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张仪湖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80.95pt;margin-top:4.5pt;height:42.2pt;width:140.15pt;z-index:251662336;mso-width-relative:page;mso-height-relative:page;" fillcolor="#FFFFFF [3212]" filled="t" stroked="f" coordsize="21600,21600" o:gfxdata="UEsDBAoAAAAAAIdO4kAAAAAAAAAAAAAAAAAEAAAAZHJzL1BLAwQUAAAACACHTuJA+4JGH9UAAAAI&#10;AQAADwAAAGRycy9kb3ducmV2LnhtbE2PsU7DQBBEeyT+4bRIdORsYyxifE6BRINSkEBBubEXn7Fv&#10;z/jOSfh7lgrK0Yxm3lSbsxvVkebQezaQrhJQxI1ve+4MvL0+3dyDChG5xdEzGfimAJv68qLCsvUn&#10;3tFxHzslJRxKNGBjnEqtQ2PJYVj5iVi8Dz87jCLnTrcznqTcjTpLkkI77FkWLE70aKkZ9ouTkW1o&#10;lp3/+ky3g363Q4F3L/bZmOurNHkAFekc/8Lwiy/oUAvTwS/cBjWKLtK1RA2s5ZL4eZ5loA6ib3PQ&#10;daX/H6h/AFBLAwQUAAAACACHTuJABG9aRdEBAACIAwAADgAAAGRycy9lMm9Eb2MueG1srVPNjtMw&#10;EL4j8Q6W7zRpoSyNmq5gq3JBgLTwAK7jNJb8x4zbpC8Ab8CJC3eeq8/B2Ol2V8tlD+SQeDwz38z3&#10;zWR5PVjDDgpQe1fz6aTkTDnpG+12Nf/6ZfPiDWcYhWuE8U7V/KiQX6+eP1v2oVIz33nTKGAE4rDq&#10;Q827GENVFCg7ZQVOfFCOnK0HKyKZsCsaED2hW1PMyvJ10XtoAnipEOl2PTr5GRGeAujbVku19nJv&#10;lYsjKigjIlHCTgfkq9xt2yoZP7UtqshMzYlpzG8qQudteherpah2IEKn5bkF8ZQWHnGyQjsqeoFa&#10;iyjYHvQ/UFZL8OjbOJHeFiORrAixmJaPtLntRFCZC0mN4SI6/j9Y+fHwGZhuaj5bcOaEpYmffv44&#10;/fpz+v2dTWdJoD5gRXG3gSLj8M4PtDZ390iXiffQgk1fYsTIT/IeL/KqITKZkq6uFotyzpkk3/zl&#10;fPEq61/cZwfA+F55y9Kh5kDjy6qKwweM1AmF3oWkYuiNbjbamGzAbntjgB0EjXqTn9QkpTwIKxKX&#10;sed0isN2OBPc+uZI/HpahZrjt70AxRlEc+Pz5uQK4e0++o3OnaT0MYdqJIMGlKudlyltwEM7R93/&#10;QK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4JGH9UAAAAIAQAADwAAAAAAAAABACAAAAAiAAAA&#10;ZHJzL2Rvd25yZXYueG1sUEsBAhQAFAAAAAgAh07iQARvWkXRAQAAiAMAAA4AAAAAAAAAAQAgAAAA&#10;JAEAAGRycy9lMm9Eb2MueG1sUEsFBgAAAAAGAAYAWQEAAGc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33F50" w:themeColor="text2" w:themeShade="BF"/>
                          <w:kern w:val="24"/>
                          <w:sz w:val="48"/>
                          <w:szCs w:val="48"/>
                          <w:lang w:eastAsia="zh-CN"/>
                        </w:rPr>
                        <w:t>张仪湖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336550</wp:posOffset>
                </wp:positionV>
                <wp:extent cx="7559675" cy="45720"/>
                <wp:effectExtent l="0" t="0" r="3175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572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26.5pt;height:3.6pt;width:595.25pt;z-index:251659264;v-text-anchor:middle;mso-width-relative:page;mso-height-relative:page;" fillcolor="#333F50" filled="t" stroked="f" coordsize="21600,21600" o:gfxdata="UEsDBAoAAAAAAIdO4kAAAAAAAAAAAAAAAAAEAAAAZHJzL1BLAwQUAAAACACHTuJAi+DantkAAAAL&#10;AQAADwAAAGRycy9kb3ducmV2LnhtbE2PwU7DMBBE70j8g7VI3FpvglpVIU4lEEjQGy0Xbm7sxhH2&#10;Ooq3acvX457gNFrNaPZNvT4HLyY7pj6SgmKOICy10fTUKfjcvc5WIBJrMtpHsgouNsG6ub2pdWXi&#10;iT7stOVO5BJKlVbgmIdKytQ6G3Sax8FS9g5xDJrzOXbSjPqUy4OXJeJSBt1T/uD0YJ+dbb+3x6Dg&#10;y5T85t/x6efl4uRukw4b5Emp+7sCH0GwPfNfGK74GR2azLSPRzJJeAWzYoV5DCtYPGS9JrDABYi9&#10;giWWIJta/t/Q/AJQSwMEFAAAAAgAh07iQLNPgfoDAgAA9QMAAA4AAABkcnMvZTJvRG9jLnhtbK1T&#10;S27bMBDdF+gdCO5rKYZlpYbloIiRbvoJkPQADEVJBEgOwaEt+zQFuushepyi1+iQcpw23WTRjTRD&#10;Dt/Me3xcXx2sYXsVUINr+MWs5Ew5Ca12fcO/3N+8ueQMo3CtMOBUw48K+dXm9av16FdqDgOYVgVG&#10;IA5Xo2/4EKNfFQXKQVmBM/DK0WYHwYpIaeiLNoiR0K0p5mW5LEYIrQ8gFSKtbqdNfkIMLwGErtNS&#10;bUHurHJxQg3KiEiUcNAe+SZP23VKxs9dhyoy03BiGvOXmlD8kL7FZi1WfRB+0PI0gnjJCM84WaEd&#10;NT1DbUUUbBf0P1BWywAIXZxJsMVEJCtCLC7KZ9rcDcKrzIWkRn8WHf8frPy0vw1Mtw2vOXPC0oX/&#10;+vr9549vrE7ajB5XVHLnb8MpQwoT0UMXbPoTBXbIeh7PeqpDZJIW66p6u6wrziTtLap6nvUung77&#10;gPG9AstS0PBA15VVFPsPGKkhlT6WpF4IRrc32pichP7h2gS2F3S1i0W1WL7LZ83OfoR2Wq6rsnzs&#10;iVN9Bv0LyDg20kOY11TKpCBLd2QlCq0nWdD1nAnT01uRMeQODtIM2Tlpuq3AYWqXYSdLWR3plRht&#10;G35JM5ynMC7NrrIzTxyTxpOqKXqA9kg3EqK5hsmzwskByLKpfdIkVZEbMpGTc5Pd/sxz1dNr3f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+DantkAAAALAQAADwAAAAAAAAABACAAAAAiAAAAZHJz&#10;L2Rvd25yZXYueG1sUEsBAhQAFAAAAAgAh07iQLNPgfoDAgAA9QMAAA4AAAAAAAAAAQAgAAAAKA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-598170</wp:posOffset>
                </wp:positionV>
                <wp:extent cx="3076575" cy="3327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5" cy="3327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4" w:lineRule="exact"/>
                              <w:jc w:val="center"/>
                            </w:pPr>
                            <w:r>
                              <w:rPr>
                                <w:rFonts w:hint="eastAsia" w:ascii="方正超粗黑简体" w:eastAsia="方正超粗黑简体" w:cstheme="minorBidi"/>
                                <w:color w:val="333F50" w:themeColor="text2" w:themeShade="BF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81.95pt;margin-top:-47.1pt;height:26.2pt;width:242.25pt;rotation:11796480f;z-index:251660288;v-text-anchor:middle;mso-width-relative:page;mso-height-relative:page;" filled="f" stroked="f" coordsize="21600,21600" o:gfxdata="UEsDBAoAAAAAAIdO4kAAAAAAAAAAAAAAAAAEAAAAZHJzL1BLAwQUAAAACACHTuJASzXlI9oAAAAM&#10;AQAADwAAAGRycy9kb3ducmV2LnhtbE2PwW7CMAyG75P2DpEn7QZJWYtKacoBNE2adhnr7qExbVnj&#10;VEmg7O0XTuNo+9Pv7y83VzOwCzrfW5KQzAUwpMbqnloJ9dfrLAfmgyKtBkso4Rc9bKrHh1IV2k70&#10;iZd9aFkMIV8oCV0IY8G5bzo0ys/tiBRvR+uMCnF0LddOTTHcDHwhxJIb1VP80KkRtx02P/uzkTA2&#10;p4/dW+7qd91+17sp2WbZsZfy+SkRa2ABr+Efhpt+VIcqOh3smbRng4Rs+bKKqITZKl0AuxEizVNg&#10;h7hKkxx4VfL7EtUfUEsDBBQAAAAIAIdO4kDS9+G08wEAAM8DAAAOAAAAZHJzL2Uyb0RvYy54bWyt&#10;U8GO0zAQvSPxD5bvNGnLbquq6R6olguClZbl7jp2Y8n2WB5vk34NEjc+gs9B/AZjJ5TVctkDOURj&#10;e/L83puX7c3gLDupiAZ8w+ezmjPlJbTGHxv+8Pn2zZozTMK3woJXDT8r5De716+2fdioBXRgWxUZ&#10;gXjc9KHhXUphU1UoO+UEziAoT4caohOJlvFYtVH0hO5stajr66qH2IYIUiHS7n485BNifAkgaG2k&#10;2oN8dMqnETUqKxJJws4E5LvCVmsl0yetUSVmG05KU3nTJVQf8rvabcXmGEXojJwoiJdQeKbJCePp&#10;0gvUXiTBHqP5B8oZGQFBp5kEV41CiiOkYl4/8+a+E0EVLWQ1hovp+P9g5cfTXWSmbTiN3QtHA//1&#10;9fvPH9/YOnvTB9xQy324i9MKqcxCBx0di0CGzut1nR/OtDXhC20UJ0gbG4rR54vRakhM0uayXl1f&#10;ra44k3S2XC5Wb8skqhE2w4eI6b0Cx3LR8EiDLKji9AETUaHWPy253cOtsbYM03rWE4fFKjOSghKq&#10;KRlUukAq0R85E/ZI0ZcpFsgn32bIvcCOnQTlBcGadkyIM4lCb40jn0axIwfr8+2qBG0ili0bTcpV&#10;Gg7D5NwB2jN5HZN9B2MahZcdUBgzk4yXP6A5F3VTJnOQnq5L19//cPc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zXlI9oAAAAMAQAADwAAAAAAAAABACAAAAAiAAAAZHJzL2Rvd25yZXYueG1sUEsB&#10;AhQAFAAAAAgAh07iQNL34bTzAQAAzwMAAA4AAAAAAAAAAQAgAAAAKQEAAGRycy9lMm9Eb2MueG1s&#10;UEsFBgAAAAAGAAYAWQEAAI4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84" w:lineRule="exact"/>
                        <w:jc w:val="center"/>
                      </w:pPr>
                      <w:r>
                        <w:rPr>
                          <w:rFonts w:hint="eastAsia" w:ascii="方正超粗黑简体" w:eastAsia="方正超粗黑简体" w:cstheme="minorBidi"/>
                          <w:color w:val="333F50" w:themeColor="text2" w:themeShade="BF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-283845</wp:posOffset>
                </wp:positionV>
                <wp:extent cx="2012315" cy="4724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F50" w:themeColor="text2" w:themeShade="BF"/>
                                <w:kern w:val="24"/>
                              </w:rPr>
                              <w:t>求职意向：人事专员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7pt;margin-top:-22.35pt;height:37.2pt;width:158.45pt;mso-wrap-style:none;z-index:251661312;mso-width-relative:page;mso-height-relative:page;" filled="f" stroked="f" coordsize="21600,21600" o:gfxdata="UEsDBAoAAAAAAIdO4kAAAAAAAAAAAAAAAAAEAAAAZHJzL1BLAwQUAAAACACHTuJA3KvLKtkAAAAK&#10;AQAADwAAAGRycy9kb3ducmV2LnhtbE2Py07DMBBF90j8gzVIbFBrN0QNSTPpAvGQ2hWlH+DGbmIR&#10;jyPbScvfY1awHN2je8/U26sd2Kx9MI4QVksBTFPrlKEO4fj5ungCFqIkJQdHGuFbB9g2tze1rJS7&#10;0IeeD7FjqYRCJRH6GMeK89D22sqwdKOmlJ2dtzKm03dceXlJ5XbgmRBrbqWhtNDLUT/3uv06TBYh&#10;f8t2L+ZB7I2dJ3nccS/eaY94f7cSG2BRX+MfDL/6SR2a5HRyE6nABoR1UeQJRVjkeQEsEWWZPwI7&#10;IWRlAbyp+f8Xmh9QSwMEFAAAAAgAh07iQHlY0/qgAQAAOgMAAA4AAABkcnMvZTJvRG9jLnhtbK1S&#10;S27bMBDdF+gdCO5r2a6TFoLloICRboomQNID0NTQIiByCA5tyacpkF0O0eMUuUZGlOoU6SaLbsj5&#10;8c28N1xf9a4VR4hk0VdyMZtLAV5jbf2+kj/urz98loKS8rVq0UMlT0DyavP+3boLJSyxwbaGKBjE&#10;U9mFSjYphbIoSDfgFM0wgOekwehUYjfuizqqjtFdWyzn88uiw1iHiBqIOLodk3JCjG8BRGOshi3q&#10;gwOfRtQIrUpMiRobSG7ytMaATjfGECTRVpKZpnxyE7Z3w1ls1qrcRxUaq6cR1FtGeMXJKeu56Rlq&#10;q5ISh2j/gXJWRyQ0aabRFSORrAizWMxfaXPXqACZC0tN4Sw6/T9Y/f14G4Wt+ScspPDK8caffj7+&#10;/vUgOMDqdIFKLroLt3HyiM2Bam+iG24mIfqs6OmsKPRJaA4yqeXHxYUUmnOrT8vVKktevLwOkdJX&#10;QCcGo5KRN5aFVMdvlLgjl/4pYWeYZuw/WKnf9dNQO6xPTKTjTVbS88fNIBS+HBJe2ww0vBjLJiCW&#10;NONP6x929refq16+/OY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3KvLKtkAAAAKAQAADwAAAAAA&#10;AAABACAAAAAiAAAAZHJzL2Rvd25yZXYueG1sUEsBAhQAFAAAAAgAh07iQHlY0/qgAQAAO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33F50" w:themeColor="text2" w:themeShade="BF"/>
                          <w:kern w:val="24"/>
                        </w:rPr>
                        <w:t>求职意向：人事专员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530ED"/>
    <w:multiLevelType w:val="multilevel"/>
    <w:tmpl w:val="222530ED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2FF16D6"/>
    <w:multiLevelType w:val="multilevel"/>
    <w:tmpl w:val="62FF16D6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CEB05C0"/>
    <w:multiLevelType w:val="multilevel"/>
    <w:tmpl w:val="7CEB05C0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14817070"/>
    <w:rsid w:val="10BC5375"/>
    <w:rsid w:val="14817070"/>
    <w:rsid w:val="16153436"/>
    <w:rsid w:val="1D005A32"/>
    <w:rsid w:val="31163927"/>
    <w:rsid w:val="5C476215"/>
    <w:rsid w:val="6D535020"/>
    <w:rsid w:val="6E9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2018-08-13T06:57:00Z</dcterms:created>
  <dc:creator>WPS_1502851035</dc:creator>
  <cp:lastModifiedBy>满天都是小猩猩</cp:lastModifiedBy>
  <dcterms:modified xsi:type="dcterms:W3CDTF">2023-04-20T09:47:30Z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D4AD6F175D754F09B69A6FAA073CBC6C_12</vt:lpwstr>
  </property>
</Properties>
</file>