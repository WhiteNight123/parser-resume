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7647940</wp:posOffset>
                </wp:positionV>
                <wp:extent cx="6807835" cy="10293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835" cy="1029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熟悉金融服务操作、产品当地规章制度、内部指南；</w:t>
                            </w:r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具有强烈的责任心和客户服务意识，良好的沟通能力，具备熟练的英文读、写能力；</w:t>
                            </w:r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目标明确、擅于制定详细的计划来实现目标；严谨务实，以诚待人，团队协作能力强</w:t>
                            </w:r>
                            <w:r>
                              <w:rPr>
                                <w:szCs w:val="18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1pt;margin-top:602.2pt;height:81.05pt;width:536.05pt;z-index:251675648;mso-width-relative:page;mso-height-relative:page;" filled="f" stroked="f" coordsize="21600,21600" o:gfxdata="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2zvX63gAAAA4BAAAPAAAAAAAAAAEAIAAAACIA&#10;AABkcnMvZG93bnJldi54bWxQSwECFAAUAAAACACHTuJAes1ImjwCAABp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熟悉金融服务操作、产品当地规章制度、内部指南；</w:t>
                      </w:r>
                      <w:r>
                        <w:rPr>
                          <w:szCs w:val="18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具有强烈的责任心和客户服务意识，良好的沟通能力，具备熟练的英文读、写能力；</w:t>
                      </w:r>
                      <w:r>
                        <w:rPr>
                          <w:szCs w:val="18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目标明确、擅于制定详细的计划来实现目标；严谨务实，以诚待人，团队协作能力强</w:t>
                      </w:r>
                      <w:r>
                        <w:rPr>
                          <w:szCs w:val="18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6478905</wp:posOffset>
                </wp:positionV>
                <wp:extent cx="6807835" cy="8096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83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IELTS:7.0             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VFP计算机二级证</w:t>
                            </w:r>
                            <w:r>
                              <w:rPr>
                                <w:szCs w:val="21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计算机等级                      </w:t>
                            </w: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证券从业资格证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熟悉office等办公软件           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英語四六級证书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1pt;margin-top:510.15pt;height:63.75pt;width:536.05pt;z-index:251673600;mso-width-relative:page;mso-height-relative:page;" filled="f" stroked="f" coordsize="21600,21600" o:gfxdata="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32GG94AAAAOAQAADwAAAAAAAAABACAAAAAi&#10;AAAAZHJzL2Rvd25yZXYueG1sUEsBAhQAFAAAAAgAh07iQDzQpss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IELTS:7.0                          </w:t>
                      </w:r>
                      <w:r>
                        <w:rPr>
                          <w:rFonts w:hint="eastAsia"/>
                          <w:szCs w:val="21"/>
                        </w:rPr>
                        <w:t>VFP计算机二级证</w:t>
                      </w:r>
                      <w:r>
                        <w:rPr>
                          <w:szCs w:val="21"/>
                        </w:rPr>
                        <w:t xml:space="preserve">                   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计算机等级                      </w:t>
                      </w:r>
                      <w:r>
                        <w:rPr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/>
                          <w:szCs w:val="21"/>
                        </w:rPr>
                        <w:t>证券从业资格证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熟悉office等办公软件           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英語四六級证书</w:t>
                      </w:r>
                    </w:p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2997835</wp:posOffset>
                </wp:positionV>
                <wp:extent cx="6807835" cy="30803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835" cy="308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color w:val="3092B5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.9-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银行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营业部柜员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受理客户的意见建议，并做好记录反馈.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  广发银行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营业部开户业务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组织开展投资顾问业务，完成基础服务工作；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负责各类新业务的拓展和推进.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  亚银行（中国）有限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     </w:t>
                            </w:r>
                            <w:r>
                              <w:rPr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营业部柜员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负责外币及人民币柜台业务，包括储蓄、汇款等，确保按照操作规程办理业务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提供标准柜台服务，热情接待客户，及时准确地办理柜面业务；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完成分行</w:t>
                            </w:r>
                            <w:r>
                              <w:rPr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支行安排的其他工作.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pt;margin-top:236.05pt;height:242.55pt;width:536.05pt;z-index:251671552;mso-width-relative:page;mso-height-relative:page;" filled="f" stroked="f" coordsize="21600,21600" o:gfxdata="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wWjbN0AAAAMAQAADwAAAAAAAAABACAAAAAi&#10;AAAAZHJzL2Rvd25yZXYueG1sUEsBAhQAFAAAAAgAh07iQG4elBU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left="1680" w:leftChars="800"/>
                        <w:rPr>
                          <w:b/>
                          <w:color w:val="3092B5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/>
                          <w:sz w:val="22"/>
                        </w:rPr>
                        <w:t>.9-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上海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银行                     </w:t>
                      </w:r>
                      <w:r>
                        <w:rPr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2"/>
                        </w:rPr>
                        <w:t>营业部柜员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根据客户的需求提供专业的银行业务咨询和办理；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受理客户的意见建议，并做好记录反馈.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/>
                          <w:sz w:val="22"/>
                        </w:rPr>
                        <w:t>.9-20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/>
                          <w:sz w:val="22"/>
                        </w:rPr>
                        <w:t>.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    广发银行                     </w:t>
                      </w:r>
                      <w:r>
                        <w:rPr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2"/>
                        </w:rPr>
                        <w:t>营业部开户业务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组织开展投资顾问业务，完成基础服务工作；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负责经纪人业务的规范管理和业务推进；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负责各类新业务的拓展和推进.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/>
                          <w:sz w:val="22"/>
                        </w:rPr>
                        <w:t>.9-20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/>
                          <w:sz w:val="22"/>
                        </w:rPr>
                        <w:t>.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    亚银行（中国）有限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公司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       </w:t>
                      </w:r>
                      <w:r>
                        <w:rPr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2"/>
                        </w:rPr>
                        <w:t>营业部柜员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负责外币及人民币柜台业务，包括储蓄、汇款等，确保按照操作规程办理业务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提供标准柜台服务，热情接待客户，及时准确地办理柜面业务；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完成分行</w:t>
                      </w:r>
                      <w:r>
                        <w:rPr>
                          <w:szCs w:val="21"/>
                        </w:rPr>
                        <w:t>/</w:t>
                      </w:r>
                      <w:r>
                        <w:rPr>
                          <w:rFonts w:hint="eastAsia"/>
                          <w:szCs w:val="21"/>
                        </w:rPr>
                        <w:t>支行安排的其他工作.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1573530</wp:posOffset>
                </wp:positionV>
                <wp:extent cx="6807835" cy="103886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835" cy="1038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color w:val="014A6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.7</w:t>
                            </w:r>
                            <w:r>
                              <w:rPr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东华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大学      </w:t>
                            </w:r>
                            <w:r>
                              <w:rPr>
                                <w:sz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金融（本科）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政治经济学、西方经济学、财政学、国际经济学、货币银行学、国际金融管理、证券投资学、保险学、商业银行业务管理、中央银行业务、投资银行理.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85pt;margin-top:123.9pt;height:81.8pt;width:536.05pt;z-index:251669504;mso-width-relative:page;mso-height-relative:page;" filled="f" stroked="f" coordsize="21600,21600" o:gfxdata="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ZSSGzdAAAADAEAAA8AAAAAAAAAAQAgAAAA&#10;IgAAAGRycy9kb3ducmV2LnhtbFBLAQIUABQAAAAIAIdO4kCgvWKU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left="1680" w:leftChars="800"/>
                        <w:rPr>
                          <w:b/>
                          <w:color w:val="014A61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/>
                          <w:sz w:val="22"/>
                        </w:rPr>
                        <w:t>.9-20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/>
                          <w:sz w:val="22"/>
                        </w:rPr>
                        <w:t>.7</w:t>
                      </w:r>
                      <w:r>
                        <w:rPr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上海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东华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大学      </w:t>
                      </w:r>
                      <w:r>
                        <w:rPr>
                          <w:sz w:val="22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 w:val="22"/>
                        </w:rPr>
                        <w:t>金融（本科）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主修课程</w:t>
                      </w:r>
                    </w:p>
                    <w:p>
                      <w:pPr>
                        <w:widowControl/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政治经济学、西方经济学、财政学、国际经济学、货币银行学、国际金融管理、证券投资学、保险学、商业银行业务管理、中央银行业务、投资银行理.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387350</wp:posOffset>
                </wp:positionV>
                <wp:extent cx="7019925" cy="10085070"/>
                <wp:effectExtent l="0" t="0" r="9525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0085070"/>
                        </a:xfrm>
                        <a:prstGeom prst="roundRect">
                          <a:avLst>
                            <a:gd name="adj" fmla="val 5422"/>
                          </a:avLst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7.3pt;margin-top:30.5pt;height:794.1pt;width:552.75pt;z-index:251659264;v-text-anchor:middle;mso-width-relative:page;mso-height-relative:page;" fillcolor="#FFFFFF [3212]" filled="t" stroked="f" coordsize="21600,21600" arcsize="0.054212962962963" o:gfxdata="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EXc&#10;IdcAAAAMAQAADwAAAAAAAAABACAAAAAiAAAAZHJzL2Rvd25yZXYueG1sUEsBAhQAFAAAAAgAh07i&#10;QDM+K9kjAgAAIQQAAA4AAAAAAAAAAQAgAAAAJgEAAGRycy9lMm9Eb2MueG1sUEsFBgAAAAAGAAYA&#10;WQEAALs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7285990</wp:posOffset>
                </wp:positionV>
                <wp:extent cx="687578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0.55pt;margin-top:573.7pt;height:0pt;width:541.4pt;z-index:251679744;mso-width-relative:page;mso-height-relative:page;" fillcolor="#C1C2BF" filled="t" stroked="t" coordsize="21600,21600" o:gfxdata="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p36GbYAAAADgEAAA8AAAAAAAAAAQAgAAAAIgAAAGRycy9kb3ducmV2&#10;LnhtbFBLAQIUABQAAAAIAIdO4kDGW9zE/AEAAOYDAAAOAAAAAAAAAAEAIAAAACcBAABkcnMvZTJv&#10;RG9jLnhtbFBLBQYAAAAABgAGAFkBAACVBQAAAAA=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6111240</wp:posOffset>
                </wp:positionV>
                <wp:extent cx="687578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2.35pt;margin-top:481.2pt;height:0pt;width:541.4pt;z-index:251678720;mso-width-relative:page;mso-height-relative:page;" fillcolor="#C1C2BF" filled="t" stroked="t" coordsize="21600,21600" o:gfxdata="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DmFKzYAAAADAEAAA8AAAAAAAAAAQAgAAAAIgAAAGRycy9kb3ducmV2&#10;LnhtbFBLAQIUABQAAAAIAIdO4kBbO5gE/AEAAOYDAAAOAAAAAAAAAAEAIAAAACcBAABkcnMvZTJv&#10;RG9jLnhtbFBLBQYAAAAABgAGAFkBAACVBQAAAAA=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2635885</wp:posOffset>
                </wp:positionV>
                <wp:extent cx="6875780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5.05pt;margin-top:207.55pt;height:0pt;width:541.4pt;z-index:251677696;mso-width-relative:page;mso-height-relative:page;" fillcolor="#C1C2BF" filled="t" stroked="t" coordsize="21600,21600" o:gfxdata="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rxZ0dcAAAAMAQAADwAAAAAAAAABACAAAAAiAAAAZHJzL2Rvd25yZXYu&#10;eG1sUEsBAhQAFAAAAAgAh07iQEsS1ij8AQAA5gMAAA4AAAAAAAAAAQAgAAAAJgEAAGRycy9lMm9E&#10;b2MueG1sUEsFBgAAAAAGAAYAWQEAAJQFAAAAAA==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1172845</wp:posOffset>
                </wp:positionV>
                <wp:extent cx="687578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865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7.2pt;margin-top:92.35pt;height:0pt;width:541.4pt;z-index:251676672;mso-width-relative:page;mso-height-relative:page;" fillcolor="#C1C2BF" filled="t" stroked="t" coordsize="21600,21600" o:gfxdata="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bT4utcAAAAMAQAADwAAAAAAAAABACAAAAAiAAAAZHJzL2Rvd25yZXYu&#10;eG1sUEsBAhQAFAAAAAgAh07iQOesvnf8AQAA5gMAAA4AAAAAAAAAAQAgAAAAJgEAAGRycy9lMm9E&#10;b2MueG1sUEsFBgAAAAAGAAYAWQEAAJQFAAAAAA==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7290435</wp:posOffset>
                </wp:positionV>
                <wp:extent cx="1471930" cy="4102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47193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68.25pt;margin-top:574.05pt;height:32.3pt;width:115.9pt;rotation:11796480f;z-index:251674624;mso-width-relative:page;mso-height-relative:page;" filled="f" stroked="f" coordsize="21600,21600" o:gfxdata="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SHqfq3AAAAA0BAAAPAAAA&#10;AAAAAAEAIAAAACIAAABkcnMvZG93bnJldi54bWxQSwECFAAUAAAACACHTuJA7JlbZkoCAACB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6154420</wp:posOffset>
                </wp:positionV>
                <wp:extent cx="1471930" cy="41021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47193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68.25pt;margin-top:484.6pt;height:32.3pt;width:115.9pt;rotation:11796480f;z-index:251672576;mso-width-relative:page;mso-height-relative:page;" filled="f" stroked="f" coordsize="21600,21600" o:gfxdata="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BXocF2wAAAAwBAAAPAAAA&#10;AAAAAAEAIAAAACIAAABkcnMvZG93bnJldi54bWxQSwECFAAUAAAACACHTuJAOU9Ki0sCAACB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7348220</wp:posOffset>
                </wp:positionV>
                <wp:extent cx="1439545" cy="467995"/>
                <wp:effectExtent l="0" t="0" r="8255" b="82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13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1pt;margin-top:578.6pt;height:36.85pt;width:113.35pt;z-index:251664384;mso-width-relative:page;mso-height-relative:page;" coordorigin="0,330145" coordsize="1387704,727418" o:gfxdata="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KVcbezcAAAADQEAAA8AAAAAAAAA&#10;AQAgAAAAIgAAAGRycy9kb3ducmV2LnhtbFBLAQIUABQAAAAIAIdO4kBcZMJJ8QIAAG0HAAAOAAAA&#10;AAAAAAEAIAAAACsBAABkcnMvZTJvRG9jLnhtbFBLBQYAAAAABgAGAFkBAACOBgAAAAA=&#10;">
                <o:lock v:ext="edit" aspectratio="f"/>
                <v:shape id="直角三角形 18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X3Dzjb8AAADb&#10;AAAADwAAAGRycy9kb3ducmV2LnhtbEWPQWvCQBCF74X+h2UKvdWNCrbGbKQEBAUVTRU8jtkxCc3O&#10;huzWaH99t1DobYb3vjdvkvnNNOJKnastKxgOIhDEhdU1lwoOH4uXNxDOI2tsLJOCOzmYp48PCcba&#10;9ryna+5LEULYxaig8r6NpXRFRQbdwLbEQbvYzqAPa1dK3WEfwk0jR1E0kQZrDhcqbCmrqPjMv0yo&#10;cdqem++jzNbrd9651dFvXzdTpZ6fhtEMhKeb/zf/0UsduDH8/hIGkO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9w84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20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daSu9boAAADb&#10;AAAADwAAAGRycy9kb3ducmV2LnhtbEVPzWoCMRC+F3yHMIKXoolbqbIaPQjVQk/d+gDDZvaH3UzW&#10;JHX17ZtCobf5+H5nd7jbXtzIh9axhuVCgSAunWm51nD5eptvQISIbLB3TBoeFOCwnzztMDdu5E+6&#10;FbEWKYRDjhqaGIdcylA2ZDEs3ECcuMp5izFBX0vjcUzhtpeZUq/SYsupocGBjg2VXfFtNXTV+lz5&#10;6+qlix/qecxMdi3qk9az6VJtQUS6x3/xn/vdpPkr+P0lHSD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pK71ugAAANsA&#10;AAAPAAAAAAAAAAEAIAAAACIAAABkcnMvZG93bnJldi54bWxQSwECFAAUAAAACACHTuJAMy8FnjsA&#10;AAA5AAAAEAAAAAAAAAABACAAAAAJAQAAZHJzL3NoYXBleG1sLnhtbFBLBQYAAAAABgAGAFsBAACz&#10;AwAAAAA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2649855</wp:posOffset>
                </wp:positionV>
                <wp:extent cx="1471930" cy="39814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47193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66.25pt;margin-top:208.65pt;height:31.35pt;width:115.9pt;rotation:11796480f;z-index:251670528;mso-width-relative:page;mso-height-relative:page;" filled="f" stroked="f" coordsize="21600,21600" o:gfxdata="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3fcea2gAAAAsBAAAPAAAA&#10;AAAAAAEAIAAAACIAAABkcnMvZG93bnJldi54bWxQSwECFAAUAAAACACHTuJAouxtSUwCAACBBAAA&#10;DgAAAAAAAAABACAAAAAp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1211580</wp:posOffset>
                </wp:positionV>
                <wp:extent cx="1471930" cy="3460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25pt;margin-top:95.4pt;height:27.25pt;width:115.9pt;z-index:251668480;mso-width-relative:page;mso-height-relative:page;" filled="f" stroked="f" coordsize="21600,21600" o:gfxdata="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+NjuNwAAAALAQAADwAAAAAAAAABACAAAAAiAAAA&#10;ZHJzL2Rvd25yZXYueG1sUEsBAhQAFAAAAAgAh07iQNq17WM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6203315</wp:posOffset>
                </wp:positionV>
                <wp:extent cx="1439545" cy="478155"/>
                <wp:effectExtent l="0" t="0" r="8255" b="1714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9545" cy="47815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6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1pt;margin-top:488.45pt;height:37.65pt;width:113.35pt;z-index:251663360;mso-width-relative:page;mso-height-relative:page;" coordorigin="0,330145" coordsize="1387704,727418" o:gfxdata="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SB3MzdwAAAAMAQAADwAAAAAAAAAB&#10;ACAAAAAiAAAAZHJzL2Rvd25yZXYueG1sUEsBAhQAFAAAAAgAh07iQE3sZZXwAgAAaQcAAA4AAAAA&#10;AAAAAQAgAAAAKwEAAGRycy9lMm9Eb2MueG1sUEsFBgAAAAAGAAYAWQEAAI0GAAAAAA==&#10;">
                <o:lock v:ext="edit" aspectratio="f"/>
                <v:shape id="直角三角形 18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x1drJbkAAADa&#10;AAAADwAAAGRycy9kb3ducmV2LnhtbEVPy4rCMBTdC/MP4Q6401QXPmqjDMKAQhWf4PLa3GnLNDel&#10;ia/5+okguDycdzK7m0pcqXGlZQW9bgSCOLO65FzBYf/dGYFwHlljZZkUPMjBbPrRSjDW9sZbuu58&#10;LkIIuxgVFN7XsZQuK8ig69qaOHA/tjHoA2xyqRu8hXBTyX4UDaTBkkNDgTXNC8p+dxcTZpzW5+rv&#10;KOdp+sUbtzz69XA1Vqr92YsmIDzd/Vv8ci+0ggE8rwQ/yO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XayW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20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Y4bozbwAAADa&#10;AAAADwAAAGRycy9kb3ducmV2LnhtbEWP3WoCMRSE7wt9h3AK3hRN3BYtW6MXglroVVcf4LA5+8Nu&#10;TtYkuvr2plDo5TAz3zCrzc324ko+tI41zGcKBHHpTMu1htNxN/0AESKywd4xabhTgM36+WmFuXEj&#10;/9C1iLVIEA45amhiHHIpQ9mQxTBzA3HyKuctxiR9LY3HMcFtLzOlFtJiy2mhwYG2DZVdcbEaump5&#10;qPz5/a2L3+p1zEx2Luq91pOXufoEEekW/8N/7S+jYQm/V9IN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G6M28AAAA&#10;2gAAAA8AAAAAAAAAAQAgAAAAIgAAAGRycy9kb3ducmV2LnhtbFBLAQIUABQAAAAIAIdO4kAzLwWe&#10;OwAAADkAAAAQAAAAAAAAAAEAIAAAAAsBAABkcnMvc2hhcGV4bWwueG1sUEsFBgAAAAAGAAYAWwEA&#10;ALUDAAAAAA=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2698750</wp:posOffset>
                </wp:positionV>
                <wp:extent cx="1439545" cy="467995"/>
                <wp:effectExtent l="0" t="0" r="8255" b="82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19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45pt;margin-top:212.5pt;height:36.85pt;width:113.35pt;z-index:251665408;mso-width-relative:page;mso-height-relative:page;" coordorigin="0,330145" coordsize="1387704,727418" o:gfxdata="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MnLaZfbAAAACwEAAA8AAAAAAAAA&#10;AQAgAAAAIgAAAGRycy9kb3ducmV2LnhtbFBLAQIUABQAAAAIAIdO4kBT94B18gIAAG0HAAAOAAAA&#10;AAAAAAEAIAAAACoBAABkcnMvZTJvRG9jLnhtbFBLBQYAAAAABgAGAFkBAACOBgAAAAA=&#10;">
                <o:lock v:ext="edit" aspectratio="f"/>
                <v:shape id="直角三角形 18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PpjEZ74AAADb&#10;AAAADwAAAGRycy9kb3ducmV2LnhtbEWPT4vCMBDF78J+hzALe9NUD6tW0yKCsAsq6q7gcWzGtthM&#10;ShP/fnojCN5meO/35s04vZpKnKlxpWUF3U4EgjizuuRcwf/frD0A4TyyxsoyKbiRgzT5aI0x1vbC&#10;azpvfC5CCLsYFRTe17GULivIoOvYmjhoB9sY9GFtcqkbvIRwU8leFH1LgyWHCwXWNC0oO25OJtTY&#10;LffVfSun8/mEV+5365f9xVCpr89uNALh6erf5hf9owM3hOcvYQCZ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pjEZ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20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q7/H0L0AAADb&#10;AAAADwAAAGRycy9kb3ducmV2LnhtbEWPzWrDMBCE74W+g9hCLqWR7JY2OFFyKLQp5FSnD7BY6x9s&#10;rRxJjZO3jwKBHIeZ+YZZbU52EEfyoXOsIZsrEMSVMx03Gv72Xy8LECEiGxwck4YzBdisHx9WWBg3&#10;8S8dy9iIBOFQoIY2xrGQMlQtWQxzNxInr3beYkzSN9J4nBLcDjJX6l1a7DgttDjSZ0tVX/5bDX39&#10;sa394e21jzv1POUmP5TNt9azp0wtQUQ6xXv41v4xGvIMrl/SD5D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v8fQvQAA&#10;ANsAAAAPAAAAAAAAAAEAIAAAACIAAABkcnMvZG93bnJldi54bWxQSwECFAAUAAAACACHTuJAMy8F&#10;njsAAAA5AAAAEAAAAAAAAAABACAAAAAMAQAAZHJzL3NoYXBleG1sLnhtbFBLBQYAAAAABgAGAFsB&#10;AAC2AwAAAAA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367030</wp:posOffset>
                </wp:positionV>
                <wp:extent cx="5368925" cy="7816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925" cy="78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  <w:t>方兆玉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求职意向：银行柜员                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生日：1990.02.02                 手机：</w:t>
                            </w:r>
                            <w:r>
                              <w:rPr>
                                <w:szCs w:val="21"/>
                              </w:rPr>
                              <w:t>138 0013 8000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现居地：</w:t>
                            </w:r>
                            <w:r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    邮箱：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44332256</w:t>
                            </w:r>
                            <w:r>
                              <w:rPr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szCs w:val="21"/>
                              </w:rPr>
                              <w:t>126.com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85pt;margin-top:28.9pt;height:61.55pt;width:422.75pt;z-index:251667456;mso-width-relative:page;mso-height-relative:page;" filled="f" stroked="f" coordsize="21600,21600" o:gfxdata="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id4NNsAAAALAQAADwAAAAAAAAABACAAAAAiAAAA&#10;ZHJzL2Rvd25yZXYueG1sUEsBAhQAFAAAAAgAh07iQEA9zCM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姓名：</w:t>
                      </w:r>
                      <w:r>
                        <w:rPr>
                          <w:rFonts w:hint="eastAsia"/>
                          <w:szCs w:val="21"/>
                          <w:lang w:eastAsia="zh-CN"/>
                        </w:rPr>
                        <w:t>方兆玉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求职意向：银行柜员                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生日：1990.02.02                 手机：</w:t>
                      </w:r>
                      <w:r>
                        <w:rPr>
                          <w:szCs w:val="21"/>
                        </w:rPr>
                        <w:t>138 0013 8000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现居地：</w:t>
                      </w:r>
                      <w:r>
                        <w:rPr>
                          <w:rFonts w:hint="eastAsia"/>
                          <w:szCs w:val="21"/>
                          <w:lang w:eastAsia="zh-CN"/>
                        </w:rPr>
                        <w:t>上海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    邮箱：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44332256</w:t>
                      </w:r>
                      <w:r>
                        <w:rPr>
                          <w:szCs w:val="21"/>
                        </w:rPr>
                        <w:t>@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qq</w:t>
                      </w:r>
                      <w:r>
                        <w:rPr>
                          <w:szCs w:val="21"/>
                        </w:rPr>
                        <w:t>126.com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-109220</wp:posOffset>
                </wp:positionV>
                <wp:extent cx="1471930" cy="3460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6220" y="859155"/>
                          <a:ext cx="147193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4pt;margin-top:-8.6pt;height:27.25pt;width:115.9pt;z-index:251666432;mso-width-relative:page;mso-height-relative:page;" filled="f" stroked="f" coordsize="21600,21600" o:gfxdata="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WQystwAAAAKAQAADwAAAAAA&#10;AAABACAAAAAiAAAAZHJzL2Rvd25yZXYueG1sUEsBAhQAFAAAAAgAh07iQJqZG7dIAgAAc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-997585</wp:posOffset>
                </wp:positionH>
                <wp:positionV relativeFrom="paragraph">
                  <wp:posOffset>1268095</wp:posOffset>
                </wp:positionV>
                <wp:extent cx="1439545" cy="467995"/>
                <wp:effectExtent l="0" t="0" r="8255" b="82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3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55pt;margin-top:99.85pt;height:36.85pt;width:113.35pt;z-index:251662336;mso-width-relative:page;mso-height-relative:page;" coordorigin="0,330145" coordsize="1387704,727418" o:gfxdata="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CRUYi2wAAAAsBAAAPAAAAAAAAAAEA&#10;IAAAACIAAABkcnMvZG93bnJldi54bWxQSwECFAAUAAAACACHTuJAnGLMMPACAABpBwAADgAAAAAA&#10;AAABACAAAAAqAQAAZHJzL2Uyb0RvYy54bWxQSwUGAAAAAAYABgBZAQAAjAYAAAAA&#10;">
                <o:lock v:ext="edit" aspectratio="f"/>
                <v:shape id="直角三角形 18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1yDIvbsAAADa&#10;AAAADwAAAGRycy9kb3ducmV2LnhtbEVPXWvCMBR9F/Yfwh34ZlMnbLMaZQgDB1U2Z8HHa3Nty5qb&#10;0kSt/nozEHw8nO/pvDO1OFHrKssKhlEMgji3uuJCwfb3c/AOwnlkjbVlUnAhB/PZU2+KibZn/qHT&#10;xhcihLBLUEHpfZNI6fKSDLrINsSBO9jWoA+wLaRu8RzCTS1f4vhVGqw4NJTY0KKk/G9zNGHGbr2v&#10;r5lcpOkHf7uvzK/fVmOl+s/DeALCU+cf4rt7qRWM4P9K8IOc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DIv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20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k1R2urwAAADa&#10;AAAADwAAAGRycy9kb3ducmV2LnhtbEWP3WoCMRSE7wu+QziCN0UTt1JlNXohVAu96tYHOGzO/rCb&#10;kzVJXX37plDo5TAz3zC7w9324kY+tI41LBcKBHHpTMu1hsvX23wDIkRkg71j0vCgAIf95GmHuXEj&#10;f9KtiLVIEA45amhiHHIpQ9mQxbBwA3HyKuctxiR9LY3HMcFtLzOlXqXFltNCgwMdGyq74ttq6Kr1&#10;ufLX1UsXP9TzmJnsWtQnrWfTpdqCiHSP/+G/9rvRsILfK+kGyP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Udrq8AAAA&#10;2gAAAA8AAAAAAAAAAQAgAAAAIgAAAGRycy9kb3ducmV2LnhtbFBLAQIUABQAAAAIAIdO4kAzLwWe&#10;OwAAADkAAAAQAAAAAAAAAAEAIAAAAAsBAABkcnMvc2hhcGV4bWwueG1sUEsFBgAAAAAGAAYAWwEA&#10;ALUDAAAAAA=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-940435</wp:posOffset>
                </wp:positionV>
                <wp:extent cx="7594600" cy="10736580"/>
                <wp:effectExtent l="6350" t="6350" r="19050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5" y="5715"/>
                          <a:ext cx="7594600" cy="10736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74.05pt;height:845.4pt;width:598pt;z-index:-251656192;v-text-anchor:middle;mso-width-relative:page;mso-height-relative:page;" fillcolor="#D9D9D9 [2732]" filled="t" stroked="t" coordsize="21600,21600" o:gfxdata="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8T&#10;RfrfAAAADwEAAA8AAAAAAAAAAQAgAAAAIgAAAGRycy9kb3ducmV2LnhtbFBLAQIUABQAAAAIAIdO&#10;4kD+SJcwjgIAAEAFAAAOAAAAAAAAAAEAIAAAAC4BAABkcnMvZTJvRG9jLnhtbFBLBQYAAAAABgAG&#10;AFkBAAAuBgAAAAA=&#10;">
                <v:fill on="t" focussize="0,0"/>
                <v:stroke weight="1pt" color="#F2F2F2 [305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-954405</wp:posOffset>
                </wp:positionH>
                <wp:positionV relativeFrom="paragraph">
                  <wp:posOffset>-52705</wp:posOffset>
                </wp:positionV>
                <wp:extent cx="1439545" cy="467995"/>
                <wp:effectExtent l="0" t="0" r="8255" b="825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18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15pt;margin-top:-4.15pt;height:36.85pt;width:113.35pt;z-index:251661312;mso-width-relative:page;mso-height-relative:page;" coordorigin="0,330145" coordsize="1387704,727418" o:gfxdata="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pmZ4N9kAAAAJAQAADwAAAAAAAAAB&#10;ACAAAAAiAAAAZHJzL2Rvd25yZXYueG1sUEsBAhQAFAAAAAgAh07iQLZwW17zAgAAbQcAAA4AAAAA&#10;AAAAAQAgAAAAKAEAAGRycy9lMm9Eb2MueG1sUEsFBgAAAAAGAAYAWQEAAI0GAAAAAA==&#10;">
                <o:lock v:ext="edit" aspectratio="f"/>
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UdRh/L4AAADb&#10;AAAADwAAAGRycy9kb3ducmV2LnhtbEWPT2sCQQzF7wW/wxDBW53Vg62ro4ggKFip/8Bj3Im7izuZ&#10;ZWeq1k9vDoXe8sj7vbyMpw9XqRs1ofRsoNdNQBFn3pacGzjsF++foEJEtlh5JgO/FGA6ab2NMbX+&#10;zlu67WKuJIRDigaKGOtU65AV5DB0fU0su4tvHEaRTa5tg3cJd5XuJ8lAOyxZLhRY07yg7Lr7cVLj&#10;tDlXz6Oer9cz/g6rY9x8fA2N6bR7yQhUpEf8N//RSyuclJVfZAA9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Rh/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xPNiS7oAAADb&#10;AAAADwAAAGRycy9kb3ducmV2LnhtbEVPy2oCMRTdF/yHcAU3RROnRWU0uhCqha46+gGXyZ0HM7kZ&#10;k9TRv28WhS4P5707PGwv7uRD61jDcqFAEJfOtFxruF4+5hsQISIb7B2ThicFOOwnLzvMjRv5m+5F&#10;rEUK4ZCjhibGIZcylA1ZDAs3ECeuct5iTNDX0ngcU7jtZabUSlpsOTU0ONCxobIrfqyGrlqfK397&#10;f+vil3odM5Pdivqk9Wy6VFsQkR7xX/zn/jQasrQ+fUk/QO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82JLugAAANsA&#10;AAAPAAAAAAAAAAEAIAAAACIAAABkcnMvZG93bnJldi54bWxQSwECFAAUAAAACACHTuJAMy8FnjsA&#10;AAA5AAAAEAAAAAAAAAABACAAAAAJAQAAZHJzL3NoYXBleG1sLnhtbFBLBQYAAAAABgAGAFsBAACz&#10;AwAAAAA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672FC"/>
    <w:multiLevelType w:val="multilevel"/>
    <w:tmpl w:val="225672FC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7BC55B8"/>
    <w:multiLevelType w:val="multilevel"/>
    <w:tmpl w:val="37BC55B8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5BB40D44"/>
    <w:rsid w:val="377C6A43"/>
    <w:rsid w:val="5BB40D4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2018-08-13T02:42:00Z</dcterms:created>
  <dc:creator>WPS_1502851035</dc:creator>
  <cp:lastModifiedBy>满天都是小猩猩</cp:lastModifiedBy>
  <dcterms:modified xsi:type="dcterms:W3CDTF">2023-04-20T02:53:37Z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FED3882C1D6545FC8F2E36DEC36C1FFA_12</vt:lpwstr>
  </property>
</Properties>
</file>