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6487795</wp:posOffset>
                </wp:positionV>
                <wp:extent cx="2727960" cy="1852930"/>
                <wp:effectExtent l="0" t="0" r="0" b="0"/>
                <wp:wrapNone/>
                <wp:docPr id="3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17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姓    名：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刘小紫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    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：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   123123123123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电子邮箱：   123123@qq.com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22.25pt;margin-top:510.85pt;height:145.9pt;width:214.8pt;z-index:251663360;mso-width-relative:page;mso-height-relative:page;" filled="f" stroked="f" coordsize="21600,21600" o:gfxdata="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KCCDdAAAADQEAAA8AAAAAAAAAAQAgAAAAIgAAAGRycy9kb3du&#10;cmV2LnhtbFBLAQIUABQAAAAIAIdO4kCjXv8bMwIAAEY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姓    名：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刘小紫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    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：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   123123123123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电子邮箱：   123123@qq.com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-661670</wp:posOffset>
            </wp:positionV>
            <wp:extent cx="7096125" cy="10205720"/>
            <wp:effectExtent l="0" t="0" r="952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020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8703310</wp:posOffset>
                </wp:positionV>
                <wp:extent cx="748665" cy="653415"/>
                <wp:effectExtent l="0" t="0" r="13335" b="1333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6335" y="9617710"/>
                          <a:ext cx="748665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05pt;margin-top:685.3pt;height:51.45pt;width:58.95pt;z-index:251661312;v-text-anchor:middle;mso-width-relative:page;mso-height-relative:page;" fillcolor="#FFFFFF [3212]" filled="t" stroked="f" coordsize="21600,21600" o:gfxdata="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NsI2toAAAANAQAADwAAAAAAAAABACAAAAAiAAAA&#10;ZHJzL2Rvd25yZXYueG1sUEsBAhQAFAAAAAgAh07iQIERA0V3AgAA2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9525" b="127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g:grpSp>
                        <wpg:cNvPr id="5" name="组合 3"/>
                        <wpg:cNvGrpSpPr/>
                        <wpg:grpSpPr>
                          <a:xfrm>
                            <a:off x="0" y="0"/>
                            <a:ext cx="7559675" cy="429904"/>
                            <a:chOff x="0" y="0"/>
                            <a:chExt cx="7559675" cy="429904"/>
                          </a:xfrm>
                          <a:solidFill>
                            <a:srgbClr val="0085CA"/>
                          </a:solidFill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0"/>
                              <a:ext cx="7559675" cy="2456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梯形 47"/>
                          <wps:cNvSpPr/>
                          <wps:spPr>
                            <a:xfrm flipV="1">
                              <a:off x="2183642" y="61413"/>
                              <a:ext cx="3192392" cy="368491"/>
                            </a:xfrm>
                            <a:prstGeom prst="trapezoid">
                              <a:avLst>
                                <a:gd name="adj" fmla="val 5463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" name="组合 4"/>
                        <wpg:cNvGrpSpPr/>
                        <wpg:grpSpPr>
                          <a:xfrm rot="10800000">
                            <a:off x="0" y="10261909"/>
                            <a:ext cx="7559675" cy="429904"/>
                            <a:chOff x="0" y="10261909"/>
                            <a:chExt cx="7559675" cy="429904"/>
                          </a:xfrm>
                          <a:solidFill>
                            <a:srgbClr val="0085CA"/>
                          </a:solidFill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0" y="10261909"/>
                              <a:ext cx="7559675" cy="2456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梯形 45"/>
                          <wps:cNvSpPr/>
                          <wps:spPr>
                            <a:xfrm flipV="1">
                              <a:off x="2183642" y="10323322"/>
                              <a:ext cx="3192392" cy="368491"/>
                            </a:xfrm>
                            <a:prstGeom prst="trapezoid">
                              <a:avLst>
                                <a:gd name="adj" fmla="val 5463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7" name="圆角矩形 5"/>
                        <wps:cNvSpPr/>
                        <wps:spPr>
                          <a:xfrm>
                            <a:off x="505067" y="4022199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圆角矩形 6"/>
                        <wps:cNvSpPr/>
                        <wps:spPr>
                          <a:xfrm>
                            <a:off x="505067" y="7120039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圆角矩形 7"/>
                        <wps:cNvSpPr/>
                        <wps:spPr>
                          <a:xfrm>
                            <a:off x="505067" y="8806403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" name="圆角矩形 8"/>
                        <wps:cNvSpPr/>
                        <wps:spPr>
                          <a:xfrm>
                            <a:off x="505067" y="2425201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矩形 9"/>
                        <wps:cNvSpPr/>
                        <wps:spPr>
                          <a:xfrm>
                            <a:off x="0" y="743707"/>
                            <a:ext cx="7559675" cy="10832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矩形 10"/>
                        <wps:cNvSpPr/>
                        <wps:spPr>
                          <a:xfrm>
                            <a:off x="4964430" y="911833"/>
                            <a:ext cx="2263775" cy="7619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76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85CA"/>
                                  <w:spacing w:val="60"/>
                                  <w:sz w:val="48"/>
                                  <w:szCs w:val="4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85CA"/>
                                  <w:spacing w:val="60"/>
                                  <w:sz w:val="48"/>
                                  <w:szCs w:val="48"/>
                                  <w:lang w:eastAsia="zh-CN"/>
                                </w:rPr>
                                <w:t>刘小紫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85CA"/>
                                  <w:spacing w:val="60"/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80" w:lineRule="exact"/>
                                <w:jc w:val="right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Times New Roman"/>
                                  <w:color w:val="0085CA"/>
                                  <w:sz w:val="22"/>
                                  <w:szCs w:val="22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hAnsi="微软雅黑" w:eastAsia="微软雅黑" w:cs="Times New Roman"/>
                                  <w:color w:val="0085CA"/>
                                  <w:sz w:val="22"/>
                                  <w:szCs w:val="22"/>
                                  <w:lang w:val="en-US" w:eastAsia="zh-CN"/>
                                </w:rPr>
                                <w:t>会计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3" name="组合 11"/>
                        <wpg:cNvGrpSpPr/>
                        <wpg:grpSpPr>
                          <a:xfrm>
                            <a:off x="505067" y="834798"/>
                            <a:ext cx="2092359" cy="891540"/>
                            <a:chOff x="505067" y="834798"/>
                            <a:chExt cx="2092359" cy="891540"/>
                          </a:xfrm>
                        </wpg:grpSpPr>
                        <wps:wsp>
                          <wps:cNvPr id="37" name="文本框 42"/>
                          <wps:cNvSpPr txBox="1"/>
                          <wps:spPr>
                            <a:xfrm>
                              <a:off x="806726" y="834798"/>
                              <a:ext cx="1790700" cy="891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42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80 0000 000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42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邮箱：1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800@qq.com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42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微信：Xdocerresume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505067" y="939961"/>
                              <a:ext cx="176212" cy="176212"/>
                            </a:xfrm>
                            <a:prstGeom prst="round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solidFill>
                                <a:srgbClr val="318C8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" name="圆角矩形 39"/>
                          <wps:cNvSpPr/>
                          <wps:spPr>
                            <a:xfrm>
                              <a:off x="505067" y="1211939"/>
                              <a:ext cx="176212" cy="176212"/>
                            </a:xfrm>
                            <a:prstGeom prst="round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solidFill>
                                <a:srgbClr val="318C8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圆角矩形 40"/>
                          <wps:cNvSpPr/>
                          <wps:spPr>
                            <a:xfrm>
                              <a:off x="505067" y="1484606"/>
                              <a:ext cx="176212" cy="176212"/>
                            </a:xfrm>
                            <a:prstGeom prst="round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solidFill>
                                <a:srgbClr val="318C8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KSO_Shape"/>
                          <wps:cNvSpPr/>
                          <wps:spPr bwMode="auto">
                            <a:xfrm>
                              <a:off x="537598" y="1258172"/>
                              <a:ext cx="113201" cy="75583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KSO_Shape"/>
                          <wps:cNvSpPr/>
                          <wps:spPr>
                            <a:xfrm>
                              <a:off x="535217" y="1515057"/>
                              <a:ext cx="113201" cy="105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3" name="KSO_Shape"/>
                          <wps:cNvSpPr/>
                          <wps:spPr bwMode="auto">
                            <a:xfrm>
                              <a:off x="535217" y="967180"/>
                              <a:ext cx="117976" cy="117976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14" name="矩形 12"/>
                        <wps:cNvSpPr/>
                        <wps:spPr>
                          <a:xfrm>
                            <a:off x="808662" y="2828577"/>
                            <a:ext cx="6247765" cy="8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2012.09—2016.6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东南大学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经济管理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专业            本科学历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主修课程：广告学，广告文案写作，传播学，新闻学概论，中外文学鉴赏，中外文化概述，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英国文学，英美影视口语进阶，专业英语，计算机软件技术基础，绘画基础等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矩形 13"/>
                        <wps:cNvSpPr/>
                        <wps:spPr>
                          <a:xfrm>
                            <a:off x="787795" y="2404232"/>
                            <a:ext cx="2772898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 xml:space="preserve">教育背景      Education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5546" y="2493599"/>
                            <a:ext cx="171385" cy="119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8662" y="4441686"/>
                            <a:ext cx="6247765" cy="2301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.08-20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可口可乐瑞安公司                        部门经理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负责调查各个销售网点销售情况。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帮助销售部门组长核对当月销售完成情况。 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组织活动赛事制作海报宣传活动，提出切实可行的活动计划。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left="720" w:firstLine="0" w:firstLineChars="0"/>
                                <w:jc w:val="left"/>
                                <w:textAlignment w:val="baseline"/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2015.08-2016.08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东南大学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院校联络部                        副部长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组织业余活动、服务学生生活文案工作；课堂教学、组织业余活动、生活文案工作；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熟练掌握并加强了组织活动与教学能力；巩固并检验了自己英语学习的知识水平。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组织业余活动、服务学生生活文案工作；课堂教学、组织业余活动、生活文案工作；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" name="矩形 16"/>
                        <wps:cNvSpPr/>
                        <wps:spPr>
                          <a:xfrm>
                            <a:off x="787795" y="4017437"/>
                            <a:ext cx="2277597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>工作经历      Experience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KSO_Shape"/>
                        <wps:cNvSpPr/>
                        <wps:spPr bwMode="auto">
                          <a:xfrm>
                            <a:off x="549495" y="4065524"/>
                            <a:ext cx="172024" cy="168827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矩形 18"/>
                        <wps:cNvSpPr/>
                        <wps:spPr>
                          <a:xfrm>
                            <a:off x="784449" y="7100946"/>
                            <a:ext cx="2280944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>荣誉奖励       Award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KSO_Shape"/>
                        <wps:cNvSpPr/>
                        <wps:spPr bwMode="auto">
                          <a:xfrm>
                            <a:off x="556662" y="7166434"/>
                            <a:ext cx="158088" cy="143313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2" name="矩形 20"/>
                        <wps:cNvSpPr/>
                        <wps:spPr>
                          <a:xfrm>
                            <a:off x="808662" y="9218912"/>
                            <a:ext cx="624776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" name="矩形 21"/>
                        <wps:cNvSpPr/>
                        <wps:spPr>
                          <a:xfrm>
                            <a:off x="787795" y="8794674"/>
                            <a:ext cx="2277597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>自我评价      About 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KSO_Shape"/>
                        <wps:cNvSpPr/>
                        <wps:spPr bwMode="auto">
                          <a:xfrm>
                            <a:off x="564123" y="8841746"/>
                            <a:ext cx="132971" cy="167937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25" name="组合 23"/>
                        <wpg:cNvGrpSpPr/>
                        <wpg:grpSpPr>
                          <a:xfrm>
                            <a:off x="3035714" y="2554600"/>
                            <a:ext cx="4020653" cy="6411269"/>
                            <a:chOff x="3035714" y="2554600"/>
                            <a:chExt cx="6551301" cy="6411269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3035714" y="2554600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3035714" y="4139787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3035714" y="7263783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3035714" y="8965869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" name="矩形 24"/>
                        <wps:cNvSpPr/>
                        <wps:spPr>
                          <a:xfrm>
                            <a:off x="812498" y="7574625"/>
                            <a:ext cx="2675890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2012年国家奖学金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2012年获“三好学生”称号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2012年创业杯大赛获得团体赛铜奖         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7" name="矩形 25"/>
                        <wps:cNvSpPr/>
                        <wps:spPr>
                          <a:xfrm>
                            <a:off x="3876952" y="7574625"/>
                            <a:ext cx="302196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20" w:lineRule="exact"/>
                                <w:ind w:firstLineChars="0"/>
                                <w:jc w:val="left"/>
                                <w:textAlignment w:val="baseline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2012年任班长一职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2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2011年获营销大赛一等奖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2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2014年获学院优秀班干部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直接连接符 26"/>
                        <wps:cNvCnPr/>
                        <wps:spPr>
                          <a:xfrm>
                            <a:off x="631067" y="2677201"/>
                            <a:ext cx="0" cy="1013318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7"/>
                        <wps:cNvCnPr/>
                        <wps:spPr>
                          <a:xfrm>
                            <a:off x="631067" y="4274199"/>
                            <a:ext cx="0" cy="249146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8"/>
                        <wps:cNvCnPr/>
                        <wps:spPr>
                          <a:xfrm>
                            <a:off x="631067" y="7372039"/>
                            <a:ext cx="0" cy="102266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9"/>
                        <wps:cNvCnPr/>
                        <wps:spPr>
                          <a:xfrm>
                            <a:off x="631067" y="9058403"/>
                            <a:ext cx="0" cy="88569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椭圆 30"/>
                        <wps:cNvSpPr/>
                        <wps:spPr>
                          <a:xfrm>
                            <a:off x="608207" y="58179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椭圆 31"/>
                        <wps:cNvSpPr/>
                        <wps:spPr>
                          <a:xfrm>
                            <a:off x="608207" y="4596666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90pt;margin-top:-72pt;height:841.9pt;width:595.25pt;z-index:251664384;mso-width-relative:page;mso-height-relative:page;" coordsize="7559675,10691813" o:gfxdata="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">
                <o:lock v:ext="edit" aspectratio="f"/>
                <v:group id="组合 3" o:spid="_x0000_s1026" o:spt="203" style="position:absolute;left:0;top:0;height:429904;width:7559675;" coordsize="7559675,42990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45660;width:7559675;v-text-anchor:middle;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183642;top:61413;flip:y;height:368491;width:3192392;v-text-anchor:middle;" filled="t" stroked="f" coordsize="3192392,368491" o:gfxdata="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qAsb4A&#10;AADbAAAADwAAAAAAAAABACAAAAAiAAAAZHJzL2Rvd25yZXYueG1sUEsBAhQAFAAAAAgAh07iQDMv&#10;BZ47AAAAOQAAABAAAAAAAAAAAQAgAAAADQEAAGRycy9zaGFwZXhtbC54bWxQSwUGAAAAAAYABgBb&#10;AQAAtwMAAAAA&#10;" path="m0,368491l201306,0,2991085,0,3192392,368491xe">
                    <v:path o:connectlocs="1596196,0;100653,184245;1596196,368491;3091738,18424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4" o:spid="_x0000_s1026" o:spt="203" style="position:absolute;left:0;top:10261909;height:429904;width:7559675;rotation:11796480f;" coordorigin="0,10261909" coordsize="7559675,429904" o:gfxdata="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Zpqyr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10261909;height:245660;width:7559675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183642;top:10323322;flip:y;height:368491;width:3192392;v-text-anchor:middle;" filled="t" stroked="f" coordsize="3192392,368491" o:gfxdata="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ku12/&#10;AAAA2wAAAA8AAAAAAAAAAQAgAAAAIgAAAGRycy9kb3ducmV2LnhtbFBLAQIUABQAAAAIAIdO4kAz&#10;LwWeOwAAADkAAAAQAAAAAAAAAAEAIAAAAA4BAABkcnMvc2hhcGV4bWwueG1sUEsFBgAAAAAGAAYA&#10;WwEAALgDAAAAAA==&#10;" path="m0,368491l201306,0,2991085,0,3192392,368491xe">
                    <v:path o:connectlocs="1596196,0;100653,184245;1596196,368491;3091738,18424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圆角矩形 5" o:spid="_x0000_s1026" o:spt="2" style="position:absolute;left:505067;top:4022199;height:252000;width:252000;v-text-anchor:middle;" fillcolor="#0085CA" filled="t" stroked="t" coordsize="21600,21600" arcsize="0.166666666666667" o:gfxdata="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vS0UvQAA&#10;ANoAAAAPAAAAAAAAAAEAIAAAACIAAABkcnMvZG93bnJldi54bWxQSwECFAAUAAAACACHTuJAMy8F&#10;njsAAAA5AAAAEAAAAAAAAAABACAAAAAMAQAAZHJzL3NoYXBleG1sLnhtbFBLBQYAAAAABgAGAFsB&#10;AAC2AwAAAAA=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oundrect id="圆角矩形 6" o:spid="_x0000_s1026" o:spt="2" style="position:absolute;left:505067;top:7120039;height:252000;width:252000;v-text-anchor:middle;" fillcolor="#0085CA" filled="t" stroked="t" coordsize="21600,21600" arcsize="0.166666666666667" o:gfxdata="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K5ZrsAAADa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oundrect id="圆角矩形 7" o:spid="_x0000_s1026" o:spt="2" style="position:absolute;left:505067;top:8806403;height:252000;width:252000;v-text-anchor:middle;" fillcolor="#0085CA" filled="t" stroked="t" coordsize="21600,21600" arcsize="0.166666666666667" o:gfxdata="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bhz9vQAA&#10;ANoAAAAPAAAAAAAAAAEAIAAAACIAAABkcnMvZG93bnJldi54bWxQSwECFAAUAAAACACHTuJAMy8F&#10;njsAAAA5AAAAEAAAAAAAAAABACAAAAAMAQAAZHJzL3NoYXBleG1sLnhtbFBLBQYAAAAABgAGAFsB&#10;AAC2AwAAAAA=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oundrect id="圆角矩形 8" o:spid="_x0000_s1026" o:spt="2" style="position:absolute;left:505067;top:2425201;height:252000;width:252000;v-text-anchor:middle;" fillcolor="#0085CA" filled="t" stroked="t" coordsize="21600,21600" arcsize="0.166666666666667" o:gfxdata="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d5e7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ect id="矩形 9" o:spid="_x0000_s1026" o:spt="1" style="position:absolute;left:0;top:743707;height:1083266;width:7559675;v-text-anchor:middle;" fillcolor="#D9D9D9" filled="t" stroked="f" coordsize="21600,21600" o:gfxdata="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0JY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0" o:spid="_x0000_s1026" o:spt="1" style="position:absolute;left:4964430;top:911833;height:761977;width:2263775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576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85CA"/>
                            <w:spacing w:val="60"/>
                            <w:sz w:val="48"/>
                            <w:szCs w:val="4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85CA"/>
                            <w:spacing w:val="60"/>
                            <w:sz w:val="48"/>
                            <w:szCs w:val="48"/>
                            <w:lang w:eastAsia="zh-CN"/>
                          </w:rPr>
                          <w:t>刘小紫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85CA"/>
                            <w:spacing w:val="60"/>
                            <w:sz w:val="48"/>
                            <w:szCs w:val="48"/>
                          </w:rPr>
                          <w:t xml:space="preserve">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80" w:lineRule="exact"/>
                          <w:jc w:val="right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Times New Roman"/>
                            <w:color w:val="0085CA"/>
                            <w:sz w:val="22"/>
                            <w:szCs w:val="22"/>
                          </w:rPr>
                          <w:t>求职意向：</w:t>
                        </w:r>
                        <w:r>
                          <w:rPr>
                            <w:rFonts w:hint="eastAsia" w:hAnsi="微软雅黑" w:eastAsia="微软雅黑" w:cs="Times New Roman"/>
                            <w:color w:val="0085CA"/>
                            <w:sz w:val="22"/>
                            <w:szCs w:val="22"/>
                            <w:lang w:val="en-US" w:eastAsia="zh-CN"/>
                          </w:rPr>
                          <w:t>会计</w:t>
                        </w:r>
                      </w:p>
                    </w:txbxContent>
                  </v:textbox>
                </v:rect>
                <v:group id="组合 11" o:spid="_x0000_s1026" o:spt="203" style="position:absolute;left:505067;top:834798;height:891540;width:2092359;" coordorigin="505067,834798" coordsize="2092359,89154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2" o:spid="_x0000_s1026" o:spt="202" type="#_x0000_t202" style="position:absolute;left:806726;top:834798;height:891540;width:179070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42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电话：1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80 0000 000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42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邮箱：1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800@qq.com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42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微信：Xdocerresume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505067;top:939961;height:176212;width:176212;v-text-anchor:middle;" fillcolor="#0085CA" filled="t" stroked="t" coordsize="21600,21600" arcsize="0.166666666666667" o:gfxdata="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pIY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18C80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505067;top:1211939;height:176212;width:176212;v-text-anchor:middle;" fillcolor="#0085CA" filled="t" stroked="t" coordsize="21600,21600" arcsize="0.166666666666667" o:gfxdata="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m7f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18C80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505067;top:1484606;height:176212;width:176212;v-text-anchor:middle;" fillcolor="#0085CA" filled="t" stroked="t" coordsize="21600,21600" arcsize="0.166666666666667" o:gfxdata="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o3G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18C80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537598;top:1258172;height:75583;width:113201;v-text-anchor:middle;" fillcolor="#FFFFFF" filled="t" stroked="f" coordsize="4974795,3320682" o:gfxdata="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/GIK&#10;wAAAANsAAAAPAAAAAAAAAAEAIAAAACIAAABkcnMvZG93bnJldi54bWxQSwECFAAUAAAACACHTuJA&#10;My8FnjsAAAA5AAAAEAAAAAAAAAABACAAAAAPAQAAZHJzL3NoYXBleG1sLnhtbFBLBQYAAAAABgAG&#10;AFsBAAC5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43185,41102;56562,52709;69939,41102;109680,75583;3445,75583;43185,41102;0,3633;40693,38940;0,74247;0,3633;113201,3567;113201,74312;72432,38940;113201,3567;797,0;112328,0;56562,48383;797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535217;top:1515057;height:105466;width:113201;v-text-anchor:middle;" fillcolor="#FFFFFF" filled="t" stroked="f" coordsize="969654,903534" o:gfxdata="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4NNq8AAAA&#10;2w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35217;top:967180;height:117976;width:117976;v-text-anchor:middle;" fillcolor="#FFFFFF" filled="t" stroked="f" coordsize="5581,5581" o:gfxdata="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8SJvC/&#10;AAAA2w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@0,@0;@0,@0;@0,@0;@0,@0;@0,@0;@0,@0;@0,@0;@0,@0;@0,@0;@0,@0;@0,@0;@0,@0;@0,@0;@0,@0;@0,@0;@0,@0;@0,@0;@0,@0;@0,@0;@0,@0;@0,839851801;@0,@0;@0,@0;@0,@0;@0,@0;83985180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12" o:spid="_x0000_s1026" o:spt="1" style="position:absolute;left:808662;top:2828577;height:853415;width:6247765;" filled="f" stroked="f" coordsize="21600,21600" o:gfxdata="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AbI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2012.09—2016.6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东南大学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经济管理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专业            本科学历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主修课程：广告学，广告文案写作，传播学，新闻学概论，中外文学鉴赏，中外文化概述，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英国文学，英美影视口语进阶，专业英语，计算机软件技术基础，绘画基础等</w:t>
                        </w:r>
                      </w:p>
                    </w:txbxContent>
                  </v:textbox>
                </v:rect>
                <v:rect id="矩形 13" o:spid="_x0000_s1026" o:spt="1" style="position:absolute;left:787795;top:2404232;height:288925;width:2772898;v-text-anchor:middle;" filled="f" stroked="f" coordsize="21600,21600" o:gfxdata="UEsDBAoAAAAAAIdO4kAAAAAAAAAAAAAAAAAEAAAAZHJzL1BLAwQUAAAACACHTuJAE5Dk/7gAAADb&#10;AAAADwAAAGRycy9kb3ducmV2LnhtbEVPTYvCMBC9L/gfwgh7W1MFRa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5Dk/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 xml:space="preserve">教育背景      Education </w:t>
                        </w:r>
                      </w:p>
                    </w:txbxContent>
                  </v:textbox>
                </v:rect>
                <v:shape id="Freeform 142" o:spid="_x0000_s1026" o:spt="100" style="position:absolute;left:545546;top:2493599;height:119182;width:171385;" fillcolor="#FFFFFF" filled="t" stroked="f" coordsize="263,184" o:gfxdata="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knjW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rect id="Rectangle 3" o:spid="_x0000_s1026" o:spt="1" style="position:absolute;left:808662;top:4441686;height:2301240;width:6247765;" filled="f" stroked="f" coordsize="21600,21600" o:gfxdata="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UvL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.08-20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可口可乐瑞安公司                        部门经理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负责调查各个销售网点销售情况。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帮助销售部门组长核对当月销售完成情况。 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组织活动赛事制作海报宣传活动，提出切实可行的活动计划。</w:t>
                        </w:r>
                      </w:p>
                      <w:p>
                        <w:pPr>
                          <w:pStyle w:val="5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left="720" w:firstLine="0" w:firstLineChars="0"/>
                          <w:jc w:val="left"/>
                          <w:textAlignment w:val="baseline"/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2015.08-2016.08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东南大学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院校联络部                        副部长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组织业余活动、服务学生生活文案工作；课堂教学、组织业余活动、生活文案工作；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熟练掌握并加强了组织活动与教学能力；巩固并检验了自己英语学习的知识水平。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组织业余活动、服务学生生活文案工作；课堂教学、组织业余活动、生活文案工作；</w:t>
                        </w:r>
                      </w:p>
                    </w:txbxContent>
                  </v:textbox>
                </v:rect>
                <v:rect id="矩形 16" o:spid="_x0000_s1026" o:spt="1" style="position:absolute;left:787795;top:4017437;height:288925;width:2277597;v-text-anchor:middle;" filled="f" stroked="f" coordsize="21600,21600" o:gfxdata="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RS2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>工作经历      Experience</w:t>
                        </w:r>
                      </w:p>
                    </w:txbxContent>
                  </v:textbox>
                </v:rect>
                <v:shape id="KSO_Shape" o:spid="_x0000_s1026" o:spt="100" style="position:absolute;left:549495;top:4065524;height:168827;width:172024;v-text-anchor:middle;" fillcolor="#FFFFFF" filled="t" stroked="f" coordsize="99,97" o:gfxdata="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gE3G8AAAA&#10;2wAAAA8AAAAAAAAAAQAgAAAAIgAAAGRycy9kb3ducmV2LnhtbFBLAQIUABQAAAAIAIdO4kAzLwWe&#10;OwAAADkAAAAQAAAAAAAAAAEAIAAAAAsBAABkcnMvc2hhcGV4bWwueG1sUEsFBgAAAAAGAAYAWwEA&#10;ALUD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矩形 18" o:spid="_x0000_s1026" o:spt="1" style="position:absolute;left:784449;top:7100946;height:288925;width:2280944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>荣誉奖励       Award</w:t>
                        </w:r>
                      </w:p>
                    </w:txbxContent>
                  </v:textbox>
                </v:rect>
                <v:shape id="KSO_Shape" o:spid="_x0000_s1026" o:spt="100" style="position:absolute;left:556662;top:7166434;height:143313;width:158088;v-text-anchor:middle;" fillcolor="#FFFFFF" filled="t" stroked="f" coordsize="63,57" o:gfxdata="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ZaeC8AAAA&#10;2wAAAA8AAAAAAAAAAQAgAAAAIgAAAGRycy9kb3ducmV2LnhtbFBLAQIUABQAAAAIAIdO4kAzLwWe&#10;OwAAADkAAAAQAAAAAAAAAAEAIAAAAAsBAABkcnMvc2hhcGV4bWwueG1sUEsFBgAAAAAGAAYAWwEA&#10;ALUDAAAAAA=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  <v:rect id="矩形 20" o:spid="_x0000_s1026" o:spt="1" style="position:absolute;left:808662;top:9218912;height:777240;width:6247765;" filled="f" stroked="f" coordsize="21600,21600" o:gfxdata="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Zv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</w:r>
                      </w:p>
                    </w:txbxContent>
                  </v:textbox>
                </v:rect>
                <v:rect id="矩形 21" o:spid="_x0000_s1026" o:spt="1" style="position:absolute;left:787795;top:8794674;height:288925;width:2277597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>自我评价      About Me</w:t>
                        </w:r>
                      </w:p>
                    </w:txbxContent>
                  </v:textbox>
                </v:rect>
                <v:shape id="KSO_Shape" o:spid="_x0000_s1026" o:spt="100" style="position:absolute;left:564123;top:8841746;height:167937;width:132971;v-text-anchor:middle;" fillcolor="#FFFFFF" filled="t" stroked="f" coordsize="1679575,2125662" o:gfxdata="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PpYb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0255,73753;51091,79348;50505,82628;49830,86560;51136,90739;73123,132709;70149,89863;70983,85594;70081,82089;72604,78988;83012,73259;92541,73776;99547,80673;105584,88402;110630,96985;114550,106579;117343,117206;118898,128957;113987,137652;98376,144325;81998,148616;65103,150458;47216,149649;29533,145987;12615,139584;0,132439;1216,119969;3739,108758;7478,98692;12344,89728;18269,81797;25162,74764;33858,67979;65856,404;73402,2451;80226,6050;86059,10977;90677,17005;93943,23978;95632,31694;95429,40602;92816,49510;88109,57293;81600,63569;72456,68517;66284,70137;59618,70587;52163,69620;45316,67168;39167,63434;33604,58192;29054,51444;26171,43729;25113,35293;26013,27308;28626,20019;32680,13519;37996,8053;44392,3869;51667,1102;59550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23" o:spid="_x0000_s1026" o:spt="203" style="position:absolute;left:3035714;top:2554600;height:6411269;width:4020653;" coordorigin="3035714,2554600" coordsize="6551301,641126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035714;top:2554600;height:0;width:6551301;" filled="f" stroked="t" coordsize="21600,21600" o:gfxdata="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6sa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  <v:line id="_x0000_s1026" o:spid="_x0000_s1026" o:spt="20" style="position:absolute;left:3035714;top:4139787;height:0;width:6551301;" filled="f" stroked="t" coordsize="21600,21600" o:gfxdata="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5zQ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  <v:line id="_x0000_s1026" o:spid="_x0000_s1026" o:spt="20" style="position:absolute;left:3035714;top:7263783;height:0;width:6551301;" filled="f" stroked="t" coordsize="21600,21600" o:gfxdata="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5G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  <v:line id="_x0000_s1026" o:spid="_x0000_s1026" o:spt="20" style="position:absolute;left:3035714;top:8965869;height:0;width:6551301;" filled="f" stroked="t" coordsize="21600,21600" o:gfxdata="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kP8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</v:group>
                <v:rect id="矩形 24" o:spid="_x0000_s1026" o:spt="1" style="position:absolute;left:812498;top:7574625;height:891540;width:2675890;" filled="f" stroked="f" coordsize="21600,21600" o:gfxdata="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cp3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2012年国家奖学金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2012年获“三好学生”称号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2012年创业杯大赛获得团体赛铜奖          </w:t>
                        </w:r>
                      </w:p>
                    </w:txbxContent>
                  </v:textbox>
                </v:rect>
                <v:rect id="矩形 25" o:spid="_x0000_s1026" o:spt="1" style="position:absolute;left:3876952;top:7574625;height:891540;width:3021965;" filled="f" stroked="f" coordsize="21600,21600" o:gfxdata="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jh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20" w:lineRule="exact"/>
                          <w:ind w:firstLineChars="0"/>
                          <w:jc w:val="left"/>
                          <w:textAlignment w:val="baseline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2012年任班长一职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2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2011年获营销大赛一等奖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2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2014年获学院优秀班干部</w:t>
                        </w:r>
                      </w:p>
                    </w:txbxContent>
                  </v:textbox>
                </v:rect>
                <v:line id="直接连接符 26" o:spid="_x0000_s1026" o:spt="20" style="position:absolute;left:631067;top:2677201;height:1013318;width:0;" filled="f" stroked="t" coordsize="21600,21600" o:gfxdata="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6Cpa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line id="直接连接符 27" o:spid="_x0000_s1026" o:spt="20" style="position:absolute;left:631067;top:4274199;height:2491464;width:0;" filled="f" stroked="t" coordsize="21600,21600" o:gfxdata="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kj8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line id="直接连接符 28" o:spid="_x0000_s1026" o:spt="20" style="position:absolute;left:631067;top:7372039;height:1022661;width:0;" filled="f" stroked="t" coordsize="21600,21600" o:gfxdata="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Hs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line id="直接连接符 29" o:spid="_x0000_s1026" o:spt="20" style="position:absolute;left:631067;top:9058403;height:885697;width:0;" filled="f" stroked="t" coordsize="21600,21600" o:gfxdata="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LF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shape id="椭圆 30" o:spid="_x0000_s1026" o:spt="3" type="#_x0000_t3" style="position:absolute;left:608207;top:5817998;height:45720;width:45720;v-text-anchor:middle;" fillcolor="#0085CA" filled="t" stroked="t" coordsize="21600,21600" o:gfxdata="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QOWb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0085CA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608207;top:4596666;height:45720;width:45720;v-text-anchor:middle;" fillcolor="#0085CA" filled="t" stroked="t" coordsize="21600,21600" o:gfxdata="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SkrOtwAAANsAAAAP&#10;AAAAAAAAAAEAIAAAACIAAABkcnMvZG93bnJldi54bWxQSwECFAAUAAAACACHTuJAMy8FnjsAAAA5&#10;AAAAEAAAAAAAAAABACAAAAAGAQAAZHJzL3NoYXBleG1sLnhtbFBLBQYAAAAABgAGAFsBAACwAwAA&#10;AAA=&#10;">
                  <v:fill on="t" focussize="0,0"/>
                  <v:stroke weight="3pt" color="#0085C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8774430</wp:posOffset>
                </wp:positionV>
                <wp:extent cx="748665" cy="653415"/>
                <wp:effectExtent l="0" t="0" r="13335" b="133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pt;margin-top:690.9pt;height:51.45pt;width:58.95pt;z-index:251659264;v-text-anchor:middle;mso-width-relative:page;mso-height-relative:page;" fillcolor="#FFFFFF [3212]" filled="t" stroked="f" coordsize="21600,21600" o:gfxdata="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3LXg7bAAAADAEAAA8AAAAAAAAAAQAgAAAAIgAAAGRycy9kb3ducmV2&#10;LnhtbFBLAQIUABQAAAAIAIdO4kAlCXI/awIAAMw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8594725</wp:posOffset>
                </wp:positionV>
                <wp:extent cx="748665" cy="653415"/>
                <wp:effectExtent l="0" t="0" r="13335" b="133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4pt;margin-top:676.75pt;height:51.45pt;width:58.95pt;z-index:251660288;v-text-anchor:middle;mso-width-relative:page;mso-height-relative:page;" fillcolor="#FFFFFF [3212]" filled="t" stroked="f" coordsize="21600,21600" o:gfxdata="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RwNCq3AAAAA0BAAAPAAAAAAAAAAEAIAAAACIAAABkcnMvZG93bnJl&#10;di54bWxQSwECFAAUAAAACACHTuJALbweH2sCAADM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-895350</wp:posOffset>
                </wp:positionV>
                <wp:extent cx="7559675" cy="10210800"/>
                <wp:effectExtent l="0" t="0" r="3175" b="635"/>
                <wp:wrapNone/>
                <wp:docPr id="5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210798"/>
                          <a:chOff x="0" y="0"/>
                          <a:chExt cx="7559676" cy="10210798"/>
                        </a:xfrm>
                      </wpg:grpSpPr>
                      <wpg:grpSp>
                        <wpg:cNvPr id="51" name="组合 49"/>
                        <wpg:cNvGrpSpPr/>
                        <wpg:grpSpPr>
                          <a:xfrm>
                            <a:off x="0" y="0"/>
                            <a:ext cx="7559676" cy="10210798"/>
                            <a:chOff x="0" y="0"/>
                            <a:chExt cx="7559676" cy="10210798"/>
                          </a:xfrm>
                        </wpg:grpSpPr>
                        <wps:wsp>
                          <wps:cNvPr id="52" name="矩形 50"/>
                          <wps:cNvSpPr/>
                          <wps:spPr>
                            <a:xfrm>
                              <a:off x="0" y="0"/>
                              <a:ext cx="7559676" cy="1817686"/>
                            </a:xfrm>
                            <a:prstGeom prst="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" name="文本框 16"/>
                          <wps:cNvSpPr txBox="1"/>
                          <wps:spPr>
                            <a:xfrm>
                              <a:off x="648019" y="2286678"/>
                              <a:ext cx="6263640" cy="7924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尊敬的先生/小姐：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 xml:space="preserve">此致 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敬礼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jc w:val="right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  <w:lang w:eastAsia="zh-CN"/>
                                  </w:rPr>
                                  <w:t>刘小紫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jc w:val="righ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  <w:lang w:val="en-US" w:eastAsia="zh-CN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.03.18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文本框 4"/>
                          <wps:cNvSpPr txBox="1"/>
                          <wps:spPr>
                            <a:xfrm>
                              <a:off x="2378075" y="265412"/>
                              <a:ext cx="2803525" cy="1082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方正正大黑简体" w:eastAsia="方正正大黑简体" w:cstheme="minorBidi"/>
                                    <w:color w:val="FFFFFF" w:themeColor="background1"/>
                                    <w:kern w:val="24"/>
                                    <w:sz w:val="120"/>
                                    <w:szCs w:val="1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自荐信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5" name="梯形 53"/>
                        <wps:cNvSpPr/>
                        <wps:spPr>
                          <a:xfrm flipV="1">
                            <a:off x="2578102" y="1777309"/>
                            <a:ext cx="2403474" cy="292789"/>
                          </a:xfrm>
                          <a:prstGeom prst="trapezoid">
                            <a:avLst>
                              <a:gd name="adj" fmla="val 51854"/>
                            </a:avLst>
                          </a:prstGeom>
                          <a:solidFill>
                            <a:srgbClr val="0085C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8.5pt;margin-top:-70.5pt;height:804pt;width:595.25pt;z-index:251665408;mso-width-relative:page;mso-height-relative:page;" coordsize="7559676,10210798" o:gfxdata="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GIvRKbbAAAADwEAAA8AAAAAAAAAAQAgAAAAIgAA&#10;AGRycy9kb3ducmV2LnhtbFBLAQIUABQAAAAIAIdO4kA0ZpXBBgQAAIMMAAAOAAAAAAAAAAEAIAAA&#10;ACoBAABkcnMvZTJvRG9jLnhtbFBLBQYAAAAABgAGAFkBAACiBwAAAAA=&#10;">
                <o:lock v:ext="edit" aspectratio="f"/>
                <v:group id="组合 49" o:spid="_x0000_s1026" o:spt="203" style="position:absolute;left:0;top:0;height:10210798;width:7559676;" coordsize="7559676,1021079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50" o:spid="_x0000_s1026" o:spt="1" style="position:absolute;left:0;top:0;height:1817686;width:7559676;v-text-anchor:middle;" fillcolor="#0085CA" filled="t" stroked="f" coordsize="21600,21600" o:gfxdata="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aYB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16" o:spid="_x0000_s1026" o:spt="202" type="#_x0000_t202" style="position:absolute;left:648019;top:2286678;height:7924120;width:6263640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尊敬的先生/小姐：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 xml:space="preserve">此致 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敬礼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jc w:val="righ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  <w:lang w:eastAsia="zh-CN"/>
                            </w:rPr>
                            <w:t>刘小紫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jc w:val="righ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  <w:lang w:val="en-US" w:eastAsia="zh-CN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.03.18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2378075;top:265412;height:1082040;width:2803525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方正正大黑简体" w:eastAsia="方正正大黑简体" w:cstheme="minorBidi"/>
                              <w:color w:val="FFFFFF" w:themeColor="background1"/>
                              <w:kern w:val="24"/>
                              <w:sz w:val="120"/>
                              <w:szCs w:val="1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自荐信</w:t>
                          </w:r>
                        </w:p>
                      </w:txbxContent>
                    </v:textbox>
                  </v:shape>
                </v:group>
                <v:shape id="梯形 53" o:spid="_x0000_s1026" style="position:absolute;left:2578102;top:1777309;flip:y;height:292789;width:2403474;v-text-anchor:middle;" fillcolor="#0085CA" filled="t" stroked="f" coordsize="2403474,292789" o:gfxdata="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beGntwAAANsAAAAP&#10;AAAAAAAAAAEAIAAAACIAAABkcnMvZG93bnJldi54bWxQSwECFAAUAAAACACHTuJAMy8FnjsAAAA5&#10;AAAAEAAAAAAAAAABACAAAAAGAQAAZHJzL3NoYXBleG1sLnhtbFBLBQYAAAAABgAGAFsBAACwAwAA&#10;AAA=&#10;" path="m0,292789l151822,0,2251651,0,2403474,292789xe">
                  <v:path o:connectlocs="1201737,0;75911,146394;1201737,292789;2327562,14639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61EB2"/>
    <w:multiLevelType w:val="multilevel"/>
    <w:tmpl w:val="45B61EB2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4E16A7C"/>
    <w:multiLevelType w:val="multilevel"/>
    <w:tmpl w:val="64E16A7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3AE2B8F"/>
    <w:multiLevelType w:val="multilevel"/>
    <w:tmpl w:val="73AE2B8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16EF486D"/>
    <w:rsid w:val="00382C5D"/>
    <w:rsid w:val="00752407"/>
    <w:rsid w:val="0099580E"/>
    <w:rsid w:val="00C30959"/>
    <w:rsid w:val="00F05E22"/>
    <w:rsid w:val="16EF486D"/>
    <w:rsid w:val="1C315F65"/>
    <w:rsid w:val="40DB0D71"/>
    <w:rsid w:val="4681136E"/>
    <w:rsid w:val="50BC56D7"/>
    <w:rsid w:val="64CF78F3"/>
    <w:rsid w:val="6541201F"/>
    <w:rsid w:val="69D5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6890;&#29992;&#19977;&#39029;&#27714;&#32844;&#31616;&#21382;&#22871;&#3501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通用三页求职简历套装.docx</Template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2018-07-12T05:02:00Z</dcterms:created>
  <dc:creator>Lisa</dc:creator>
  <cp:lastModifiedBy>满天都是小猩猩</cp:lastModifiedBy>
  <dcterms:modified xsi:type="dcterms:W3CDTF">2023-04-17T10:13:30Z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BB194EF6360D4DECBE6C9D08D4C264B2_12</vt:lpwstr>
  </property>
</Properties>
</file>