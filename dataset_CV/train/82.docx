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w:hAnsi="Century"/>
          <w:sz w:val="16"/>
          <w:szCs w:val="16"/>
          <w:lang w:val="id-ID"/>
        </w:rPr>
        <w:sectPr>
          <w:headerReference r:id="rId5" w:type="default"/>
          <w:footerReference r:id="rId6" w:type="default"/>
          <w:pgSz w:w="11907" w:h="16839"/>
          <w:pgMar w:top="720" w:right="720" w:bottom="720" w:left="734" w:header="2160" w:footer="706" w:gutter="0"/>
          <w:cols w:space="708" w:num="1"/>
          <w:docGrid w:linePitch="360" w:charSpace="0"/>
        </w:sectPr>
      </w:pPr>
      <w:r>
        <mc:AlternateContent>
          <mc:Choice Requires="wps">
            <w:drawing>
              <wp:anchor distT="0" distB="0" distL="114300" distR="114300" simplePos="0" relativeHeight="251661312" behindDoc="0" locked="0" layoutInCell="1" allowOverlap="1">
                <wp:simplePos x="0" y="0"/>
                <wp:positionH relativeFrom="column">
                  <wp:posOffset>-481965</wp:posOffset>
                </wp:positionH>
                <wp:positionV relativeFrom="paragraph">
                  <wp:posOffset>-1698625</wp:posOffset>
                </wp:positionV>
                <wp:extent cx="7552690" cy="10697845"/>
                <wp:effectExtent l="0" t="0" r="10160" b="8255"/>
                <wp:wrapNone/>
                <wp:docPr id="6" name="PHOTO 01"/>
                <wp:cNvGraphicFramePr/>
                <a:graphic xmlns:a="http://schemas.openxmlformats.org/drawingml/2006/main">
                  <a:graphicData uri="http://schemas.microsoft.com/office/word/2010/wordprocessingShape">
                    <wps:wsp>
                      <wps:cNvSpPr/>
                      <wps:spPr>
                        <a:xfrm>
                          <a:off x="0" y="0"/>
                          <a:ext cx="7552690" cy="10697845"/>
                        </a:xfrm>
                        <a:custGeom>
                          <a:avLst/>
                          <a:gdLst>
                            <a:gd name="connsiteX0" fmla="*/ 0 w 4938784"/>
                            <a:gd name="connsiteY0" fmla="*/ 8966579 h 8966579"/>
                            <a:gd name="connsiteX1" fmla="*/ 2469392 w 4938784"/>
                            <a:gd name="connsiteY1" fmla="*/ 0 h 8966579"/>
                            <a:gd name="connsiteX2" fmla="*/ 4938784 w 4938784"/>
                            <a:gd name="connsiteY2" fmla="*/ 8966579 h 8966579"/>
                            <a:gd name="connsiteX3" fmla="*/ 0 w 4938784"/>
                            <a:gd name="connsiteY3" fmla="*/ 8966579 h 8966579"/>
                            <a:gd name="connsiteX0-1" fmla="*/ 164625 w 5103409"/>
                            <a:gd name="connsiteY0-2" fmla="*/ 9130352 h 9130352"/>
                            <a:gd name="connsiteX1-3" fmla="*/ 0 w 5103409"/>
                            <a:gd name="connsiteY1-4" fmla="*/ 0 h 9130352"/>
                            <a:gd name="connsiteX2-5" fmla="*/ 5103409 w 5103409"/>
                            <a:gd name="connsiteY2-6" fmla="*/ 9130352 h 9130352"/>
                            <a:gd name="connsiteX3-7" fmla="*/ 164625 w 5103409"/>
                            <a:gd name="connsiteY3-8" fmla="*/ 9130352 h 9130352"/>
                            <a:gd name="connsiteX0-9" fmla="*/ 169910 w 5108694"/>
                            <a:gd name="connsiteY0-10" fmla="*/ 9156780 h 9156780"/>
                            <a:gd name="connsiteX1-11" fmla="*/ 0 w 5108694"/>
                            <a:gd name="connsiteY1-12" fmla="*/ 0 h 9156780"/>
                            <a:gd name="connsiteX2-13" fmla="*/ 5108694 w 5108694"/>
                            <a:gd name="connsiteY2-14" fmla="*/ 9156780 h 9156780"/>
                            <a:gd name="connsiteX3-15" fmla="*/ 169910 w 5108694"/>
                            <a:gd name="connsiteY3-16" fmla="*/ 9156780 h 9156780"/>
                            <a:gd name="connsiteX0-17" fmla="*/ 0 w 5118493"/>
                            <a:gd name="connsiteY0-18" fmla="*/ 9066926 h 9156780"/>
                            <a:gd name="connsiteX1-19" fmla="*/ 9799 w 5118493"/>
                            <a:gd name="connsiteY1-20" fmla="*/ 0 h 9156780"/>
                            <a:gd name="connsiteX2-21" fmla="*/ 5118493 w 5118493"/>
                            <a:gd name="connsiteY2-22" fmla="*/ 9156780 h 9156780"/>
                            <a:gd name="connsiteX3-23" fmla="*/ 0 w 5118493"/>
                            <a:gd name="connsiteY3-24" fmla="*/ 9066926 h 9156780"/>
                            <a:gd name="connsiteX0-25" fmla="*/ 0 w 5086780"/>
                            <a:gd name="connsiteY0-26" fmla="*/ 9066926 h 9066926"/>
                            <a:gd name="connsiteX1-27" fmla="*/ 9799 w 5086780"/>
                            <a:gd name="connsiteY1-28" fmla="*/ 0 h 9066926"/>
                            <a:gd name="connsiteX2-29" fmla="*/ 5086780 w 5086780"/>
                            <a:gd name="connsiteY2-30" fmla="*/ 5049908 h 9066926"/>
                            <a:gd name="connsiteX3-31" fmla="*/ 0 w 5086780"/>
                            <a:gd name="connsiteY3-32" fmla="*/ 9066926 h 9066926"/>
                            <a:gd name="connsiteX0-33" fmla="*/ 0 w 4954641"/>
                            <a:gd name="connsiteY0-34" fmla="*/ 9066926 h 9066926"/>
                            <a:gd name="connsiteX1-35" fmla="*/ 9799 w 4954641"/>
                            <a:gd name="connsiteY1-36" fmla="*/ 0 h 9066926"/>
                            <a:gd name="connsiteX2-37" fmla="*/ 4954641 w 4954641"/>
                            <a:gd name="connsiteY2-38" fmla="*/ 2724267 h 9066926"/>
                            <a:gd name="connsiteX3-39" fmla="*/ 0 w 4954641"/>
                            <a:gd name="connsiteY3-40" fmla="*/ 9066926 h 9066926"/>
                            <a:gd name="connsiteX0-41" fmla="*/ 0 w 5132771"/>
                            <a:gd name="connsiteY0-42" fmla="*/ 9073983 h 9073983"/>
                            <a:gd name="connsiteX1-43" fmla="*/ 9799 w 5132771"/>
                            <a:gd name="connsiteY1-44" fmla="*/ 7057 h 9073983"/>
                            <a:gd name="connsiteX2-45" fmla="*/ 5132771 w 5132771"/>
                            <a:gd name="connsiteY2-46" fmla="*/ 0 h 9073983"/>
                            <a:gd name="connsiteX3-47" fmla="*/ 0 w 5132771"/>
                            <a:gd name="connsiteY3-48" fmla="*/ 9073983 h 9073983"/>
                            <a:gd name="connsiteX0-49" fmla="*/ 34279 w 5167050"/>
                            <a:gd name="connsiteY0-50" fmla="*/ 9073983 h 9073983"/>
                            <a:gd name="connsiteX1-51" fmla="*/ 187 w 5167050"/>
                            <a:gd name="connsiteY1-52" fmla="*/ 29003 h 9073983"/>
                            <a:gd name="connsiteX2-53" fmla="*/ 5167050 w 5167050"/>
                            <a:gd name="connsiteY2-54" fmla="*/ 0 h 9073983"/>
                            <a:gd name="connsiteX3-55" fmla="*/ 34279 w 5167050"/>
                            <a:gd name="connsiteY3-56" fmla="*/ 9073983 h 9073983"/>
                            <a:gd name="connsiteX0-57" fmla="*/ 12532 w 5167248"/>
                            <a:gd name="connsiteY0-58" fmla="*/ 9161766 h 9161766"/>
                            <a:gd name="connsiteX1-59" fmla="*/ 385 w 5167248"/>
                            <a:gd name="connsiteY1-60" fmla="*/ 29003 h 9161766"/>
                            <a:gd name="connsiteX2-61" fmla="*/ 5167248 w 5167248"/>
                            <a:gd name="connsiteY2-62" fmla="*/ 0 h 9161766"/>
                            <a:gd name="connsiteX3-63" fmla="*/ 12532 w 5167248"/>
                            <a:gd name="connsiteY3-64" fmla="*/ 9161766 h 9161766"/>
                            <a:gd name="connsiteX0-65" fmla="*/ 12532 w 5174563"/>
                            <a:gd name="connsiteY0-66" fmla="*/ 9169081 h 9169081"/>
                            <a:gd name="connsiteX1-67" fmla="*/ 385 w 5174563"/>
                            <a:gd name="connsiteY1-68" fmla="*/ 36318 h 9169081"/>
                            <a:gd name="connsiteX2-69" fmla="*/ 5174563 w 5174563"/>
                            <a:gd name="connsiteY2-70" fmla="*/ 0 h 9169081"/>
                            <a:gd name="connsiteX3-71" fmla="*/ 12532 w 5174563"/>
                            <a:gd name="connsiteY3-72" fmla="*/ 9169081 h 9169081"/>
                            <a:gd name="connsiteX0-73" fmla="*/ 12532 w 5006314"/>
                            <a:gd name="connsiteY0-74" fmla="*/ 9132763 h 9132763"/>
                            <a:gd name="connsiteX1-75" fmla="*/ 385 w 5006314"/>
                            <a:gd name="connsiteY1-76" fmla="*/ 0 h 9132763"/>
                            <a:gd name="connsiteX2-77" fmla="*/ 5006314 w 5006314"/>
                            <a:gd name="connsiteY2-78" fmla="*/ 256290 h 9132763"/>
                            <a:gd name="connsiteX3-79" fmla="*/ 12532 w 5006314"/>
                            <a:gd name="connsiteY3-80" fmla="*/ 9132763 h 9132763"/>
                            <a:gd name="connsiteX0-81" fmla="*/ 12532 w 5145303"/>
                            <a:gd name="connsiteY0-82" fmla="*/ 9147135 h 9147135"/>
                            <a:gd name="connsiteX1-83" fmla="*/ 385 w 5145303"/>
                            <a:gd name="connsiteY1-84" fmla="*/ 14372 h 9147135"/>
                            <a:gd name="connsiteX2-85" fmla="*/ 5145303 w 5145303"/>
                            <a:gd name="connsiteY2-86" fmla="*/ 0 h 9147135"/>
                            <a:gd name="connsiteX3-87" fmla="*/ 12532 w 5145303"/>
                            <a:gd name="connsiteY3-88" fmla="*/ 9147135 h 9147135"/>
                            <a:gd name="connsiteX0-89" fmla="*/ 0 w 5132771"/>
                            <a:gd name="connsiteY0-90" fmla="*/ 9147135 h 9147135"/>
                            <a:gd name="connsiteX1-91" fmla="*/ 148787 w 5132771"/>
                            <a:gd name="connsiteY1-92" fmla="*/ 197252 h 9147135"/>
                            <a:gd name="connsiteX2-93" fmla="*/ 5132771 w 5132771"/>
                            <a:gd name="connsiteY2-94" fmla="*/ 0 h 9147135"/>
                            <a:gd name="connsiteX3-95" fmla="*/ 0 w 5132771"/>
                            <a:gd name="connsiteY3-96" fmla="*/ 9147135 h 9147135"/>
                            <a:gd name="connsiteX0-97" fmla="*/ 12532 w 5145303"/>
                            <a:gd name="connsiteY0-98" fmla="*/ 9147393 h 9147393"/>
                            <a:gd name="connsiteX1-99" fmla="*/ 385 w 5145303"/>
                            <a:gd name="connsiteY1-100" fmla="*/ 0 h 9147393"/>
                            <a:gd name="connsiteX2-101" fmla="*/ 5145303 w 5145303"/>
                            <a:gd name="connsiteY2-102" fmla="*/ 258 h 9147393"/>
                            <a:gd name="connsiteX3-103" fmla="*/ 12532 w 5145303"/>
                            <a:gd name="connsiteY3-104" fmla="*/ 9147393 h 9147393"/>
                          </a:gdLst>
                          <a:ahLst/>
                          <a:cxnLst>
                            <a:cxn ang="0">
                              <a:pos x="connsiteX0-1" y="connsiteY0-2"/>
                            </a:cxn>
                            <a:cxn ang="0">
                              <a:pos x="connsiteX1-3" y="connsiteY1-4"/>
                            </a:cxn>
                            <a:cxn ang="0">
                              <a:pos x="connsiteX2-5" y="connsiteY2-6"/>
                            </a:cxn>
                            <a:cxn ang="0">
                              <a:pos x="connsiteX3-7" y="connsiteY3-8"/>
                            </a:cxn>
                          </a:cxnLst>
                          <a:rect l="l" t="t" r="r" b="b"/>
                          <a:pathLst>
                            <a:path w="5145303" h="9147393">
                              <a:moveTo>
                                <a:pt x="12532" y="9147393"/>
                              </a:moveTo>
                              <a:cubicBezTo>
                                <a:pt x="15798" y="6125084"/>
                                <a:pt x="-2881" y="3022309"/>
                                <a:pt x="385" y="0"/>
                              </a:cubicBezTo>
                              <a:lnTo>
                                <a:pt x="5145303" y="258"/>
                              </a:lnTo>
                              <a:lnTo>
                                <a:pt x="12532" y="9147393"/>
                              </a:lnTo>
                              <a:close/>
                            </a:path>
                          </a:pathLst>
                        </a:cu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PHOTO 01" o:spid="_x0000_s1026" o:spt="100" style="position:absolute;left:0pt;margin-left:-37.95pt;margin-top:-133.75pt;height:842.35pt;width:594.7pt;z-index:251661312;v-text-anchor:middle;mso-width-relative:page;mso-height-relative:page;" fillcolor="#F5DDD9 [661]" filled="t" stroked="f" coordsize="5145303,9147393" o:gfxdata="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" path="m12532,9147393c15798,6125084,-2881,3022309,385,0l5145303,258,12532,9147393xe">
                <v:path o:connectlocs="243633,10697845;0,0;7552690,10697845;243633,10697845" o:connectangles="0,0,0,0"/>
                <v:fill on="t" focussize="0,0"/>
                <v:stroke on="f" weight="2pt"/>
                <v:imagedata o:title=""/>
                <o:lock v:ext="edit" aspectratio="f"/>
              </v:shape>
            </w:pict>
          </mc:Fallback>
        </mc:AlternateContent>
      </w:r>
      <w:r>
        <w:rPr>
          <w:lang w:eastAsia="zh-CN"/>
        </w:rPr>
        <mc:AlternateContent>
          <mc:Choice Requires="wps">
            <w:drawing>
              <wp:anchor distT="0" distB="0" distL="114300" distR="114300" simplePos="0" relativeHeight="251677696" behindDoc="1" locked="0" layoutInCell="1" allowOverlap="1">
                <wp:simplePos x="0" y="0"/>
                <wp:positionH relativeFrom="column">
                  <wp:posOffset>-449580</wp:posOffset>
                </wp:positionH>
                <wp:positionV relativeFrom="paragraph">
                  <wp:posOffset>-1687195</wp:posOffset>
                </wp:positionV>
                <wp:extent cx="7640320" cy="10772775"/>
                <wp:effectExtent l="0" t="0" r="17780" b="9525"/>
                <wp:wrapNone/>
                <wp:docPr id="14" name="矩形 14"/>
                <wp:cNvGraphicFramePr/>
                <a:graphic xmlns:a="http://schemas.openxmlformats.org/drawingml/2006/main">
                  <a:graphicData uri="http://schemas.microsoft.com/office/word/2010/wordprocessingShape">
                    <wps:wsp>
                      <wps:cNvSpPr/>
                      <wps:spPr>
                        <a:xfrm>
                          <a:off x="0" y="0"/>
                          <a:ext cx="7640320" cy="107727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r>
                              <w:rPr>
                                <w:rFonts w:hint="eastAsia"/>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pt;margin-top:-132.85pt;height:848.25pt;width:601.6pt;z-index:-251638784;v-text-anchor:middle;mso-width-relative:page;mso-height-relative:page;" fillcolor="#F2F2F2 [3052]" filled="t" stroked="f" coordsize="21600,21600" o:gfxdata="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AMs1LbAAAADgEAAA8AAAAAAAAAAQAgAAAA&#10;IgAAAGRycy9kb3ducmV2LnhtbFBLAQIUABQAAAAIAIdO4kBzgKS7egIAAOUEAAAOAAAAAAAAAAEA&#10;IAAAACoBAABkcnMvZTJvRG9jLnhtbFBLBQYAAAAABgAGAFkBAAAWBgAAAAA=&#10;">
                <v:fill on="t" focussize="0,0"/>
                <v:stroke on="f" weight="2pt"/>
                <v:imagedata o:title=""/>
                <o:lock v:ext="edit" aspectratio="f"/>
                <v:textbox>
                  <w:txbxContent>
                    <w:p>
                      <w:pPr>
                        <w:jc w:val="center"/>
                        <w:rPr>
                          <w:lang w:eastAsia="zh-CN"/>
                        </w:rPr>
                      </w:pPr>
                      <w:r>
                        <w:rPr>
                          <w:rFonts w:hint="eastAsia"/>
                          <w:lang w:eastAsia="zh-CN"/>
                        </w:rPr>
                        <w:t xml:space="preserve">   </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2914015</wp:posOffset>
                </wp:positionH>
                <wp:positionV relativeFrom="paragraph">
                  <wp:posOffset>6557645</wp:posOffset>
                </wp:positionV>
                <wp:extent cx="4177665" cy="833120"/>
                <wp:effectExtent l="0" t="0" r="0" b="0"/>
                <wp:wrapNone/>
                <wp:docPr id="8" name="TITLE"/>
                <wp:cNvGraphicFramePr/>
                <a:graphic xmlns:a="http://schemas.openxmlformats.org/drawingml/2006/main">
                  <a:graphicData uri="http://schemas.microsoft.com/office/word/2010/wordprocessingShape">
                    <wps:wsp>
                      <wps:cNvSpPr txBox="1"/>
                      <wps:spPr>
                        <a:xfrm>
                          <a:off x="0" y="0"/>
                          <a:ext cx="4177665" cy="833120"/>
                        </a:xfrm>
                        <a:prstGeom prst="rect">
                          <a:avLst/>
                        </a:prstGeom>
                        <a:noFill/>
                      </wps:spPr>
                      <wps:txbx>
                        <w:txbxContent>
                          <w:p>
                            <w:pPr>
                              <w:pStyle w:val="4"/>
                              <w:kinsoku/>
                              <w:ind w:left="0"/>
                              <w:jc w:val="center"/>
                              <w:rPr>
                                <w:rFonts w:hint="eastAsia" w:ascii="微软雅黑" w:hAnsi="微软雅黑" w:eastAsia="微软雅黑" w:cs="微软雅黑"/>
                                <w:lang w:eastAsia="zh-CN"/>
                              </w:rPr>
                            </w:pPr>
                            <w:r>
                              <w:rPr>
                                <w:rFonts w:hint="eastAsia" w:ascii="微软雅黑" w:hAnsi="微软雅黑" w:eastAsia="微软雅黑" w:cs="微软雅黑"/>
                                <w:b w:val="0"/>
                                <w:bCs/>
                                <w:color w:val="221F1F"/>
                                <w:kern w:val="24"/>
                                <w:sz w:val="52"/>
                                <w:szCs w:val="52"/>
                                <w:lang w:eastAsia="zh-CN"/>
                              </w:rPr>
                              <w:t>对工作的热忱与</w:t>
                            </w:r>
                            <w:r>
                              <w:rPr>
                                <w:rFonts w:hint="eastAsia" w:ascii="微软雅黑" w:hAnsi="微软雅黑" w:eastAsia="微软雅黑" w:cs="微软雅黑"/>
                                <w:b/>
                                <w:color w:val="221F1F"/>
                                <w:kern w:val="24"/>
                                <w:sz w:val="52"/>
                                <w:szCs w:val="52"/>
                                <w:lang w:eastAsia="zh-CN"/>
                              </w:rPr>
                              <w:t>激情</w:t>
                            </w:r>
                          </w:p>
                        </w:txbxContent>
                      </wps:txbx>
                      <wps:bodyPr wrap="square" rtlCol="0">
                        <a:noAutofit/>
                      </wps:bodyPr>
                    </wps:wsp>
                  </a:graphicData>
                </a:graphic>
              </wp:anchor>
            </w:drawing>
          </mc:Choice>
          <mc:Fallback>
            <w:pict>
              <v:shape id="TITLE" o:spid="_x0000_s1026" o:spt="202" type="#_x0000_t202" style="position:absolute;left:0pt;margin-left:229.45pt;margin-top:516.35pt;height:65.6pt;width:328.95pt;z-index:251670528;mso-width-relative:page;mso-height-relative:page;" filled="f" stroked="f" coordsize="21600,21600" o:gfxdata="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fY9btoA&#10;AAAOAQAADwAAAAAAAAABACAAAAAiAAAAZHJzL2Rvd25yZXYueG1sUEsBAhQAFAAAAAgAh07iQNdp&#10;neCrAQAAVwMAAA4AAAAAAAAAAQAgAAAAKQEAAGRycy9lMm9Eb2MueG1sUEsFBgAAAAAGAAYAWQEA&#10;AEYFAAAAAA==&#10;">
                <v:fill on="f" focussize="0,0"/>
                <v:stroke on="f"/>
                <v:imagedata o:title=""/>
                <o:lock v:ext="edit" aspectratio="f"/>
                <v:textbox>
                  <w:txbxContent>
                    <w:p>
                      <w:pPr>
                        <w:pStyle w:val="4"/>
                        <w:kinsoku/>
                        <w:ind w:left="0"/>
                        <w:jc w:val="center"/>
                        <w:rPr>
                          <w:rFonts w:hint="eastAsia" w:ascii="微软雅黑" w:hAnsi="微软雅黑" w:eastAsia="微软雅黑" w:cs="微软雅黑"/>
                          <w:lang w:eastAsia="zh-CN"/>
                        </w:rPr>
                      </w:pPr>
                      <w:r>
                        <w:rPr>
                          <w:rFonts w:hint="eastAsia" w:ascii="微软雅黑" w:hAnsi="微软雅黑" w:eastAsia="微软雅黑" w:cs="微软雅黑"/>
                          <w:b w:val="0"/>
                          <w:bCs/>
                          <w:color w:val="221F1F"/>
                          <w:kern w:val="24"/>
                          <w:sz w:val="52"/>
                          <w:szCs w:val="52"/>
                          <w:lang w:eastAsia="zh-CN"/>
                        </w:rPr>
                        <w:t>对工作的热忱与</w:t>
                      </w:r>
                      <w:r>
                        <w:rPr>
                          <w:rFonts w:hint="eastAsia" w:ascii="微软雅黑" w:hAnsi="微软雅黑" w:eastAsia="微软雅黑" w:cs="微软雅黑"/>
                          <w:b/>
                          <w:color w:val="221F1F"/>
                          <w:kern w:val="24"/>
                          <w:sz w:val="52"/>
                          <w:szCs w:val="52"/>
                          <w:lang w:eastAsia="zh-CN"/>
                        </w:rPr>
                        <w:t>激情</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2868295</wp:posOffset>
                </wp:positionH>
                <wp:positionV relativeFrom="paragraph">
                  <wp:posOffset>5687695</wp:posOffset>
                </wp:positionV>
                <wp:extent cx="3695700" cy="969645"/>
                <wp:effectExtent l="0" t="0" r="0" b="0"/>
                <wp:wrapNone/>
                <wp:docPr id="10" name="TITLE"/>
                <wp:cNvGraphicFramePr/>
                <a:graphic xmlns:a="http://schemas.openxmlformats.org/drawingml/2006/main">
                  <a:graphicData uri="http://schemas.microsoft.com/office/word/2010/wordprocessingShape">
                    <wps:wsp>
                      <wps:cNvSpPr txBox="1"/>
                      <wps:spPr>
                        <a:xfrm>
                          <a:off x="0" y="0"/>
                          <a:ext cx="3695700" cy="969645"/>
                        </a:xfrm>
                        <a:prstGeom prst="rect">
                          <a:avLst/>
                        </a:prstGeom>
                        <a:noFill/>
                      </wps:spPr>
                      <wps:txbx>
                        <w:txbxContent>
                          <w:p>
                            <w:pPr>
                              <w:pStyle w:val="4"/>
                              <w:kinsoku/>
                              <w:ind w:left="0"/>
                              <w:jc w:val="right"/>
                            </w:pPr>
                            <w:r>
                              <w:rPr>
                                <w:rFonts w:hint="eastAsia" w:ascii="Open Sans" w:hAnsi="Open Sans" w:eastAsia="宋体"/>
                                <w:b/>
                                <w:color w:val="221F1F"/>
                                <w:kern w:val="24"/>
                                <w:sz w:val="120"/>
                                <w:szCs w:val="120"/>
                                <w:lang w:val="en-US" w:eastAsia="zh-CN"/>
                              </w:rPr>
                              <w:t>10</w:t>
                            </w:r>
                            <w:r>
                              <w:rPr>
                                <w:rFonts w:ascii="Open Sans" w:hAnsi="Open Sans" w:eastAsia="Open Sans"/>
                                <w:b/>
                                <w:color w:val="221F1F"/>
                                <w:kern w:val="24"/>
                                <w:sz w:val="120"/>
                                <w:szCs w:val="120"/>
                              </w:rPr>
                              <w:t>0%</w:t>
                            </w:r>
                          </w:p>
                        </w:txbxContent>
                      </wps:txbx>
                      <wps:bodyPr wrap="square" rtlCol="0">
                        <a:noAutofit/>
                      </wps:bodyPr>
                    </wps:wsp>
                  </a:graphicData>
                </a:graphic>
              </wp:anchor>
            </w:drawing>
          </mc:Choice>
          <mc:Fallback>
            <w:pict>
              <v:shape id="TITLE" o:spid="_x0000_s1026" o:spt="202" type="#_x0000_t202" style="position:absolute;left:0pt;margin-left:225.85pt;margin-top:447.85pt;height:76.35pt;width:291pt;z-index:251675648;mso-width-relative:page;mso-height-relative:page;" filled="f" stroked="f" coordsize="21600,21600" o:gfxdata="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Pg3GZ2AAAAA0B&#10;AAAPAAAAAAAAAAEAIAAAACIAAABkcnMvZG93bnJldi54bWxQSwECFAAUAAAACACHTuJAKKwU26kB&#10;AABYAwAADgAAAAAAAAABACAAAAAnAQAAZHJzL2Uyb0RvYy54bWxQSwUGAAAAAAYABgBZAQAAQgUA&#10;AAAA&#10;">
                <v:fill on="f" focussize="0,0"/>
                <v:stroke on="f"/>
                <v:imagedata o:title=""/>
                <o:lock v:ext="edit" aspectratio="f"/>
                <v:textbox>
                  <w:txbxContent>
                    <w:p>
                      <w:pPr>
                        <w:pStyle w:val="4"/>
                        <w:kinsoku/>
                        <w:ind w:left="0"/>
                        <w:jc w:val="right"/>
                      </w:pPr>
                      <w:r>
                        <w:rPr>
                          <w:rFonts w:hint="eastAsia" w:ascii="Open Sans" w:hAnsi="Open Sans" w:eastAsia="宋体"/>
                          <w:b/>
                          <w:color w:val="221F1F"/>
                          <w:kern w:val="24"/>
                          <w:sz w:val="120"/>
                          <w:szCs w:val="120"/>
                          <w:lang w:val="en-US" w:eastAsia="zh-CN"/>
                        </w:rPr>
                        <w:t>10</w:t>
                      </w:r>
                      <w:r>
                        <w:rPr>
                          <w:rFonts w:ascii="Open Sans" w:hAnsi="Open Sans" w:eastAsia="Open Sans"/>
                          <w:b/>
                          <w:color w:val="221F1F"/>
                          <w:kern w:val="24"/>
                          <w:sz w:val="120"/>
                          <w:szCs w:val="120"/>
                        </w:rPr>
                        <w:t>0%</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2596515</wp:posOffset>
                </wp:positionH>
                <wp:positionV relativeFrom="paragraph">
                  <wp:posOffset>7288530</wp:posOffset>
                </wp:positionV>
                <wp:extent cx="3894455" cy="553085"/>
                <wp:effectExtent l="0" t="0" r="0" b="0"/>
                <wp:wrapNone/>
                <wp:docPr id="7" name="SUBTITLE"/>
                <wp:cNvGraphicFramePr/>
                <a:graphic xmlns:a="http://schemas.openxmlformats.org/drawingml/2006/main">
                  <a:graphicData uri="http://schemas.microsoft.com/office/word/2010/wordprocessingShape">
                    <wps:wsp>
                      <wps:cNvSpPr txBox="1"/>
                      <wps:spPr>
                        <a:xfrm>
                          <a:off x="0" y="0"/>
                          <a:ext cx="3894455" cy="553085"/>
                        </a:xfrm>
                        <a:prstGeom prst="rect">
                          <a:avLst/>
                        </a:prstGeom>
                        <a:noFill/>
                      </wps:spPr>
                      <wps:txbx>
                        <w:txbxContent>
                          <w:p>
                            <w:pPr>
                              <w:pStyle w:val="4"/>
                              <w:kinsoku/>
                              <w:ind w:left="0"/>
                              <w:jc w:val="right"/>
                              <w:rPr>
                                <w:rFonts w:hint="eastAsia" w:ascii="微软雅黑" w:hAnsi="微软雅黑" w:eastAsia="微软雅黑" w:cs="微软雅黑"/>
                                <w:lang w:eastAsia="zh-CN"/>
                              </w:rPr>
                            </w:pPr>
                            <w:r>
                              <w:rPr>
                                <w:rFonts w:hint="eastAsia" w:ascii="微软雅黑" w:hAnsi="微软雅黑" w:eastAsia="微软雅黑" w:cs="微软雅黑"/>
                                <w:color w:val="000000" w:themeColor="text1"/>
                                <w:kern w:val="24"/>
                                <w:sz w:val="24"/>
                                <w:szCs w:val="24"/>
                                <w:lang w:eastAsia="zh-CN"/>
                                <w14:textFill>
                                  <w14:solidFill>
                                    <w14:schemeClr w14:val="tx1"/>
                                  </w14:solidFill>
                                </w14:textFill>
                              </w:rPr>
                              <w:t>期待您的反馈</w:t>
                            </w:r>
                          </w:p>
                        </w:txbxContent>
                      </wps:txbx>
                      <wps:bodyPr wrap="square" rtlCol="0">
                        <a:noAutofit/>
                      </wps:bodyPr>
                    </wps:wsp>
                  </a:graphicData>
                </a:graphic>
              </wp:anchor>
            </w:drawing>
          </mc:Choice>
          <mc:Fallback>
            <w:pict>
              <v:shape id="SUBTITLE" o:spid="_x0000_s1026" o:spt="202" type="#_x0000_t202" style="position:absolute;left:0pt;margin-left:204.45pt;margin-top:573.9pt;height:43.55pt;width:306.65pt;z-index:251674624;mso-width-relative:page;mso-height-relative:page;" filled="f" stroked="f" coordsize="21600,21600" o:gfxdata="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yQ7sU&#10;2QAAAA4BAAAPAAAAAAAAAAEAIAAAACIAAABkcnMvZG93bnJldi54bWxQSwECFAAUAAAACACHTuJA&#10;6AnQz64BAABaAwAADgAAAAAAAAABACAAAAAoAQAAZHJzL2Uyb0RvYy54bWxQSwUGAAAAAAYABgBZ&#10;AQAASAUAAAAA&#10;">
                <v:fill on="f" focussize="0,0"/>
                <v:stroke on="f"/>
                <v:imagedata o:title=""/>
                <o:lock v:ext="edit" aspectratio="f"/>
                <v:textbox>
                  <w:txbxContent>
                    <w:p>
                      <w:pPr>
                        <w:pStyle w:val="4"/>
                        <w:kinsoku/>
                        <w:ind w:left="0"/>
                        <w:jc w:val="right"/>
                        <w:rPr>
                          <w:rFonts w:hint="eastAsia" w:ascii="微软雅黑" w:hAnsi="微软雅黑" w:eastAsia="微软雅黑" w:cs="微软雅黑"/>
                          <w:lang w:eastAsia="zh-CN"/>
                        </w:rPr>
                      </w:pPr>
                      <w:r>
                        <w:rPr>
                          <w:rFonts w:hint="eastAsia" w:ascii="微软雅黑" w:hAnsi="微软雅黑" w:eastAsia="微软雅黑" w:cs="微软雅黑"/>
                          <w:color w:val="000000" w:themeColor="text1"/>
                          <w:kern w:val="24"/>
                          <w:sz w:val="24"/>
                          <w:szCs w:val="24"/>
                          <w:lang w:eastAsia="zh-CN"/>
                          <w14:textFill>
                            <w14:solidFill>
                              <w14:schemeClr w14:val="tx1"/>
                            </w14:solidFill>
                          </w14:textFill>
                        </w:rPr>
                        <w:t>期待您的反馈</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page">
                  <wp:posOffset>478155</wp:posOffset>
                </wp:positionH>
                <wp:positionV relativeFrom="page">
                  <wp:posOffset>2522220</wp:posOffset>
                </wp:positionV>
                <wp:extent cx="3047365" cy="1106170"/>
                <wp:effectExtent l="0" t="0" r="0" b="0"/>
                <wp:wrapNone/>
                <wp:docPr id="12" name="文本框 3"/>
                <wp:cNvGraphicFramePr/>
                <a:graphic xmlns:a="http://schemas.openxmlformats.org/drawingml/2006/main">
                  <a:graphicData uri="http://schemas.microsoft.com/office/word/2010/wordprocessingShape">
                    <wps:wsp>
                      <wps:cNvSpPr txBox="1"/>
                      <wps:spPr>
                        <a:xfrm>
                          <a:off x="0" y="0"/>
                          <a:ext cx="3047365" cy="1106170"/>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李</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伦</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圣</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简</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历</w:t>
                            </w:r>
                          </w:p>
                          <w:p>
                            <w:pPr>
                              <w:spacing w:before="117"/>
                              <w:ind w:left="20"/>
                              <w:jc w:val="distribute"/>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艺术设计</w:t>
                            </w:r>
                          </w:p>
                          <w:p>
                            <w:pPr>
                              <w:spacing w:before="117"/>
                              <w:ind w:left="20"/>
                              <w:jc w:val="distribute"/>
                              <w:rPr>
                                <w:rFonts w:hint="eastAsia" w:ascii="微软雅黑" w:hAnsi="微软雅黑" w:eastAsia="微软雅黑" w:cs="微软雅黑"/>
                                <w:color w:val="auto"/>
                                <w:sz w:val="24"/>
                                <w:szCs w:val="24"/>
                                <w:lang w:val="en-US" w:eastAsia="zh-CN"/>
                              </w:rPr>
                            </w:pP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wps:txbx>
                      <wps:bodyPr lIns="0" tIns="0" rIns="0" bIns="0" upright="1"/>
                    </wps:wsp>
                  </a:graphicData>
                </a:graphic>
              </wp:anchor>
            </w:drawing>
          </mc:Choice>
          <mc:Fallback>
            <w:pict>
              <v:shape id="文本框 3" o:spid="_x0000_s1026" o:spt="202" type="#_x0000_t202" style="position:absolute;left:0pt;margin-left:37.65pt;margin-top:198.6pt;height:87.1pt;width:239.95pt;mso-position-horizontal-relative:page;mso-position-vertical-relative:page;z-index:251662336;mso-width-relative:page;mso-height-relative:page;" filled="f" stroked="f" coordsize="21600,21600" o:gfxdata="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yO6xs2gAAAAoBAAAPAAAAAAAAAAEAIAAAACIA&#10;AABkcnMvZG93bnJldi54bWxQSwECFAAUAAAACACHTuJAyL7SCc4BAACVAwAADgAAAAAAAAABACAA&#10;AAApAQAAZHJzL2Uyb0RvYy54bWxQSwUGAAAAAAYABgBZAQAAaQUAAAAA&#10;">
                <v:fill on="f" focussize="0,0"/>
                <v:stroke on="f"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李</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伦</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圣</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简</w:t>
                      </w:r>
                      <w:r>
                        <w:rPr>
                          <w:rFonts w:hint="eastAsia" w:ascii="微软雅黑" w:hAnsi="微软雅黑" w:eastAsia="微软雅黑" w:cs="微软雅黑"/>
                          <w:b/>
                          <w:bCs w:val="0"/>
                          <w:color w:val="auto"/>
                          <w:sz w:val="72"/>
                          <w:szCs w:val="24"/>
                          <w:lang w:val="en-US" w:eastAsia="zh-CN"/>
                        </w:rPr>
                        <w:t xml:space="preserve"> </w:t>
                      </w:r>
                      <w:r>
                        <w:rPr>
                          <w:rFonts w:hint="eastAsia" w:ascii="微软雅黑" w:hAnsi="微软雅黑" w:eastAsia="微软雅黑" w:cs="微软雅黑"/>
                          <w:b/>
                          <w:bCs w:val="0"/>
                          <w:color w:val="auto"/>
                          <w:sz w:val="72"/>
                          <w:szCs w:val="24"/>
                          <w:lang w:eastAsia="zh-CN"/>
                        </w:rPr>
                        <w:t>历</w:t>
                      </w:r>
                    </w:p>
                    <w:p>
                      <w:pPr>
                        <w:spacing w:before="117"/>
                        <w:ind w:left="20"/>
                        <w:jc w:val="distribute"/>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艺术设计</w:t>
                      </w:r>
                    </w:p>
                    <w:p>
                      <w:pPr>
                        <w:spacing w:before="117"/>
                        <w:ind w:left="20"/>
                        <w:jc w:val="distribute"/>
                        <w:rPr>
                          <w:rFonts w:hint="eastAsia" w:ascii="微软雅黑" w:hAnsi="微软雅黑" w:eastAsia="微软雅黑" w:cs="微软雅黑"/>
                          <w:color w:val="auto"/>
                          <w:sz w:val="24"/>
                          <w:szCs w:val="24"/>
                          <w:lang w:val="en-US" w:eastAsia="zh-CN"/>
                        </w:rPr>
                      </w:pP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v:textbox>
              </v:shape>
            </w:pict>
          </mc:Fallback>
        </mc:AlternateContent>
      </w:r>
      <w:r>
        <w:drawing>
          <wp:inline distT="0" distB="0" distL="114300" distR="114300">
            <wp:extent cx="1371600" cy="1371600"/>
            <wp:effectExtent l="0" t="0" r="0" b="0"/>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8"/>
                    <a:stretch>
                      <a:fillRect/>
                    </a:stretch>
                  </pic:blipFill>
                  <pic:spPr>
                    <a:xfrm>
                      <a:off x="0" y="0"/>
                      <a:ext cx="1371600" cy="1371600"/>
                    </a:xfrm>
                    <a:prstGeom prst="rect">
                      <a:avLst/>
                    </a:prstGeom>
                  </pic:spPr>
                </pic:pic>
              </a:graphicData>
            </a:graphic>
          </wp:inline>
        </w:drawing>
      </w:r>
      <w:r>
        <w:drawing>
          <wp:inline distT="0" distB="0" distL="114300" distR="114300">
            <wp:extent cx="1371600" cy="1371600"/>
            <wp:effectExtent l="0" t="0" r="0" b="0"/>
            <wp:docPr id="25" name="图片 2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1"/>
                    <pic:cNvPicPr>
                      <a:picLocks noChangeAspect="1"/>
                    </pic:cNvPicPr>
                  </pic:nvPicPr>
                  <pic:blipFill>
                    <a:blip r:embed="rId8"/>
                    <a:stretch>
                      <a:fillRect/>
                    </a:stretch>
                  </pic:blipFill>
                  <pic:spPr>
                    <a:xfrm>
                      <a:off x="0" y="0"/>
                      <a:ext cx="1371600" cy="1371600"/>
                    </a:xfrm>
                    <a:prstGeom prst="rect">
                      <a:avLst/>
                    </a:prstGeom>
                  </pic:spPr>
                </pic:pic>
              </a:graphicData>
            </a:graphic>
          </wp:inline>
        </w:drawing>
      </w:r>
      <w:r>
        <w:drawing>
          <wp:inline distT="0" distB="0" distL="114300" distR="114300">
            <wp:extent cx="1371600" cy="1371600"/>
            <wp:effectExtent l="0" t="0" r="0" b="0"/>
            <wp:docPr id="28" name="图片 2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1"/>
                    <pic:cNvPicPr>
                      <a:picLocks noChangeAspect="1"/>
                    </pic:cNvPicPr>
                  </pic:nvPicPr>
                  <pic:blipFill>
                    <a:blip r:embed="rId8"/>
                    <a:stretch>
                      <a:fillRect/>
                    </a:stretch>
                  </pic:blipFill>
                  <pic:spPr>
                    <a:xfrm>
                      <a:off x="0" y="0"/>
                      <a:ext cx="1371600" cy="1371600"/>
                    </a:xfrm>
                    <a:prstGeom prst="rect">
                      <a:avLst/>
                    </a:prstGeom>
                  </pic:spPr>
                </pic:pic>
              </a:graphicData>
            </a:graphic>
          </wp:inline>
        </w:drawing>
      </w:r>
    </w:p>
    <w:p>
      <w:pPr>
        <w:rPr>
          <w:rFonts w:ascii="Century" w:hAnsi="Century"/>
          <w:sz w:val="16"/>
          <w:szCs w:val="16"/>
          <w:lang w:val="id-ID"/>
        </w:rPr>
      </w:pPr>
      <w:bookmarkStart w:id="0" w:name="_GoBack"/>
      <w:bookmarkEnd w:id="0"/>
      <w:r>
        <mc:AlternateContent>
          <mc:Choice Requires="wps">
            <w:drawing>
              <wp:anchor distT="0" distB="0" distL="114300" distR="114300" simplePos="0" relativeHeight="251671552" behindDoc="0" locked="0" layoutInCell="1" allowOverlap="1">
                <wp:simplePos x="0" y="0"/>
                <wp:positionH relativeFrom="column">
                  <wp:posOffset>2647950</wp:posOffset>
                </wp:positionH>
                <wp:positionV relativeFrom="paragraph">
                  <wp:posOffset>-123190</wp:posOffset>
                </wp:positionV>
                <wp:extent cx="4268470" cy="9684385"/>
                <wp:effectExtent l="0" t="0" r="0" b="0"/>
                <wp:wrapNone/>
                <wp:docPr id="13" name="Text Box 11"/>
                <wp:cNvGraphicFramePr/>
                <a:graphic xmlns:a="http://schemas.openxmlformats.org/drawingml/2006/main">
                  <a:graphicData uri="http://schemas.microsoft.com/office/word/2010/wordprocessingShape">
                    <wps:wsp>
                      <wps:cNvSpPr txBox="1"/>
                      <wps:spPr>
                        <a:xfrm>
                          <a:off x="0" y="0"/>
                          <a:ext cx="4268470" cy="9684385"/>
                        </a:xfrm>
                        <a:prstGeom prst="rect">
                          <a:avLst/>
                        </a:prstGeom>
                        <a:noFill/>
                        <a:ln>
                          <a:noFill/>
                        </a:ln>
                        <a:effectLst/>
                      </wps:spPr>
                      <wps:txbx>
                        <w:txbxContent>
                          <w:p>
                            <w:pPr>
                              <w:spacing w:line="24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个</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人</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简</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介</w:t>
                            </w:r>
                          </w:p>
                          <w:p>
                            <w:pPr>
                              <w:rPr>
                                <w:rFonts w:hint="eastAsia" w:ascii="微软雅黑" w:hAnsi="微软雅黑" w:eastAsia="微软雅黑" w:cs="微软雅黑"/>
                                <w:sz w:val="22"/>
                                <w:szCs w:val="22"/>
                                <w:lang w:eastAsia="zh-CN"/>
                              </w:rPr>
                            </w:pPr>
                            <w:r>
                              <w:rPr>
                                <w:rFonts w:hint="eastAsia" w:ascii="微软雅黑" w:hAnsi="微软雅黑" w:eastAsia="微软雅黑" w:cs="微软雅黑"/>
                                <w:sz w:val="22"/>
                                <w:szCs w:val="22"/>
                              </w:rPr>
                              <w:t>这里描述关于你的任职细节，描述的内容可以让潜在的雇主知道他们为什么需要雇佣你。介绍一些职业生涯的亮点，合作过的业内著名人事或参与的项目介绍</w:t>
                            </w:r>
                          </w:p>
                          <w:p>
                            <w:pPr>
                              <w:spacing w:line="24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 xml:space="preserve">教育 </w:t>
                            </w:r>
                            <w:r>
                              <w:rPr>
                                <w:rFonts w:hint="eastAsia" w:ascii="微软雅黑" w:hAnsi="微软雅黑" w:eastAsia="微软雅黑" w:cs="微软雅黑"/>
                                <w:b/>
                                <w:bCs/>
                                <w:sz w:val="28"/>
                                <w:szCs w:val="28"/>
                                <w:lang w:eastAsia="zh-CN"/>
                              </w:rPr>
                              <w:t>经</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验</w:t>
                            </w:r>
                          </w:p>
                          <w:p>
                            <w:pPr>
                              <w:spacing w:line="360" w:lineRule="auto"/>
                              <w:rPr>
                                <w:rFonts w:hint="default"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2017-2021   厦门大学       本科</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8"/>
                                <w:szCs w:val="28"/>
                                <w:lang w:eastAsia="zh-CN"/>
                              </w:rPr>
                              <w:t>工</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作</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经</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验</w:t>
                            </w:r>
                          </w:p>
                          <w:p>
                            <w:pPr>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2022.7至今</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林利</w:t>
                            </w:r>
                            <w:r>
                              <w:rPr>
                                <w:rFonts w:hint="eastAsia" w:ascii="微软雅黑" w:hAnsi="微软雅黑" w:eastAsia="微软雅黑" w:cs="微软雅黑"/>
                                <w:b/>
                                <w:bCs/>
                                <w:sz w:val="22"/>
                                <w:szCs w:val="22"/>
                                <w:lang w:val="en-US" w:eastAsia="zh-CN"/>
                              </w:rPr>
                              <w:t>全屋定制</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val="en-US" w:eastAsia="zh-CN"/>
                              </w:rPr>
                              <w:t>设计</w:t>
                            </w:r>
                            <w:r>
                              <w:rPr>
                                <w:rFonts w:hint="eastAsia" w:ascii="微软雅黑" w:hAnsi="微软雅黑" w:eastAsia="微软雅黑" w:cs="微软雅黑"/>
                                <w:b/>
                                <w:bCs/>
                                <w:sz w:val="22"/>
                                <w:szCs w:val="22"/>
                                <w:lang w:eastAsia="zh-CN"/>
                              </w:rPr>
                              <w:t>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spacing w:line="240" w:lineRule="auto"/>
                              <w:rPr>
                                <w:rFonts w:hint="default"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2021.7- 2022.7</w:t>
                            </w:r>
                          </w:p>
                          <w:p>
                            <w:pPr>
                              <w:spacing w:line="360" w:lineRule="auto"/>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力恒 | 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208.5pt;margin-top:-9.7pt;height:762.55pt;width:336.1pt;z-index:251671552;mso-width-relative:page;mso-height-relative:page;" filled="f" stroked="f" coordsize="21600,21600" o:gfxdata="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F/UktoAAAANAQAA&#10;DwAAAAAAAAABACAAAAAiAAAAZHJzL2Rvd25yZXYueG1sUEsBAhQAFAAAAAgAh07iQDa0KJwXAgAA&#10;PQQAAA4AAAAAAAAAAQAgAAAAKQEAAGRycy9lMm9Eb2MueG1sUEsFBgAAAAAGAAYAWQEAALIFAAAA&#10;AA==&#10;">
                <v:fill on="f" focussize="0,0"/>
                <v:stroke on="f"/>
                <v:imagedata o:title=""/>
                <o:lock v:ext="edit" aspectratio="f"/>
                <v:textbox>
                  <w:txbxContent>
                    <w:p>
                      <w:pPr>
                        <w:spacing w:line="24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个</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人</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简</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介</w:t>
                      </w:r>
                    </w:p>
                    <w:p>
                      <w:pPr>
                        <w:rPr>
                          <w:rFonts w:hint="eastAsia" w:ascii="微软雅黑" w:hAnsi="微软雅黑" w:eastAsia="微软雅黑" w:cs="微软雅黑"/>
                          <w:sz w:val="22"/>
                          <w:szCs w:val="22"/>
                          <w:lang w:eastAsia="zh-CN"/>
                        </w:rPr>
                      </w:pPr>
                      <w:r>
                        <w:rPr>
                          <w:rFonts w:hint="eastAsia" w:ascii="微软雅黑" w:hAnsi="微软雅黑" w:eastAsia="微软雅黑" w:cs="微软雅黑"/>
                          <w:sz w:val="22"/>
                          <w:szCs w:val="22"/>
                        </w:rPr>
                        <w:t>这里描述关于你的任职细节，描述的内容可以让潜在的雇主知道他们为什么需要雇佣你。介绍一些职业生涯的亮点，合作过的业内著名人事或参与的项目介绍</w:t>
                      </w:r>
                    </w:p>
                    <w:p>
                      <w:pPr>
                        <w:spacing w:line="24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 xml:space="preserve">教育 </w:t>
                      </w:r>
                      <w:r>
                        <w:rPr>
                          <w:rFonts w:hint="eastAsia" w:ascii="微软雅黑" w:hAnsi="微软雅黑" w:eastAsia="微软雅黑" w:cs="微软雅黑"/>
                          <w:b/>
                          <w:bCs/>
                          <w:sz w:val="28"/>
                          <w:szCs w:val="28"/>
                          <w:lang w:eastAsia="zh-CN"/>
                        </w:rPr>
                        <w:t>经</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验</w:t>
                      </w:r>
                    </w:p>
                    <w:p>
                      <w:pPr>
                        <w:spacing w:line="360" w:lineRule="auto"/>
                        <w:rPr>
                          <w:rFonts w:hint="default"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2017-2021   厦门大学       本科</w:t>
                      </w:r>
                    </w:p>
                    <w:p>
                      <w:pPr>
                        <w:spacing w:line="240" w:lineRule="auto"/>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8"/>
                          <w:szCs w:val="28"/>
                          <w:lang w:eastAsia="zh-CN"/>
                        </w:rPr>
                        <w:t>工</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作</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经</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验</w:t>
                      </w:r>
                    </w:p>
                    <w:p>
                      <w:pPr>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2022.7至今</w:t>
                      </w:r>
                    </w:p>
                    <w:p>
                      <w:pPr>
                        <w:spacing w:line="360" w:lineRule="auto"/>
                        <w:rPr>
                          <w:rFonts w:hint="eastAsia" w:ascii="微软雅黑" w:hAnsi="微软雅黑" w:eastAsia="微软雅黑" w:cs="微软雅黑"/>
                          <w:b/>
                          <w:bCs/>
                          <w:sz w:val="22"/>
                          <w:szCs w:val="22"/>
                          <w:lang w:eastAsia="zh-CN"/>
                        </w:rPr>
                      </w:pPr>
                      <w:r>
                        <w:rPr>
                          <w:rFonts w:hint="eastAsia" w:ascii="微软雅黑" w:hAnsi="微软雅黑" w:eastAsia="微软雅黑" w:cs="微软雅黑"/>
                          <w:b/>
                          <w:bCs/>
                          <w:sz w:val="22"/>
                          <w:szCs w:val="22"/>
                          <w:lang w:eastAsia="zh-CN"/>
                        </w:rPr>
                        <w:t>林利</w:t>
                      </w:r>
                      <w:r>
                        <w:rPr>
                          <w:rFonts w:hint="eastAsia" w:ascii="微软雅黑" w:hAnsi="微软雅黑" w:eastAsia="微软雅黑" w:cs="微软雅黑"/>
                          <w:b/>
                          <w:bCs/>
                          <w:sz w:val="22"/>
                          <w:szCs w:val="22"/>
                          <w:lang w:val="en-US" w:eastAsia="zh-CN"/>
                        </w:rPr>
                        <w:t>全屋定制</w:t>
                      </w:r>
                      <w:r>
                        <w:rPr>
                          <w:rFonts w:hint="eastAsia" w:ascii="微软雅黑" w:hAnsi="微软雅黑" w:eastAsia="微软雅黑" w:cs="微软雅黑"/>
                          <w:b/>
                          <w:bCs/>
                          <w:sz w:val="22"/>
                          <w:szCs w:val="22"/>
                        </w:rPr>
                        <w:t xml:space="preserve"> | </w:t>
                      </w:r>
                      <w:r>
                        <w:rPr>
                          <w:rFonts w:hint="eastAsia" w:ascii="微软雅黑" w:hAnsi="微软雅黑" w:eastAsia="微软雅黑" w:cs="微软雅黑"/>
                          <w:b/>
                          <w:bCs/>
                          <w:sz w:val="22"/>
                          <w:szCs w:val="22"/>
                          <w:lang w:val="en-US" w:eastAsia="zh-CN"/>
                        </w:rPr>
                        <w:t>设计</w:t>
                      </w:r>
                      <w:r>
                        <w:rPr>
                          <w:rFonts w:hint="eastAsia" w:ascii="微软雅黑" w:hAnsi="微软雅黑" w:eastAsia="微软雅黑" w:cs="微软雅黑"/>
                          <w:b/>
                          <w:bCs/>
                          <w:sz w:val="22"/>
                          <w:szCs w:val="22"/>
                          <w:lang w:eastAsia="zh-CN"/>
                        </w:rPr>
                        <w:t>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spacing w:line="240" w:lineRule="auto"/>
                        <w:rPr>
                          <w:rFonts w:hint="default"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2021.7- 2022.7</w:t>
                      </w:r>
                    </w:p>
                    <w:p>
                      <w:pPr>
                        <w:spacing w:line="360" w:lineRule="auto"/>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力恒 | 艺术总监</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就是在这个公司任职时所担任职位工作经历等等这个公司任职时所担任职位工作经历等等这个公司任职时所担任职位工作经历</w:t>
                      </w: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lang w:eastAsia="zh-CN"/>
                        </w:rPr>
                      </w:pP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txbxContent>
                </v:textbox>
              </v:shape>
            </w:pict>
          </mc:Fallback>
        </mc:AlternateContent>
      </w:r>
      <w:r>
        <w:rPr>
          <w:lang w:eastAsia="zh-CN"/>
        </w:rPr>
        <mc:AlternateContent>
          <mc:Choice Requires="wps">
            <w:drawing>
              <wp:anchor distT="0" distB="0" distL="114300" distR="114300" simplePos="0" relativeHeight="251672576" behindDoc="1" locked="0" layoutInCell="1" allowOverlap="1">
                <wp:simplePos x="0" y="0"/>
                <wp:positionH relativeFrom="column">
                  <wp:posOffset>-449580</wp:posOffset>
                </wp:positionH>
                <wp:positionV relativeFrom="paragraph">
                  <wp:posOffset>-1687195</wp:posOffset>
                </wp:positionV>
                <wp:extent cx="2706370" cy="3914775"/>
                <wp:effectExtent l="0" t="0" r="17780" b="9525"/>
                <wp:wrapNone/>
                <wp:docPr id="5" name="矩形 5"/>
                <wp:cNvGraphicFramePr/>
                <a:graphic xmlns:a="http://schemas.openxmlformats.org/drawingml/2006/main">
                  <a:graphicData uri="http://schemas.microsoft.com/office/word/2010/wordprocessingShape">
                    <wps:wsp>
                      <wps:cNvSpPr/>
                      <wps:spPr>
                        <a:xfrm>
                          <a:off x="0" y="0"/>
                          <a:ext cx="2706370" cy="39147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r>
                              <w:rPr>
                                <w:rFonts w:hint="eastAsia"/>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pt;margin-top:-132.85pt;height:308.25pt;width:213.1pt;z-index:-251643904;v-text-anchor:middle;mso-width-relative:page;mso-height-relative:page;" fillcolor="#F2F2F2 [3052]" filled="t" stroked="f" coordsize="21600,21600" o:gfxdata="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4jGad9kAAAAMAQAADwAAAAAAAAABACAAAAAiAAAA&#10;ZHJzL2Rvd25yZXYueG1sUEsBAhQAFAAAAAgAh07iQLIkTkd4AgAA4gQAAA4AAAAAAAAAAQAgAAAA&#10;KAEAAGRycy9lMm9Eb2MueG1sUEsFBgAAAAAGAAYAWQEAABIGAAAAAA==&#10;">
                <v:fill on="t" focussize="0,0"/>
                <v:stroke on="f" weight="2pt"/>
                <v:imagedata o:title=""/>
                <o:lock v:ext="edit" aspectratio="f"/>
                <v:textbox>
                  <w:txbxContent>
                    <w:p>
                      <w:pPr>
                        <w:jc w:val="center"/>
                        <w:rPr>
                          <w:lang w:eastAsia="zh-CN"/>
                        </w:rPr>
                      </w:pPr>
                      <w:r>
                        <w:rPr>
                          <w:rFonts w:hint="eastAsia"/>
                          <w:lang w:eastAsia="zh-CN"/>
                        </w:rPr>
                        <w:t xml:space="preserve">   </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3113405</wp:posOffset>
                </wp:positionH>
                <wp:positionV relativeFrom="page">
                  <wp:posOffset>680720</wp:posOffset>
                </wp:positionV>
                <wp:extent cx="3047365" cy="899795"/>
                <wp:effectExtent l="0" t="0" r="0" b="0"/>
                <wp:wrapNone/>
                <wp:docPr id="4" name="文本框 3"/>
                <wp:cNvGraphicFramePr/>
                <a:graphic xmlns:a="http://schemas.openxmlformats.org/drawingml/2006/main">
                  <a:graphicData uri="http://schemas.microsoft.com/office/word/2010/wordprocessingShape">
                    <wps:wsp>
                      <wps:cNvSpPr txBox="1"/>
                      <wps:spPr>
                        <a:xfrm>
                          <a:off x="0" y="0"/>
                          <a:ext cx="3047365" cy="89979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李伦圣</w:t>
                            </w:r>
                          </w:p>
                          <w:p>
                            <w:pPr>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26岁</w:t>
                            </w:r>
                          </w:p>
                          <w:p>
                            <w:pPr>
                              <w:spacing w:line="653" w:lineRule="exact"/>
                              <w:ind w:left="20"/>
                              <w:jc w:val="left"/>
                              <w:rPr>
                                <w:rFonts w:hint="default" w:ascii="微软雅黑" w:hAnsi="微软雅黑" w:eastAsia="微软雅黑" w:cs="微软雅黑"/>
                                <w:color w:val="auto"/>
                                <w:sz w:val="56"/>
                                <w:szCs w:val="56"/>
                                <w:lang w:val="en-US"/>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wps:txbx>
                      <wps:bodyPr lIns="0" tIns="0" rIns="0" bIns="0" upright="1"/>
                    </wps:wsp>
                  </a:graphicData>
                </a:graphic>
              </wp:anchor>
            </w:drawing>
          </mc:Choice>
          <mc:Fallback>
            <w:pict>
              <v:shape id="文本框 3" o:spid="_x0000_s1026" o:spt="202" type="#_x0000_t202" style="position:absolute;left:0pt;margin-left:245.15pt;margin-top:53.6pt;height:70.85pt;width:239.95pt;mso-position-horizontal-relative:page;mso-position-vertical-relative:page;z-index:251672576;mso-width-relative:page;mso-height-relative:page;" filled="f" stroked="f" coordsize="21600,21600" o:gfxdata="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SZ/R3aAAAACwEAAA8AAAAAAAAAAQAgAAAAIgAA&#10;AGRycy9kb3ducmV2LnhtbFBLAQIUABQAAAAIAIdO4kCX8s9mzQEAAJMDAAAOAAAAAAAAAAEAIAAA&#10;ACkBAABkcnMvZTJvRG9jLnhtbFBLBQYAAAAABgAGAFkBAABoBQAAAAA=&#10;">
                <v:fill on="f" focussize="0,0"/>
                <v:stroke on="f"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李伦圣</w:t>
                      </w:r>
                    </w:p>
                    <w:p>
                      <w:pPr>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26岁</w:t>
                      </w:r>
                    </w:p>
                    <w:p>
                      <w:pPr>
                        <w:spacing w:line="653" w:lineRule="exact"/>
                        <w:ind w:left="20"/>
                        <w:jc w:val="left"/>
                        <w:rPr>
                          <w:rFonts w:hint="default" w:ascii="微软雅黑" w:hAnsi="微软雅黑" w:eastAsia="微软雅黑" w:cs="微软雅黑"/>
                          <w:color w:val="auto"/>
                          <w:sz w:val="56"/>
                          <w:szCs w:val="56"/>
                          <w:lang w:val="en-US"/>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v:textbox>
              </v:shape>
            </w:pict>
          </mc:Fallback>
        </mc:AlternateContent>
      </w:r>
    </w:p>
    <w:p>
      <w:pPr>
        <w:spacing w:after="0" w:line="240" w:lineRule="auto"/>
        <w:rPr>
          <w:rFonts w:ascii="Century" w:hAnsi="Century"/>
          <w:color w:val="808080" w:themeColor="text1" w:themeTint="80"/>
          <w:sz w:val="16"/>
          <w:szCs w:val="16"/>
          <w:lang w:val="id-ID"/>
          <w14:textFill>
            <w14:solidFill>
              <w14:schemeClr w14:val="tx1">
                <w14:lumMod w14:val="50000"/>
                <w14:lumOff w14:val="50000"/>
              </w14:schemeClr>
            </w14:solidFill>
          </w14:textFill>
        </w:rPr>
      </w:pPr>
    </w:p>
    <w:p>
      <w:pPr>
        <w:rPr>
          <w:lang w:eastAsia="zh-CN"/>
        </w:rPr>
        <w:sectPr>
          <w:pgSz w:w="11907" w:h="16839"/>
          <w:pgMar w:top="720" w:right="720" w:bottom="720" w:left="734" w:header="2160" w:footer="706" w:gutter="0"/>
          <w:cols w:space="708" w:num="1"/>
          <w:docGrid w:linePitch="360" w:charSpace="0"/>
        </w:sectPr>
      </w:pPr>
      <w:r>
        <w:rPr>
          <w:sz w:val="24"/>
        </w:rPr>
        <mc:AlternateContent>
          <mc:Choice Requires="wps">
            <w:drawing>
              <wp:anchor distT="0" distB="0" distL="114300" distR="114300" simplePos="0" relativeHeight="251667456" behindDoc="0" locked="0" layoutInCell="1" allowOverlap="1">
                <wp:simplePos x="0" y="0"/>
                <wp:positionH relativeFrom="column">
                  <wp:posOffset>22225</wp:posOffset>
                </wp:positionH>
                <wp:positionV relativeFrom="paragraph">
                  <wp:posOffset>2178685</wp:posOffset>
                </wp:positionV>
                <wp:extent cx="1748790" cy="642620"/>
                <wp:effectExtent l="0" t="0" r="0" b="0"/>
                <wp:wrapNone/>
                <wp:docPr id="1" name="文本框 1"/>
                <wp:cNvGraphicFramePr/>
                <a:graphic xmlns:a="http://schemas.openxmlformats.org/drawingml/2006/main">
                  <a:graphicData uri="http://schemas.microsoft.com/office/word/2010/wordprocessingShape">
                    <wps:wsp>
                      <wps:cNvSpPr txBox="1"/>
                      <wps:spPr>
                        <a:xfrm>
                          <a:off x="1810385" y="2427605"/>
                          <a:ext cx="17487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需要描述的住宅地址</w:t>
                            </w:r>
                          </w:p>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家庭住址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171.55pt;height:50.6pt;width:137.7pt;z-index:251667456;mso-width-relative:page;mso-height-relative:page;" filled="f" stroked="f" coordsize="21600,21600" o:gfxdata="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0WBMk2wAAAAkBAAAPAAAAAAAA&#10;AAEAIAAAACIAAABkcnMvZG93bnJldi54bWxQSwECFAAUAAAACACHTuJAt8btg0gCAAByBAAADgAA&#10;AAAAAAABACAAAAAqAQAAZHJzL2Uyb0RvYy54bWxQSwUGAAAAAAYABgBZAQAA5AUAAAAA&#10;">
                <v:fill on="f" focussize="0,0"/>
                <v:stroke on="f" weight="0.5pt"/>
                <v:imagedata o:title=""/>
                <o:lock v:ext="edit" aspectratio="f"/>
                <v:textbox>
                  <w:txbxContent>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需要描述的住宅地址</w:t>
                      </w:r>
                    </w:p>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家庭住址</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24765</wp:posOffset>
                </wp:positionH>
                <wp:positionV relativeFrom="paragraph">
                  <wp:posOffset>5487670</wp:posOffset>
                </wp:positionV>
                <wp:extent cx="1773555" cy="2984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77355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邮箱 12345@docer.com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32.1pt;height:23.5pt;width:139.65pt;z-index:251669504;mso-width-relative:page;mso-height-relative:page;" filled="f" stroked="f" coordsize="21600,21600" o:gfxdata="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Q9H7D2wAAAAkBAAAPAAAAAAAAAAEAIAAAACIAAABk&#10;cnMvZG93bnJldi54bWxQSwECFAAUAAAACACHTuJAf4wwzTwCAABmBAAADgAAAAAAAAABACAAAAAq&#10;AQAAZHJzL2Uyb0RvYy54bWxQSwUGAAAAAAYABgBZAQAA2AUAAAAA&#10;">
                <v:fill on="f" focussize="0,0"/>
                <v:stroke on="f" weight="0.5pt"/>
                <v:imagedata o:title=""/>
                <o:lock v:ext="edit" aspectratio="f"/>
                <v:textbo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邮箱 12345@docer.com</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146050</wp:posOffset>
                </wp:positionH>
                <wp:positionV relativeFrom="paragraph">
                  <wp:posOffset>3975100</wp:posOffset>
                </wp:positionV>
                <wp:extent cx="1547495" cy="2984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54749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电话 12345XXXXXX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313pt;height:23.5pt;width:121.85pt;z-index:251668480;mso-width-relative:page;mso-height-relative:page;" filled="f" stroked="f" coordsize="21600,21600" o:gfxdata="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Gcdq9oAAAAKAQAADwAAAAAAAAABACAAAAAiAAAAZHJz&#10;L2Rvd25yZXYueG1sUEsBAhQAFAAAAAgAh07iQGxe3yA7AgAAZgQAAA4AAAAAAAAAAQAgAAAAKQEA&#10;AGRycy9lMm9Eb2MueG1sUEsFBgAAAAAGAAYAWQEAANYFAAAAAA==&#10;">
                <v:fill on="f" focussize="0,0"/>
                <v:stroke on="f" weight="0.5pt"/>
                <v:imagedata o:title=""/>
                <o:lock v:ext="edit" aspectratio="f"/>
                <v:textbo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电话 12345XXXXXX</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711200</wp:posOffset>
                </wp:positionH>
                <wp:positionV relativeFrom="paragraph">
                  <wp:posOffset>5008880</wp:posOffset>
                </wp:positionV>
                <wp:extent cx="414020" cy="288290"/>
                <wp:effectExtent l="0" t="0" r="5080" b="16510"/>
                <wp:wrapNone/>
                <wp:docPr id="32" name="Freeform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14020" cy="288290"/>
                        </a:xfrm>
                        <a:custGeom>
                          <a:avLst/>
                          <a:gdLst>
                            <a:gd name="T0" fmla="*/ 728 w 1109"/>
                            <a:gd name="T1" fmla="*/ 446 h 777"/>
                            <a:gd name="T2" fmla="*/ 554 w 1109"/>
                            <a:gd name="T3" fmla="*/ 609 h 777"/>
                            <a:gd name="T4" fmla="*/ 386 w 1109"/>
                            <a:gd name="T5" fmla="*/ 451 h 777"/>
                            <a:gd name="T6" fmla="*/ 59 w 1109"/>
                            <a:gd name="T7" fmla="*/ 777 h 777"/>
                            <a:gd name="T8" fmla="*/ 1050 w 1109"/>
                            <a:gd name="T9" fmla="*/ 777 h 777"/>
                            <a:gd name="T10" fmla="*/ 728 w 1109"/>
                            <a:gd name="T11" fmla="*/ 446 h 777"/>
                            <a:gd name="T12" fmla="*/ 728 w 1109"/>
                            <a:gd name="T13" fmla="*/ 446 h 777"/>
                            <a:gd name="T14" fmla="*/ 79 w 1109"/>
                            <a:gd name="T15" fmla="*/ 0 h 777"/>
                            <a:gd name="T16" fmla="*/ 554 w 1109"/>
                            <a:gd name="T17" fmla="*/ 456 h 777"/>
                            <a:gd name="T18" fmla="*/ 1030 w 1109"/>
                            <a:gd name="T19" fmla="*/ 0 h 777"/>
                            <a:gd name="T20" fmla="*/ 79 w 1109"/>
                            <a:gd name="T21" fmla="*/ 0 h 777"/>
                            <a:gd name="T22" fmla="*/ 787 w 1109"/>
                            <a:gd name="T23" fmla="*/ 386 h 777"/>
                            <a:gd name="T24" fmla="*/ 1109 w 1109"/>
                            <a:gd name="T25" fmla="*/ 723 h 777"/>
                            <a:gd name="T26" fmla="*/ 1109 w 1109"/>
                            <a:gd name="T27" fmla="*/ 84 h 777"/>
                            <a:gd name="T28" fmla="*/ 787 w 1109"/>
                            <a:gd name="T29" fmla="*/ 386 h 777"/>
                            <a:gd name="T30" fmla="*/ 787 w 1109"/>
                            <a:gd name="T31" fmla="*/ 386 h 777"/>
                            <a:gd name="T32" fmla="*/ 0 w 1109"/>
                            <a:gd name="T33" fmla="*/ 723 h 777"/>
                            <a:gd name="T34" fmla="*/ 327 w 1109"/>
                            <a:gd name="T35" fmla="*/ 391 h 777"/>
                            <a:gd name="T36" fmla="*/ 0 w 1109"/>
                            <a:gd name="T37" fmla="*/ 84 h 777"/>
                            <a:gd name="T38" fmla="*/ 0 w 1109"/>
                            <a:gd name="T39" fmla="*/ 723 h 7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09" h="777">
                              <a:moveTo>
                                <a:pt x="728" y="446"/>
                              </a:moveTo>
                              <a:lnTo>
                                <a:pt x="554" y="609"/>
                              </a:lnTo>
                              <a:lnTo>
                                <a:pt x="386" y="451"/>
                              </a:lnTo>
                              <a:lnTo>
                                <a:pt x="59" y="777"/>
                              </a:lnTo>
                              <a:lnTo>
                                <a:pt x="1050" y="777"/>
                              </a:lnTo>
                              <a:lnTo>
                                <a:pt x="728" y="446"/>
                              </a:lnTo>
                              <a:lnTo>
                                <a:pt x="728" y="446"/>
                              </a:lnTo>
                              <a:close/>
                              <a:moveTo>
                                <a:pt x="79" y="0"/>
                              </a:moveTo>
                              <a:lnTo>
                                <a:pt x="554" y="456"/>
                              </a:lnTo>
                              <a:lnTo>
                                <a:pt x="1030" y="0"/>
                              </a:lnTo>
                              <a:lnTo>
                                <a:pt x="79" y="0"/>
                              </a:lnTo>
                              <a:close/>
                              <a:moveTo>
                                <a:pt x="787" y="386"/>
                              </a:moveTo>
                              <a:lnTo>
                                <a:pt x="1109" y="723"/>
                              </a:lnTo>
                              <a:lnTo>
                                <a:pt x="1109" y="84"/>
                              </a:lnTo>
                              <a:lnTo>
                                <a:pt x="787" y="386"/>
                              </a:lnTo>
                              <a:lnTo>
                                <a:pt x="787" y="386"/>
                              </a:lnTo>
                              <a:close/>
                              <a:moveTo>
                                <a:pt x="0" y="723"/>
                              </a:moveTo>
                              <a:lnTo>
                                <a:pt x="327" y="391"/>
                              </a:lnTo>
                              <a:lnTo>
                                <a:pt x="0" y="84"/>
                              </a:lnTo>
                              <a:lnTo>
                                <a:pt x="0" y="723"/>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56pt;margin-top:394.4pt;height:22.7pt;width:32.6pt;z-index:251666432;mso-width-relative:page;mso-height-relative:page;" fillcolor="#000000 [3213]" filled="t" stroked="f" coordsize="1109,777" o:gfxdata="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REHcStkAAAALAQAADwAAAAAAAAAB&#10;ACAAAAAiAAAAZHJzL2Rvd25yZXYueG1sUEsBAhQAFAAAAAgAh07iQIzFUJ27BAAAkBEAAA4AAAAA&#10;AAAAAQAgAAAAKAEAAGRycy9lMm9Eb2MueG1sUEsFBgAAAAAGAAYAWQEAAFUIAAAAAA==&#10;" path="m728,446l554,609,386,451,59,777,1050,777,728,446,728,446xm79,0l554,456,1030,0,79,0xm787,386l1109,723,1109,84,787,386,787,386xm0,723l327,391,0,84,0,723xe">
                <v:path o:connectlocs="271782,165479;206823,225957;144104,167334;22026,288290;391993,288290;271782,165479;271782,165479;29492,0;206823,169189;384527,0;29492,0;293808,143217;414020,268254;414020,31166;293808,143217;293808,143217;0,268254;122078,145072;0,31166;0,268254" o:connectangles="0,0,0,0,0,0,0,0,0,0,0,0,0,0,0,0,0,0,0,0"/>
                <v:fill on="t" focussize="0,0"/>
                <v:stroke on="f"/>
                <v:imagedata o:title=""/>
                <o:lock v:ext="edit" aspectratio="t"/>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789940</wp:posOffset>
                </wp:positionH>
                <wp:positionV relativeFrom="paragraph">
                  <wp:posOffset>1724025</wp:posOffset>
                </wp:positionV>
                <wp:extent cx="232410" cy="360045"/>
                <wp:effectExtent l="0" t="0" r="15240" b="1905"/>
                <wp:wrapNone/>
                <wp:docPr id="27" name="Freeform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2410" cy="360045"/>
                        </a:xfrm>
                        <a:custGeom>
                          <a:avLst/>
                          <a:gdLst>
                            <a:gd name="T0" fmla="*/ 0 w 783"/>
                            <a:gd name="T1" fmla="*/ 391 h 1381"/>
                            <a:gd name="T2" fmla="*/ 5 w 783"/>
                            <a:gd name="T3" fmla="*/ 312 h 1381"/>
                            <a:gd name="T4" fmla="*/ 30 w 783"/>
                            <a:gd name="T5" fmla="*/ 242 h 1381"/>
                            <a:gd name="T6" fmla="*/ 65 w 783"/>
                            <a:gd name="T7" fmla="*/ 173 h 1381"/>
                            <a:gd name="T8" fmla="*/ 114 w 783"/>
                            <a:gd name="T9" fmla="*/ 113 h 1381"/>
                            <a:gd name="T10" fmla="*/ 144 w 783"/>
                            <a:gd name="T11" fmla="*/ 89 h 1381"/>
                            <a:gd name="T12" fmla="*/ 208 w 783"/>
                            <a:gd name="T13" fmla="*/ 44 h 1381"/>
                            <a:gd name="T14" fmla="*/ 278 w 783"/>
                            <a:gd name="T15" fmla="*/ 14 h 1381"/>
                            <a:gd name="T16" fmla="*/ 352 w 783"/>
                            <a:gd name="T17" fmla="*/ 0 h 1381"/>
                            <a:gd name="T18" fmla="*/ 392 w 783"/>
                            <a:gd name="T19" fmla="*/ 0 h 1381"/>
                            <a:gd name="T20" fmla="*/ 471 w 783"/>
                            <a:gd name="T21" fmla="*/ 5 h 1381"/>
                            <a:gd name="T22" fmla="*/ 540 w 783"/>
                            <a:gd name="T23" fmla="*/ 29 h 1381"/>
                            <a:gd name="T24" fmla="*/ 609 w 783"/>
                            <a:gd name="T25" fmla="*/ 64 h 1381"/>
                            <a:gd name="T26" fmla="*/ 669 w 783"/>
                            <a:gd name="T27" fmla="*/ 113 h 1381"/>
                            <a:gd name="T28" fmla="*/ 694 w 783"/>
                            <a:gd name="T29" fmla="*/ 143 h 1381"/>
                            <a:gd name="T30" fmla="*/ 738 w 783"/>
                            <a:gd name="T31" fmla="*/ 208 h 1381"/>
                            <a:gd name="T32" fmla="*/ 768 w 783"/>
                            <a:gd name="T33" fmla="*/ 277 h 1381"/>
                            <a:gd name="T34" fmla="*/ 778 w 783"/>
                            <a:gd name="T35" fmla="*/ 351 h 1381"/>
                            <a:gd name="T36" fmla="*/ 783 w 783"/>
                            <a:gd name="T37" fmla="*/ 391 h 1381"/>
                            <a:gd name="T38" fmla="*/ 773 w 783"/>
                            <a:gd name="T39" fmla="*/ 470 h 1381"/>
                            <a:gd name="T40" fmla="*/ 753 w 783"/>
                            <a:gd name="T41" fmla="*/ 544 h 1381"/>
                            <a:gd name="T42" fmla="*/ 35 w 783"/>
                            <a:gd name="T43" fmla="*/ 549 h 1381"/>
                            <a:gd name="T44" fmla="*/ 20 w 783"/>
                            <a:gd name="T45" fmla="*/ 510 h 1381"/>
                            <a:gd name="T46" fmla="*/ 10 w 783"/>
                            <a:gd name="T47" fmla="*/ 475 h 1381"/>
                            <a:gd name="T48" fmla="*/ 0 w 783"/>
                            <a:gd name="T49" fmla="*/ 391 h 1381"/>
                            <a:gd name="T50" fmla="*/ 253 w 783"/>
                            <a:gd name="T51" fmla="*/ 252 h 1381"/>
                            <a:gd name="T52" fmla="*/ 228 w 783"/>
                            <a:gd name="T53" fmla="*/ 282 h 1381"/>
                            <a:gd name="T54" fmla="*/ 198 w 783"/>
                            <a:gd name="T55" fmla="*/ 351 h 1381"/>
                            <a:gd name="T56" fmla="*/ 193 w 783"/>
                            <a:gd name="T57" fmla="*/ 391 h 1381"/>
                            <a:gd name="T58" fmla="*/ 208 w 783"/>
                            <a:gd name="T59" fmla="*/ 465 h 1381"/>
                            <a:gd name="T60" fmla="*/ 253 w 783"/>
                            <a:gd name="T61" fmla="*/ 529 h 1381"/>
                            <a:gd name="T62" fmla="*/ 283 w 783"/>
                            <a:gd name="T63" fmla="*/ 554 h 1381"/>
                            <a:gd name="T64" fmla="*/ 352 w 783"/>
                            <a:gd name="T65" fmla="*/ 584 h 1381"/>
                            <a:gd name="T66" fmla="*/ 392 w 783"/>
                            <a:gd name="T67" fmla="*/ 584 h 1381"/>
                            <a:gd name="T68" fmla="*/ 466 w 783"/>
                            <a:gd name="T69" fmla="*/ 569 h 1381"/>
                            <a:gd name="T70" fmla="*/ 530 w 783"/>
                            <a:gd name="T71" fmla="*/ 529 h 1381"/>
                            <a:gd name="T72" fmla="*/ 555 w 783"/>
                            <a:gd name="T73" fmla="*/ 500 h 1381"/>
                            <a:gd name="T74" fmla="*/ 585 w 783"/>
                            <a:gd name="T75" fmla="*/ 430 h 1381"/>
                            <a:gd name="T76" fmla="*/ 585 w 783"/>
                            <a:gd name="T77" fmla="*/ 391 h 1381"/>
                            <a:gd name="T78" fmla="*/ 575 w 783"/>
                            <a:gd name="T79" fmla="*/ 317 h 1381"/>
                            <a:gd name="T80" fmla="*/ 530 w 783"/>
                            <a:gd name="T81" fmla="*/ 252 h 1381"/>
                            <a:gd name="T82" fmla="*/ 501 w 783"/>
                            <a:gd name="T83" fmla="*/ 227 h 1381"/>
                            <a:gd name="T84" fmla="*/ 431 w 783"/>
                            <a:gd name="T85" fmla="*/ 198 h 1381"/>
                            <a:gd name="T86" fmla="*/ 392 w 783"/>
                            <a:gd name="T87" fmla="*/ 193 h 1381"/>
                            <a:gd name="T88" fmla="*/ 317 w 783"/>
                            <a:gd name="T89" fmla="*/ 208 h 1381"/>
                            <a:gd name="T90" fmla="*/ 253 w 783"/>
                            <a:gd name="T91" fmla="*/ 252 h 1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1381">
                              <a:moveTo>
                                <a:pt x="0" y="391"/>
                              </a:moveTo>
                              <a:lnTo>
                                <a:pt x="0" y="391"/>
                              </a:lnTo>
                              <a:lnTo>
                                <a:pt x="0" y="351"/>
                              </a:lnTo>
                              <a:lnTo>
                                <a:pt x="5" y="312"/>
                              </a:lnTo>
                              <a:lnTo>
                                <a:pt x="15" y="277"/>
                              </a:lnTo>
                              <a:lnTo>
                                <a:pt x="30" y="242"/>
                              </a:lnTo>
                              <a:lnTo>
                                <a:pt x="45" y="208"/>
                              </a:lnTo>
                              <a:lnTo>
                                <a:pt x="65" y="173"/>
                              </a:lnTo>
                              <a:lnTo>
                                <a:pt x="89" y="143"/>
                              </a:lnTo>
                              <a:lnTo>
                                <a:pt x="114" y="113"/>
                              </a:lnTo>
                              <a:lnTo>
                                <a:pt x="114" y="113"/>
                              </a:lnTo>
                              <a:lnTo>
                                <a:pt x="144" y="89"/>
                              </a:lnTo>
                              <a:lnTo>
                                <a:pt x="174" y="64"/>
                              </a:lnTo>
                              <a:lnTo>
                                <a:pt x="208" y="44"/>
                              </a:lnTo>
                              <a:lnTo>
                                <a:pt x="243" y="29"/>
                              </a:lnTo>
                              <a:lnTo>
                                <a:pt x="278" y="14"/>
                              </a:lnTo>
                              <a:lnTo>
                                <a:pt x="312" y="5"/>
                              </a:lnTo>
                              <a:lnTo>
                                <a:pt x="352" y="0"/>
                              </a:lnTo>
                              <a:lnTo>
                                <a:pt x="392" y="0"/>
                              </a:lnTo>
                              <a:lnTo>
                                <a:pt x="392" y="0"/>
                              </a:lnTo>
                              <a:lnTo>
                                <a:pt x="431" y="0"/>
                              </a:lnTo>
                              <a:lnTo>
                                <a:pt x="471" y="5"/>
                              </a:lnTo>
                              <a:lnTo>
                                <a:pt x="505" y="14"/>
                              </a:lnTo>
                              <a:lnTo>
                                <a:pt x="540" y="29"/>
                              </a:lnTo>
                              <a:lnTo>
                                <a:pt x="575" y="44"/>
                              </a:lnTo>
                              <a:lnTo>
                                <a:pt x="609" y="64"/>
                              </a:lnTo>
                              <a:lnTo>
                                <a:pt x="639" y="89"/>
                              </a:lnTo>
                              <a:lnTo>
                                <a:pt x="669" y="113"/>
                              </a:lnTo>
                              <a:lnTo>
                                <a:pt x="669" y="113"/>
                              </a:lnTo>
                              <a:lnTo>
                                <a:pt x="694" y="143"/>
                              </a:lnTo>
                              <a:lnTo>
                                <a:pt x="718" y="173"/>
                              </a:lnTo>
                              <a:lnTo>
                                <a:pt x="738" y="208"/>
                              </a:lnTo>
                              <a:lnTo>
                                <a:pt x="753" y="242"/>
                              </a:lnTo>
                              <a:lnTo>
                                <a:pt x="768" y="277"/>
                              </a:lnTo>
                              <a:lnTo>
                                <a:pt x="773" y="312"/>
                              </a:lnTo>
                              <a:lnTo>
                                <a:pt x="778" y="351"/>
                              </a:lnTo>
                              <a:lnTo>
                                <a:pt x="783" y="391"/>
                              </a:lnTo>
                              <a:lnTo>
                                <a:pt x="783" y="391"/>
                              </a:lnTo>
                              <a:lnTo>
                                <a:pt x="778" y="430"/>
                              </a:lnTo>
                              <a:lnTo>
                                <a:pt x="773" y="470"/>
                              </a:lnTo>
                              <a:lnTo>
                                <a:pt x="763" y="510"/>
                              </a:lnTo>
                              <a:lnTo>
                                <a:pt x="753" y="544"/>
                              </a:lnTo>
                              <a:lnTo>
                                <a:pt x="392" y="1381"/>
                              </a:lnTo>
                              <a:lnTo>
                                <a:pt x="35" y="549"/>
                              </a:lnTo>
                              <a:lnTo>
                                <a:pt x="35" y="549"/>
                              </a:lnTo>
                              <a:lnTo>
                                <a:pt x="20" y="510"/>
                              </a:lnTo>
                              <a:lnTo>
                                <a:pt x="10" y="475"/>
                              </a:lnTo>
                              <a:lnTo>
                                <a:pt x="10" y="475"/>
                              </a:lnTo>
                              <a:lnTo>
                                <a:pt x="0" y="430"/>
                              </a:lnTo>
                              <a:lnTo>
                                <a:pt x="0" y="391"/>
                              </a:lnTo>
                              <a:lnTo>
                                <a:pt x="0" y="391"/>
                              </a:lnTo>
                              <a:close/>
                              <a:moveTo>
                                <a:pt x="253" y="252"/>
                              </a:moveTo>
                              <a:lnTo>
                                <a:pt x="253" y="252"/>
                              </a:lnTo>
                              <a:lnTo>
                                <a:pt x="228" y="282"/>
                              </a:lnTo>
                              <a:lnTo>
                                <a:pt x="208" y="317"/>
                              </a:lnTo>
                              <a:lnTo>
                                <a:pt x="198" y="351"/>
                              </a:lnTo>
                              <a:lnTo>
                                <a:pt x="193" y="391"/>
                              </a:lnTo>
                              <a:lnTo>
                                <a:pt x="193" y="391"/>
                              </a:lnTo>
                              <a:lnTo>
                                <a:pt x="198" y="430"/>
                              </a:lnTo>
                              <a:lnTo>
                                <a:pt x="208" y="465"/>
                              </a:lnTo>
                              <a:lnTo>
                                <a:pt x="228" y="500"/>
                              </a:lnTo>
                              <a:lnTo>
                                <a:pt x="253" y="529"/>
                              </a:lnTo>
                              <a:lnTo>
                                <a:pt x="253" y="529"/>
                              </a:lnTo>
                              <a:lnTo>
                                <a:pt x="283" y="554"/>
                              </a:lnTo>
                              <a:lnTo>
                                <a:pt x="317" y="569"/>
                              </a:lnTo>
                              <a:lnTo>
                                <a:pt x="352" y="584"/>
                              </a:lnTo>
                              <a:lnTo>
                                <a:pt x="392" y="584"/>
                              </a:lnTo>
                              <a:lnTo>
                                <a:pt x="392" y="584"/>
                              </a:lnTo>
                              <a:lnTo>
                                <a:pt x="431" y="584"/>
                              </a:lnTo>
                              <a:lnTo>
                                <a:pt x="466" y="569"/>
                              </a:lnTo>
                              <a:lnTo>
                                <a:pt x="501" y="554"/>
                              </a:lnTo>
                              <a:lnTo>
                                <a:pt x="530" y="529"/>
                              </a:lnTo>
                              <a:lnTo>
                                <a:pt x="530" y="529"/>
                              </a:lnTo>
                              <a:lnTo>
                                <a:pt x="555" y="500"/>
                              </a:lnTo>
                              <a:lnTo>
                                <a:pt x="575" y="465"/>
                              </a:lnTo>
                              <a:lnTo>
                                <a:pt x="585" y="430"/>
                              </a:lnTo>
                              <a:lnTo>
                                <a:pt x="585" y="391"/>
                              </a:lnTo>
                              <a:lnTo>
                                <a:pt x="585" y="391"/>
                              </a:lnTo>
                              <a:lnTo>
                                <a:pt x="585" y="351"/>
                              </a:lnTo>
                              <a:lnTo>
                                <a:pt x="575" y="317"/>
                              </a:lnTo>
                              <a:lnTo>
                                <a:pt x="555" y="282"/>
                              </a:lnTo>
                              <a:lnTo>
                                <a:pt x="530" y="252"/>
                              </a:lnTo>
                              <a:lnTo>
                                <a:pt x="530" y="252"/>
                              </a:lnTo>
                              <a:lnTo>
                                <a:pt x="501" y="227"/>
                              </a:lnTo>
                              <a:lnTo>
                                <a:pt x="466" y="208"/>
                              </a:lnTo>
                              <a:lnTo>
                                <a:pt x="431" y="198"/>
                              </a:lnTo>
                              <a:lnTo>
                                <a:pt x="392" y="193"/>
                              </a:lnTo>
                              <a:lnTo>
                                <a:pt x="392" y="193"/>
                              </a:lnTo>
                              <a:lnTo>
                                <a:pt x="352" y="198"/>
                              </a:lnTo>
                              <a:lnTo>
                                <a:pt x="317" y="208"/>
                              </a:lnTo>
                              <a:lnTo>
                                <a:pt x="283" y="227"/>
                              </a:lnTo>
                              <a:lnTo>
                                <a:pt x="253" y="252"/>
                              </a:lnTo>
                              <a:lnTo>
                                <a:pt x="253" y="252"/>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27" o:spid="_x0000_s1026" o:spt="100" style="position:absolute;left:0pt;margin-left:62.2pt;margin-top:135.75pt;height:28.35pt;width:18.3pt;z-index:251664384;mso-width-relative:page;mso-height-relative:page;" fillcolor="#000000 [3213]" filled="t" stroked="f" coordsize="783,1381" o:gfxdata="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" path="m0,391l0,391,0,351,5,312,15,277,30,242,45,208,65,173,89,143,114,113,114,113,144,89,174,64,208,44,243,29,278,14,312,5,352,0,392,0,392,0,431,0,471,5,505,14,540,29,575,44,609,64,639,89,669,113,669,113,694,143,718,173,738,208,753,242,768,277,773,312,778,351,783,391,783,391,778,430,773,470,763,510,753,544,392,1381,35,549,35,549,20,510,10,475,10,475,0,430,0,391,0,391xm253,252l253,252,228,282,208,317,198,351,193,391,193,391,198,430,208,465,228,500,253,529,253,529,283,554,317,569,352,584,392,584,392,584,431,584,466,569,501,554,530,529,530,529,555,500,575,465,585,430,585,391,585,391,585,351,575,317,555,282,530,252,530,252,501,227,466,208,431,198,392,193,392,193,352,198,317,208,283,227,253,252,253,252xe">
                <v:path o:connectlocs="0,101938;1484,81342;8904,63092;19293,45103;33837,29460;42742,23203;61738,11471;82515,3649;104480,0;116353,0;139802,1303;160282,7560;180763,16685;198572,29460;205993,37281;219053,54228;227957,72217;230925,91510;232410,101938;229441,122535;223505,141828;10388,143131;5936,132963;2968,123838;0,101938;75095,65699;67674,73521;58770,91510;57286,101938;61738,121231;75095,137917;84000,144435;104480,152256;116353,152256;138318,148345;157314,137917;164735,130356;173639,112106;173639,101938;170671,82646;157314,65699;148706,59181;127929,51621;116353,50317;94091,54228;75095,65699" o:connectangles="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728980</wp:posOffset>
                </wp:positionH>
                <wp:positionV relativeFrom="paragraph">
                  <wp:posOffset>3445510</wp:posOffset>
                </wp:positionV>
                <wp:extent cx="394335" cy="360045"/>
                <wp:effectExtent l="0" t="0" r="5715" b="1905"/>
                <wp:wrapNone/>
                <wp:docPr id="29"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94335" cy="360045"/>
                        </a:xfrm>
                        <a:custGeom>
                          <a:avLst/>
                          <a:gdLst>
                            <a:gd name="T0" fmla="*/ 5 w 1302"/>
                            <a:gd name="T1" fmla="*/ 505 h 1302"/>
                            <a:gd name="T2" fmla="*/ 25 w 1302"/>
                            <a:gd name="T3" fmla="*/ 307 h 1302"/>
                            <a:gd name="T4" fmla="*/ 69 w 1302"/>
                            <a:gd name="T5" fmla="*/ 99 h 1302"/>
                            <a:gd name="T6" fmla="*/ 133 w 1302"/>
                            <a:gd name="T7" fmla="*/ 15 h 1302"/>
                            <a:gd name="T8" fmla="*/ 193 w 1302"/>
                            <a:gd name="T9" fmla="*/ 391 h 1302"/>
                            <a:gd name="T10" fmla="*/ 168 w 1302"/>
                            <a:gd name="T11" fmla="*/ 1302 h 1302"/>
                            <a:gd name="T12" fmla="*/ 84 w 1302"/>
                            <a:gd name="T13" fmla="*/ 1238 h 1302"/>
                            <a:gd name="T14" fmla="*/ 20 w 1302"/>
                            <a:gd name="T15" fmla="*/ 931 h 1302"/>
                            <a:gd name="T16" fmla="*/ 455 w 1302"/>
                            <a:gd name="T17" fmla="*/ 0 h 1302"/>
                            <a:gd name="T18" fmla="*/ 1263 w 1302"/>
                            <a:gd name="T19" fmla="*/ 40 h 1302"/>
                            <a:gd name="T20" fmla="*/ 1302 w 1302"/>
                            <a:gd name="T21" fmla="*/ 1169 h 1302"/>
                            <a:gd name="T22" fmla="*/ 1263 w 1302"/>
                            <a:gd name="T23" fmla="*/ 1263 h 1302"/>
                            <a:gd name="T24" fmla="*/ 634 w 1302"/>
                            <a:gd name="T25" fmla="*/ 1089 h 1302"/>
                            <a:gd name="T26" fmla="*/ 673 w 1302"/>
                            <a:gd name="T27" fmla="*/ 1149 h 1302"/>
                            <a:gd name="T28" fmla="*/ 743 w 1302"/>
                            <a:gd name="T29" fmla="*/ 1134 h 1302"/>
                            <a:gd name="T30" fmla="*/ 757 w 1302"/>
                            <a:gd name="T31" fmla="*/ 1065 h 1302"/>
                            <a:gd name="T32" fmla="*/ 698 w 1302"/>
                            <a:gd name="T33" fmla="*/ 1025 h 1302"/>
                            <a:gd name="T34" fmla="*/ 634 w 1302"/>
                            <a:gd name="T35" fmla="*/ 1089 h 1302"/>
                            <a:gd name="T36" fmla="*/ 644 w 1302"/>
                            <a:gd name="T37" fmla="*/ 931 h 1302"/>
                            <a:gd name="T38" fmla="*/ 708 w 1302"/>
                            <a:gd name="T39" fmla="*/ 961 h 1302"/>
                            <a:gd name="T40" fmla="*/ 762 w 1302"/>
                            <a:gd name="T41" fmla="*/ 906 h 1302"/>
                            <a:gd name="T42" fmla="*/ 733 w 1302"/>
                            <a:gd name="T43" fmla="*/ 842 h 1302"/>
                            <a:gd name="T44" fmla="*/ 653 w 1302"/>
                            <a:gd name="T45" fmla="*/ 852 h 1302"/>
                            <a:gd name="T46" fmla="*/ 639 w 1302"/>
                            <a:gd name="T47" fmla="*/ 718 h 1302"/>
                            <a:gd name="T48" fmla="*/ 693 w 1302"/>
                            <a:gd name="T49" fmla="*/ 763 h 1302"/>
                            <a:gd name="T50" fmla="*/ 757 w 1302"/>
                            <a:gd name="T51" fmla="*/ 728 h 1302"/>
                            <a:gd name="T52" fmla="*/ 748 w 1302"/>
                            <a:gd name="T53" fmla="*/ 659 h 1302"/>
                            <a:gd name="T54" fmla="*/ 673 w 1302"/>
                            <a:gd name="T55" fmla="*/ 639 h 1302"/>
                            <a:gd name="T56" fmla="*/ 832 w 1302"/>
                            <a:gd name="T57" fmla="*/ 1089 h 1302"/>
                            <a:gd name="T58" fmla="*/ 866 w 1302"/>
                            <a:gd name="T59" fmla="*/ 1149 h 1302"/>
                            <a:gd name="T60" fmla="*/ 941 w 1302"/>
                            <a:gd name="T61" fmla="*/ 1134 h 1302"/>
                            <a:gd name="T62" fmla="*/ 956 w 1302"/>
                            <a:gd name="T63" fmla="*/ 1065 h 1302"/>
                            <a:gd name="T64" fmla="*/ 891 w 1302"/>
                            <a:gd name="T65" fmla="*/ 1025 h 1302"/>
                            <a:gd name="T66" fmla="*/ 832 w 1302"/>
                            <a:gd name="T67" fmla="*/ 1089 h 1302"/>
                            <a:gd name="T68" fmla="*/ 842 w 1302"/>
                            <a:gd name="T69" fmla="*/ 931 h 1302"/>
                            <a:gd name="T70" fmla="*/ 906 w 1302"/>
                            <a:gd name="T71" fmla="*/ 961 h 1302"/>
                            <a:gd name="T72" fmla="*/ 956 w 1302"/>
                            <a:gd name="T73" fmla="*/ 906 h 1302"/>
                            <a:gd name="T74" fmla="*/ 931 w 1302"/>
                            <a:gd name="T75" fmla="*/ 842 h 1302"/>
                            <a:gd name="T76" fmla="*/ 847 w 1302"/>
                            <a:gd name="T77" fmla="*/ 852 h 1302"/>
                            <a:gd name="T78" fmla="*/ 832 w 1302"/>
                            <a:gd name="T79" fmla="*/ 718 h 1302"/>
                            <a:gd name="T80" fmla="*/ 886 w 1302"/>
                            <a:gd name="T81" fmla="*/ 763 h 1302"/>
                            <a:gd name="T82" fmla="*/ 951 w 1302"/>
                            <a:gd name="T83" fmla="*/ 728 h 1302"/>
                            <a:gd name="T84" fmla="*/ 946 w 1302"/>
                            <a:gd name="T85" fmla="*/ 659 h 1302"/>
                            <a:gd name="T86" fmla="*/ 866 w 1302"/>
                            <a:gd name="T87" fmla="*/ 639 h 1302"/>
                            <a:gd name="T88" fmla="*/ 1025 w 1302"/>
                            <a:gd name="T89" fmla="*/ 1089 h 1302"/>
                            <a:gd name="T90" fmla="*/ 1065 w 1302"/>
                            <a:gd name="T91" fmla="*/ 1149 h 1302"/>
                            <a:gd name="T92" fmla="*/ 1134 w 1302"/>
                            <a:gd name="T93" fmla="*/ 1134 h 1302"/>
                            <a:gd name="T94" fmla="*/ 1149 w 1302"/>
                            <a:gd name="T95" fmla="*/ 1065 h 1302"/>
                            <a:gd name="T96" fmla="*/ 1089 w 1302"/>
                            <a:gd name="T97" fmla="*/ 1025 h 1302"/>
                            <a:gd name="T98" fmla="*/ 1025 w 1302"/>
                            <a:gd name="T99" fmla="*/ 1089 h 1302"/>
                            <a:gd name="T100" fmla="*/ 1035 w 1302"/>
                            <a:gd name="T101" fmla="*/ 931 h 1302"/>
                            <a:gd name="T102" fmla="*/ 1099 w 1302"/>
                            <a:gd name="T103" fmla="*/ 961 h 1302"/>
                            <a:gd name="T104" fmla="*/ 1154 w 1302"/>
                            <a:gd name="T105" fmla="*/ 906 h 1302"/>
                            <a:gd name="T106" fmla="*/ 1124 w 1302"/>
                            <a:gd name="T107" fmla="*/ 842 h 1302"/>
                            <a:gd name="T108" fmla="*/ 1045 w 1302"/>
                            <a:gd name="T109" fmla="*/ 852 h 1302"/>
                            <a:gd name="T110" fmla="*/ 1025 w 1302"/>
                            <a:gd name="T111" fmla="*/ 718 h 1302"/>
                            <a:gd name="T112" fmla="*/ 1079 w 1302"/>
                            <a:gd name="T113" fmla="*/ 763 h 1302"/>
                            <a:gd name="T114" fmla="*/ 1149 w 1302"/>
                            <a:gd name="T115" fmla="*/ 728 h 1302"/>
                            <a:gd name="T116" fmla="*/ 1139 w 1302"/>
                            <a:gd name="T117" fmla="*/ 659 h 1302"/>
                            <a:gd name="T118" fmla="*/ 1065 w 1302"/>
                            <a:gd name="T119" fmla="*/ 639 h 1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2" h="1302">
                              <a:moveTo>
                                <a:pt x="0" y="599"/>
                              </a:moveTo>
                              <a:lnTo>
                                <a:pt x="0" y="599"/>
                              </a:lnTo>
                              <a:lnTo>
                                <a:pt x="5" y="564"/>
                              </a:lnTo>
                              <a:lnTo>
                                <a:pt x="5" y="564"/>
                              </a:lnTo>
                              <a:lnTo>
                                <a:pt x="5" y="505"/>
                              </a:lnTo>
                              <a:lnTo>
                                <a:pt x="5" y="505"/>
                              </a:lnTo>
                              <a:lnTo>
                                <a:pt x="10" y="436"/>
                              </a:lnTo>
                              <a:lnTo>
                                <a:pt x="10" y="436"/>
                              </a:lnTo>
                              <a:lnTo>
                                <a:pt x="15" y="371"/>
                              </a:lnTo>
                              <a:lnTo>
                                <a:pt x="15" y="371"/>
                              </a:lnTo>
                              <a:lnTo>
                                <a:pt x="25" y="307"/>
                              </a:lnTo>
                              <a:lnTo>
                                <a:pt x="25" y="307"/>
                              </a:lnTo>
                              <a:lnTo>
                                <a:pt x="34" y="233"/>
                              </a:lnTo>
                              <a:lnTo>
                                <a:pt x="34" y="233"/>
                              </a:lnTo>
                              <a:lnTo>
                                <a:pt x="49" y="158"/>
                              </a:lnTo>
                              <a:lnTo>
                                <a:pt x="49" y="158"/>
                              </a:lnTo>
                              <a:lnTo>
                                <a:pt x="69" y="99"/>
                              </a:lnTo>
                              <a:lnTo>
                                <a:pt x="69" y="99"/>
                              </a:lnTo>
                              <a:lnTo>
                                <a:pt x="84" y="59"/>
                              </a:lnTo>
                              <a:lnTo>
                                <a:pt x="84" y="59"/>
                              </a:lnTo>
                              <a:lnTo>
                                <a:pt x="99" y="40"/>
                              </a:lnTo>
                              <a:lnTo>
                                <a:pt x="114" y="25"/>
                              </a:lnTo>
                              <a:lnTo>
                                <a:pt x="114" y="25"/>
                              </a:lnTo>
                              <a:lnTo>
                                <a:pt x="133" y="15"/>
                              </a:lnTo>
                              <a:lnTo>
                                <a:pt x="153" y="5"/>
                              </a:lnTo>
                              <a:lnTo>
                                <a:pt x="173" y="0"/>
                              </a:lnTo>
                              <a:lnTo>
                                <a:pt x="193" y="0"/>
                              </a:lnTo>
                              <a:lnTo>
                                <a:pt x="327" y="0"/>
                              </a:lnTo>
                              <a:lnTo>
                                <a:pt x="327" y="327"/>
                              </a:lnTo>
                              <a:lnTo>
                                <a:pt x="193" y="391"/>
                              </a:lnTo>
                              <a:lnTo>
                                <a:pt x="193" y="911"/>
                              </a:lnTo>
                              <a:lnTo>
                                <a:pt x="327" y="976"/>
                              </a:lnTo>
                              <a:lnTo>
                                <a:pt x="327" y="1302"/>
                              </a:lnTo>
                              <a:lnTo>
                                <a:pt x="193" y="1302"/>
                              </a:lnTo>
                              <a:lnTo>
                                <a:pt x="193" y="1302"/>
                              </a:lnTo>
                              <a:lnTo>
                                <a:pt x="168" y="1302"/>
                              </a:lnTo>
                              <a:lnTo>
                                <a:pt x="148" y="1293"/>
                              </a:lnTo>
                              <a:lnTo>
                                <a:pt x="129" y="1288"/>
                              </a:lnTo>
                              <a:lnTo>
                                <a:pt x="109" y="1273"/>
                              </a:lnTo>
                              <a:lnTo>
                                <a:pt x="109" y="1273"/>
                              </a:lnTo>
                              <a:lnTo>
                                <a:pt x="94" y="1258"/>
                              </a:lnTo>
                              <a:lnTo>
                                <a:pt x="84" y="1238"/>
                              </a:lnTo>
                              <a:lnTo>
                                <a:pt x="84" y="1238"/>
                              </a:lnTo>
                              <a:lnTo>
                                <a:pt x="64" y="1198"/>
                              </a:lnTo>
                              <a:lnTo>
                                <a:pt x="64" y="1198"/>
                              </a:lnTo>
                              <a:lnTo>
                                <a:pt x="39" y="1070"/>
                              </a:lnTo>
                              <a:lnTo>
                                <a:pt x="20" y="931"/>
                              </a:lnTo>
                              <a:lnTo>
                                <a:pt x="20" y="931"/>
                              </a:lnTo>
                              <a:lnTo>
                                <a:pt x="5" y="787"/>
                              </a:lnTo>
                              <a:lnTo>
                                <a:pt x="0" y="634"/>
                              </a:lnTo>
                              <a:lnTo>
                                <a:pt x="0" y="599"/>
                              </a:lnTo>
                              <a:lnTo>
                                <a:pt x="0" y="599"/>
                              </a:lnTo>
                              <a:close/>
                              <a:moveTo>
                                <a:pt x="455" y="1302"/>
                              </a:moveTo>
                              <a:lnTo>
                                <a:pt x="455" y="0"/>
                              </a:lnTo>
                              <a:lnTo>
                                <a:pt x="1169" y="0"/>
                              </a:lnTo>
                              <a:lnTo>
                                <a:pt x="1169" y="0"/>
                              </a:lnTo>
                              <a:lnTo>
                                <a:pt x="1198" y="0"/>
                              </a:lnTo>
                              <a:lnTo>
                                <a:pt x="1218" y="10"/>
                              </a:lnTo>
                              <a:lnTo>
                                <a:pt x="1243" y="20"/>
                              </a:lnTo>
                              <a:lnTo>
                                <a:pt x="1263" y="40"/>
                              </a:lnTo>
                              <a:lnTo>
                                <a:pt x="1263" y="40"/>
                              </a:lnTo>
                              <a:lnTo>
                                <a:pt x="1277" y="59"/>
                              </a:lnTo>
                              <a:lnTo>
                                <a:pt x="1292" y="79"/>
                              </a:lnTo>
                              <a:lnTo>
                                <a:pt x="1297" y="104"/>
                              </a:lnTo>
                              <a:lnTo>
                                <a:pt x="1302" y="129"/>
                              </a:lnTo>
                              <a:lnTo>
                                <a:pt x="1302" y="1169"/>
                              </a:lnTo>
                              <a:lnTo>
                                <a:pt x="1302" y="1169"/>
                              </a:lnTo>
                              <a:lnTo>
                                <a:pt x="1297" y="1198"/>
                              </a:lnTo>
                              <a:lnTo>
                                <a:pt x="1292" y="1223"/>
                              </a:lnTo>
                              <a:lnTo>
                                <a:pt x="1277" y="1243"/>
                              </a:lnTo>
                              <a:lnTo>
                                <a:pt x="1263" y="1263"/>
                              </a:lnTo>
                              <a:lnTo>
                                <a:pt x="1263" y="1263"/>
                              </a:lnTo>
                              <a:lnTo>
                                <a:pt x="1243" y="1283"/>
                              </a:lnTo>
                              <a:lnTo>
                                <a:pt x="1218" y="1293"/>
                              </a:lnTo>
                              <a:lnTo>
                                <a:pt x="1198" y="1297"/>
                              </a:lnTo>
                              <a:lnTo>
                                <a:pt x="1169" y="1302"/>
                              </a:lnTo>
                              <a:lnTo>
                                <a:pt x="455" y="1302"/>
                              </a:lnTo>
                              <a:close/>
                              <a:moveTo>
                                <a:pt x="634" y="1089"/>
                              </a:moveTo>
                              <a:lnTo>
                                <a:pt x="634" y="1089"/>
                              </a:lnTo>
                              <a:lnTo>
                                <a:pt x="639" y="1109"/>
                              </a:lnTo>
                              <a:lnTo>
                                <a:pt x="644" y="1129"/>
                              </a:lnTo>
                              <a:lnTo>
                                <a:pt x="644" y="1129"/>
                              </a:lnTo>
                              <a:lnTo>
                                <a:pt x="658" y="1139"/>
                              </a:lnTo>
                              <a:lnTo>
                                <a:pt x="673" y="1149"/>
                              </a:lnTo>
                              <a:lnTo>
                                <a:pt x="673" y="1149"/>
                              </a:lnTo>
                              <a:lnTo>
                                <a:pt x="693" y="1154"/>
                              </a:lnTo>
                              <a:lnTo>
                                <a:pt x="708" y="1154"/>
                              </a:lnTo>
                              <a:lnTo>
                                <a:pt x="708" y="1154"/>
                              </a:lnTo>
                              <a:lnTo>
                                <a:pt x="728" y="1149"/>
                              </a:lnTo>
                              <a:lnTo>
                                <a:pt x="743" y="1134"/>
                              </a:lnTo>
                              <a:lnTo>
                                <a:pt x="743" y="1134"/>
                              </a:lnTo>
                              <a:lnTo>
                                <a:pt x="757" y="1119"/>
                              </a:lnTo>
                              <a:lnTo>
                                <a:pt x="762" y="1104"/>
                              </a:lnTo>
                              <a:lnTo>
                                <a:pt x="762" y="1104"/>
                              </a:lnTo>
                              <a:lnTo>
                                <a:pt x="762" y="1085"/>
                              </a:lnTo>
                              <a:lnTo>
                                <a:pt x="757" y="1065"/>
                              </a:lnTo>
                              <a:lnTo>
                                <a:pt x="757" y="1065"/>
                              </a:lnTo>
                              <a:lnTo>
                                <a:pt x="748" y="1050"/>
                              </a:lnTo>
                              <a:lnTo>
                                <a:pt x="733" y="1035"/>
                              </a:lnTo>
                              <a:lnTo>
                                <a:pt x="733" y="1035"/>
                              </a:lnTo>
                              <a:lnTo>
                                <a:pt x="718" y="1030"/>
                              </a:lnTo>
                              <a:lnTo>
                                <a:pt x="698" y="1025"/>
                              </a:lnTo>
                              <a:lnTo>
                                <a:pt x="698" y="1025"/>
                              </a:lnTo>
                              <a:lnTo>
                                <a:pt x="673" y="1030"/>
                              </a:lnTo>
                              <a:lnTo>
                                <a:pt x="653" y="1045"/>
                              </a:lnTo>
                              <a:lnTo>
                                <a:pt x="653" y="1045"/>
                              </a:lnTo>
                              <a:lnTo>
                                <a:pt x="639" y="1065"/>
                              </a:lnTo>
                              <a:lnTo>
                                <a:pt x="634" y="1089"/>
                              </a:lnTo>
                              <a:lnTo>
                                <a:pt x="634" y="1089"/>
                              </a:lnTo>
                              <a:close/>
                              <a:moveTo>
                                <a:pt x="634" y="896"/>
                              </a:moveTo>
                              <a:lnTo>
                                <a:pt x="634" y="896"/>
                              </a:lnTo>
                              <a:lnTo>
                                <a:pt x="639" y="916"/>
                              </a:lnTo>
                              <a:lnTo>
                                <a:pt x="644" y="931"/>
                              </a:lnTo>
                              <a:lnTo>
                                <a:pt x="644" y="931"/>
                              </a:lnTo>
                              <a:lnTo>
                                <a:pt x="658" y="946"/>
                              </a:lnTo>
                              <a:lnTo>
                                <a:pt x="673" y="956"/>
                              </a:lnTo>
                              <a:lnTo>
                                <a:pt x="673" y="956"/>
                              </a:lnTo>
                              <a:lnTo>
                                <a:pt x="693" y="961"/>
                              </a:lnTo>
                              <a:lnTo>
                                <a:pt x="708" y="961"/>
                              </a:lnTo>
                              <a:lnTo>
                                <a:pt x="708" y="961"/>
                              </a:lnTo>
                              <a:lnTo>
                                <a:pt x="728" y="956"/>
                              </a:lnTo>
                              <a:lnTo>
                                <a:pt x="743" y="941"/>
                              </a:lnTo>
                              <a:lnTo>
                                <a:pt x="743" y="941"/>
                              </a:lnTo>
                              <a:lnTo>
                                <a:pt x="757" y="926"/>
                              </a:lnTo>
                              <a:lnTo>
                                <a:pt x="762" y="906"/>
                              </a:lnTo>
                              <a:lnTo>
                                <a:pt x="762" y="906"/>
                              </a:lnTo>
                              <a:lnTo>
                                <a:pt x="762" y="886"/>
                              </a:lnTo>
                              <a:lnTo>
                                <a:pt x="757" y="872"/>
                              </a:lnTo>
                              <a:lnTo>
                                <a:pt x="757" y="872"/>
                              </a:lnTo>
                              <a:lnTo>
                                <a:pt x="748" y="857"/>
                              </a:lnTo>
                              <a:lnTo>
                                <a:pt x="733" y="842"/>
                              </a:lnTo>
                              <a:lnTo>
                                <a:pt x="733" y="842"/>
                              </a:lnTo>
                              <a:lnTo>
                                <a:pt x="718" y="832"/>
                              </a:lnTo>
                              <a:lnTo>
                                <a:pt x="698" y="832"/>
                              </a:lnTo>
                              <a:lnTo>
                                <a:pt x="698" y="832"/>
                              </a:lnTo>
                              <a:lnTo>
                                <a:pt x="673" y="837"/>
                              </a:lnTo>
                              <a:lnTo>
                                <a:pt x="653" y="852"/>
                              </a:lnTo>
                              <a:lnTo>
                                <a:pt x="653" y="852"/>
                              </a:lnTo>
                              <a:lnTo>
                                <a:pt x="639" y="872"/>
                              </a:lnTo>
                              <a:lnTo>
                                <a:pt x="634" y="896"/>
                              </a:lnTo>
                              <a:lnTo>
                                <a:pt x="634" y="896"/>
                              </a:lnTo>
                              <a:close/>
                              <a:moveTo>
                                <a:pt x="634" y="698"/>
                              </a:moveTo>
                              <a:lnTo>
                                <a:pt x="634" y="698"/>
                              </a:lnTo>
                              <a:lnTo>
                                <a:pt x="639" y="718"/>
                              </a:lnTo>
                              <a:lnTo>
                                <a:pt x="644" y="738"/>
                              </a:lnTo>
                              <a:lnTo>
                                <a:pt x="644" y="738"/>
                              </a:lnTo>
                              <a:lnTo>
                                <a:pt x="658" y="748"/>
                              </a:lnTo>
                              <a:lnTo>
                                <a:pt x="673" y="758"/>
                              </a:lnTo>
                              <a:lnTo>
                                <a:pt x="673" y="758"/>
                              </a:lnTo>
                              <a:lnTo>
                                <a:pt x="693" y="763"/>
                              </a:lnTo>
                              <a:lnTo>
                                <a:pt x="708" y="763"/>
                              </a:lnTo>
                              <a:lnTo>
                                <a:pt x="708" y="763"/>
                              </a:lnTo>
                              <a:lnTo>
                                <a:pt x="728" y="758"/>
                              </a:lnTo>
                              <a:lnTo>
                                <a:pt x="743" y="748"/>
                              </a:lnTo>
                              <a:lnTo>
                                <a:pt x="743" y="748"/>
                              </a:lnTo>
                              <a:lnTo>
                                <a:pt x="757" y="728"/>
                              </a:lnTo>
                              <a:lnTo>
                                <a:pt x="762" y="713"/>
                              </a:lnTo>
                              <a:lnTo>
                                <a:pt x="762" y="713"/>
                              </a:lnTo>
                              <a:lnTo>
                                <a:pt x="762" y="693"/>
                              </a:lnTo>
                              <a:lnTo>
                                <a:pt x="757" y="673"/>
                              </a:lnTo>
                              <a:lnTo>
                                <a:pt x="757" y="673"/>
                              </a:lnTo>
                              <a:lnTo>
                                <a:pt x="748" y="659"/>
                              </a:lnTo>
                              <a:lnTo>
                                <a:pt x="733" y="649"/>
                              </a:lnTo>
                              <a:lnTo>
                                <a:pt x="733" y="649"/>
                              </a:lnTo>
                              <a:lnTo>
                                <a:pt x="718" y="639"/>
                              </a:lnTo>
                              <a:lnTo>
                                <a:pt x="698" y="634"/>
                              </a:lnTo>
                              <a:lnTo>
                                <a:pt x="698" y="634"/>
                              </a:lnTo>
                              <a:lnTo>
                                <a:pt x="673" y="639"/>
                              </a:lnTo>
                              <a:lnTo>
                                <a:pt x="653" y="654"/>
                              </a:lnTo>
                              <a:lnTo>
                                <a:pt x="653" y="654"/>
                              </a:lnTo>
                              <a:lnTo>
                                <a:pt x="639" y="673"/>
                              </a:lnTo>
                              <a:lnTo>
                                <a:pt x="634" y="698"/>
                              </a:lnTo>
                              <a:lnTo>
                                <a:pt x="634" y="698"/>
                              </a:lnTo>
                              <a:close/>
                              <a:moveTo>
                                <a:pt x="832" y="1089"/>
                              </a:moveTo>
                              <a:lnTo>
                                <a:pt x="832" y="1089"/>
                              </a:lnTo>
                              <a:lnTo>
                                <a:pt x="832" y="1109"/>
                              </a:lnTo>
                              <a:lnTo>
                                <a:pt x="842" y="1129"/>
                              </a:lnTo>
                              <a:lnTo>
                                <a:pt x="842" y="1129"/>
                              </a:lnTo>
                              <a:lnTo>
                                <a:pt x="852" y="1139"/>
                              </a:lnTo>
                              <a:lnTo>
                                <a:pt x="866" y="1149"/>
                              </a:lnTo>
                              <a:lnTo>
                                <a:pt x="866" y="1149"/>
                              </a:lnTo>
                              <a:lnTo>
                                <a:pt x="886" y="1154"/>
                              </a:lnTo>
                              <a:lnTo>
                                <a:pt x="906" y="1154"/>
                              </a:lnTo>
                              <a:lnTo>
                                <a:pt x="906" y="1154"/>
                              </a:lnTo>
                              <a:lnTo>
                                <a:pt x="926" y="1149"/>
                              </a:lnTo>
                              <a:lnTo>
                                <a:pt x="941" y="1134"/>
                              </a:lnTo>
                              <a:lnTo>
                                <a:pt x="941" y="1134"/>
                              </a:lnTo>
                              <a:lnTo>
                                <a:pt x="951" y="1119"/>
                              </a:lnTo>
                              <a:lnTo>
                                <a:pt x="956" y="1104"/>
                              </a:lnTo>
                              <a:lnTo>
                                <a:pt x="956" y="1104"/>
                              </a:lnTo>
                              <a:lnTo>
                                <a:pt x="961" y="1085"/>
                              </a:lnTo>
                              <a:lnTo>
                                <a:pt x="956" y="1065"/>
                              </a:lnTo>
                              <a:lnTo>
                                <a:pt x="956" y="1065"/>
                              </a:lnTo>
                              <a:lnTo>
                                <a:pt x="946" y="1050"/>
                              </a:lnTo>
                              <a:lnTo>
                                <a:pt x="931" y="1035"/>
                              </a:lnTo>
                              <a:lnTo>
                                <a:pt x="931" y="1035"/>
                              </a:lnTo>
                              <a:lnTo>
                                <a:pt x="911" y="1030"/>
                              </a:lnTo>
                              <a:lnTo>
                                <a:pt x="891" y="1025"/>
                              </a:lnTo>
                              <a:lnTo>
                                <a:pt x="891" y="1025"/>
                              </a:lnTo>
                              <a:lnTo>
                                <a:pt x="866" y="1030"/>
                              </a:lnTo>
                              <a:lnTo>
                                <a:pt x="847" y="1045"/>
                              </a:lnTo>
                              <a:lnTo>
                                <a:pt x="847" y="1045"/>
                              </a:lnTo>
                              <a:lnTo>
                                <a:pt x="837" y="1065"/>
                              </a:lnTo>
                              <a:lnTo>
                                <a:pt x="832" y="1089"/>
                              </a:lnTo>
                              <a:lnTo>
                                <a:pt x="832" y="1089"/>
                              </a:lnTo>
                              <a:close/>
                              <a:moveTo>
                                <a:pt x="832" y="896"/>
                              </a:moveTo>
                              <a:lnTo>
                                <a:pt x="832" y="896"/>
                              </a:lnTo>
                              <a:lnTo>
                                <a:pt x="832" y="916"/>
                              </a:lnTo>
                              <a:lnTo>
                                <a:pt x="842" y="931"/>
                              </a:lnTo>
                              <a:lnTo>
                                <a:pt x="842" y="931"/>
                              </a:lnTo>
                              <a:lnTo>
                                <a:pt x="852" y="946"/>
                              </a:lnTo>
                              <a:lnTo>
                                <a:pt x="866" y="956"/>
                              </a:lnTo>
                              <a:lnTo>
                                <a:pt x="866" y="956"/>
                              </a:lnTo>
                              <a:lnTo>
                                <a:pt x="886" y="961"/>
                              </a:lnTo>
                              <a:lnTo>
                                <a:pt x="906" y="961"/>
                              </a:lnTo>
                              <a:lnTo>
                                <a:pt x="906" y="961"/>
                              </a:lnTo>
                              <a:lnTo>
                                <a:pt x="926" y="956"/>
                              </a:lnTo>
                              <a:lnTo>
                                <a:pt x="941" y="941"/>
                              </a:lnTo>
                              <a:lnTo>
                                <a:pt x="941" y="941"/>
                              </a:lnTo>
                              <a:lnTo>
                                <a:pt x="951" y="926"/>
                              </a:lnTo>
                              <a:lnTo>
                                <a:pt x="956" y="906"/>
                              </a:lnTo>
                              <a:lnTo>
                                <a:pt x="956" y="906"/>
                              </a:lnTo>
                              <a:lnTo>
                                <a:pt x="961" y="886"/>
                              </a:lnTo>
                              <a:lnTo>
                                <a:pt x="956" y="872"/>
                              </a:lnTo>
                              <a:lnTo>
                                <a:pt x="956" y="872"/>
                              </a:lnTo>
                              <a:lnTo>
                                <a:pt x="946" y="857"/>
                              </a:lnTo>
                              <a:lnTo>
                                <a:pt x="931" y="842"/>
                              </a:lnTo>
                              <a:lnTo>
                                <a:pt x="931" y="842"/>
                              </a:lnTo>
                              <a:lnTo>
                                <a:pt x="911" y="832"/>
                              </a:lnTo>
                              <a:lnTo>
                                <a:pt x="891" y="832"/>
                              </a:lnTo>
                              <a:lnTo>
                                <a:pt x="891" y="832"/>
                              </a:lnTo>
                              <a:lnTo>
                                <a:pt x="866" y="837"/>
                              </a:lnTo>
                              <a:lnTo>
                                <a:pt x="847" y="852"/>
                              </a:lnTo>
                              <a:lnTo>
                                <a:pt x="847" y="852"/>
                              </a:lnTo>
                              <a:lnTo>
                                <a:pt x="837" y="872"/>
                              </a:lnTo>
                              <a:lnTo>
                                <a:pt x="832" y="896"/>
                              </a:lnTo>
                              <a:lnTo>
                                <a:pt x="832" y="896"/>
                              </a:lnTo>
                              <a:close/>
                              <a:moveTo>
                                <a:pt x="832" y="698"/>
                              </a:moveTo>
                              <a:lnTo>
                                <a:pt x="832" y="698"/>
                              </a:lnTo>
                              <a:lnTo>
                                <a:pt x="832" y="718"/>
                              </a:lnTo>
                              <a:lnTo>
                                <a:pt x="842" y="738"/>
                              </a:lnTo>
                              <a:lnTo>
                                <a:pt x="842" y="738"/>
                              </a:lnTo>
                              <a:lnTo>
                                <a:pt x="852" y="748"/>
                              </a:lnTo>
                              <a:lnTo>
                                <a:pt x="866" y="758"/>
                              </a:lnTo>
                              <a:lnTo>
                                <a:pt x="866" y="758"/>
                              </a:lnTo>
                              <a:lnTo>
                                <a:pt x="886" y="763"/>
                              </a:lnTo>
                              <a:lnTo>
                                <a:pt x="906" y="763"/>
                              </a:lnTo>
                              <a:lnTo>
                                <a:pt x="906" y="763"/>
                              </a:lnTo>
                              <a:lnTo>
                                <a:pt x="926" y="758"/>
                              </a:lnTo>
                              <a:lnTo>
                                <a:pt x="941" y="748"/>
                              </a:lnTo>
                              <a:lnTo>
                                <a:pt x="941" y="748"/>
                              </a:lnTo>
                              <a:lnTo>
                                <a:pt x="951" y="728"/>
                              </a:lnTo>
                              <a:lnTo>
                                <a:pt x="956" y="713"/>
                              </a:lnTo>
                              <a:lnTo>
                                <a:pt x="956" y="713"/>
                              </a:lnTo>
                              <a:lnTo>
                                <a:pt x="961" y="693"/>
                              </a:lnTo>
                              <a:lnTo>
                                <a:pt x="956" y="673"/>
                              </a:lnTo>
                              <a:lnTo>
                                <a:pt x="956" y="673"/>
                              </a:lnTo>
                              <a:lnTo>
                                <a:pt x="946" y="659"/>
                              </a:lnTo>
                              <a:lnTo>
                                <a:pt x="931" y="649"/>
                              </a:lnTo>
                              <a:lnTo>
                                <a:pt x="931" y="649"/>
                              </a:lnTo>
                              <a:lnTo>
                                <a:pt x="911" y="639"/>
                              </a:lnTo>
                              <a:lnTo>
                                <a:pt x="891" y="634"/>
                              </a:lnTo>
                              <a:lnTo>
                                <a:pt x="891" y="634"/>
                              </a:lnTo>
                              <a:lnTo>
                                <a:pt x="866" y="639"/>
                              </a:lnTo>
                              <a:lnTo>
                                <a:pt x="847" y="654"/>
                              </a:lnTo>
                              <a:lnTo>
                                <a:pt x="847" y="654"/>
                              </a:lnTo>
                              <a:lnTo>
                                <a:pt x="837" y="673"/>
                              </a:lnTo>
                              <a:lnTo>
                                <a:pt x="832" y="698"/>
                              </a:lnTo>
                              <a:lnTo>
                                <a:pt x="832" y="698"/>
                              </a:lnTo>
                              <a:close/>
                              <a:moveTo>
                                <a:pt x="1025" y="1089"/>
                              </a:moveTo>
                              <a:lnTo>
                                <a:pt x="1025" y="1089"/>
                              </a:lnTo>
                              <a:lnTo>
                                <a:pt x="1025" y="1109"/>
                              </a:lnTo>
                              <a:lnTo>
                                <a:pt x="1035" y="1129"/>
                              </a:lnTo>
                              <a:lnTo>
                                <a:pt x="1035" y="1129"/>
                              </a:lnTo>
                              <a:lnTo>
                                <a:pt x="1050" y="1139"/>
                              </a:lnTo>
                              <a:lnTo>
                                <a:pt x="1065" y="1149"/>
                              </a:lnTo>
                              <a:lnTo>
                                <a:pt x="1065" y="1149"/>
                              </a:lnTo>
                              <a:lnTo>
                                <a:pt x="1079" y="1154"/>
                              </a:lnTo>
                              <a:lnTo>
                                <a:pt x="1099" y="1154"/>
                              </a:lnTo>
                              <a:lnTo>
                                <a:pt x="1099" y="1154"/>
                              </a:lnTo>
                              <a:lnTo>
                                <a:pt x="1119" y="1149"/>
                              </a:lnTo>
                              <a:lnTo>
                                <a:pt x="1134" y="1134"/>
                              </a:lnTo>
                              <a:lnTo>
                                <a:pt x="1134" y="1134"/>
                              </a:lnTo>
                              <a:lnTo>
                                <a:pt x="1149" y="1119"/>
                              </a:lnTo>
                              <a:lnTo>
                                <a:pt x="1154" y="1104"/>
                              </a:lnTo>
                              <a:lnTo>
                                <a:pt x="1154" y="1104"/>
                              </a:lnTo>
                              <a:lnTo>
                                <a:pt x="1154" y="1085"/>
                              </a:lnTo>
                              <a:lnTo>
                                <a:pt x="1149" y="1065"/>
                              </a:lnTo>
                              <a:lnTo>
                                <a:pt x="1149" y="1065"/>
                              </a:lnTo>
                              <a:lnTo>
                                <a:pt x="1139" y="1050"/>
                              </a:lnTo>
                              <a:lnTo>
                                <a:pt x="1124" y="1035"/>
                              </a:lnTo>
                              <a:lnTo>
                                <a:pt x="1124" y="1035"/>
                              </a:lnTo>
                              <a:lnTo>
                                <a:pt x="1109" y="1030"/>
                              </a:lnTo>
                              <a:lnTo>
                                <a:pt x="1089" y="1025"/>
                              </a:lnTo>
                              <a:lnTo>
                                <a:pt x="1089" y="1025"/>
                              </a:lnTo>
                              <a:lnTo>
                                <a:pt x="1065" y="1030"/>
                              </a:lnTo>
                              <a:lnTo>
                                <a:pt x="1045" y="1045"/>
                              </a:lnTo>
                              <a:lnTo>
                                <a:pt x="1045" y="1045"/>
                              </a:lnTo>
                              <a:lnTo>
                                <a:pt x="1030" y="1065"/>
                              </a:lnTo>
                              <a:lnTo>
                                <a:pt x="1025" y="1089"/>
                              </a:lnTo>
                              <a:lnTo>
                                <a:pt x="1025" y="1089"/>
                              </a:lnTo>
                              <a:close/>
                              <a:moveTo>
                                <a:pt x="1025" y="896"/>
                              </a:moveTo>
                              <a:lnTo>
                                <a:pt x="1025" y="896"/>
                              </a:lnTo>
                              <a:lnTo>
                                <a:pt x="1025" y="916"/>
                              </a:lnTo>
                              <a:lnTo>
                                <a:pt x="1035" y="931"/>
                              </a:lnTo>
                              <a:lnTo>
                                <a:pt x="1035" y="931"/>
                              </a:lnTo>
                              <a:lnTo>
                                <a:pt x="1050" y="946"/>
                              </a:lnTo>
                              <a:lnTo>
                                <a:pt x="1065" y="956"/>
                              </a:lnTo>
                              <a:lnTo>
                                <a:pt x="1065" y="956"/>
                              </a:lnTo>
                              <a:lnTo>
                                <a:pt x="1079" y="961"/>
                              </a:lnTo>
                              <a:lnTo>
                                <a:pt x="1099" y="961"/>
                              </a:lnTo>
                              <a:lnTo>
                                <a:pt x="1099" y="961"/>
                              </a:lnTo>
                              <a:lnTo>
                                <a:pt x="1119" y="956"/>
                              </a:lnTo>
                              <a:lnTo>
                                <a:pt x="1134" y="941"/>
                              </a:lnTo>
                              <a:lnTo>
                                <a:pt x="1134" y="941"/>
                              </a:lnTo>
                              <a:lnTo>
                                <a:pt x="1149" y="926"/>
                              </a:lnTo>
                              <a:lnTo>
                                <a:pt x="1154" y="906"/>
                              </a:lnTo>
                              <a:lnTo>
                                <a:pt x="1154" y="906"/>
                              </a:lnTo>
                              <a:lnTo>
                                <a:pt x="1154" y="886"/>
                              </a:lnTo>
                              <a:lnTo>
                                <a:pt x="1149" y="872"/>
                              </a:lnTo>
                              <a:lnTo>
                                <a:pt x="1149" y="872"/>
                              </a:lnTo>
                              <a:lnTo>
                                <a:pt x="1139" y="857"/>
                              </a:lnTo>
                              <a:lnTo>
                                <a:pt x="1124" y="842"/>
                              </a:lnTo>
                              <a:lnTo>
                                <a:pt x="1124" y="842"/>
                              </a:lnTo>
                              <a:lnTo>
                                <a:pt x="1109" y="832"/>
                              </a:lnTo>
                              <a:lnTo>
                                <a:pt x="1089" y="832"/>
                              </a:lnTo>
                              <a:lnTo>
                                <a:pt x="1089" y="832"/>
                              </a:lnTo>
                              <a:lnTo>
                                <a:pt x="1065" y="837"/>
                              </a:lnTo>
                              <a:lnTo>
                                <a:pt x="1045" y="852"/>
                              </a:lnTo>
                              <a:lnTo>
                                <a:pt x="1045" y="852"/>
                              </a:lnTo>
                              <a:lnTo>
                                <a:pt x="1030" y="872"/>
                              </a:lnTo>
                              <a:lnTo>
                                <a:pt x="1025" y="896"/>
                              </a:lnTo>
                              <a:lnTo>
                                <a:pt x="1025" y="896"/>
                              </a:lnTo>
                              <a:close/>
                              <a:moveTo>
                                <a:pt x="1025" y="698"/>
                              </a:moveTo>
                              <a:lnTo>
                                <a:pt x="1025" y="698"/>
                              </a:lnTo>
                              <a:lnTo>
                                <a:pt x="1025" y="718"/>
                              </a:lnTo>
                              <a:lnTo>
                                <a:pt x="1035" y="738"/>
                              </a:lnTo>
                              <a:lnTo>
                                <a:pt x="1035" y="738"/>
                              </a:lnTo>
                              <a:lnTo>
                                <a:pt x="1050" y="748"/>
                              </a:lnTo>
                              <a:lnTo>
                                <a:pt x="1065" y="758"/>
                              </a:lnTo>
                              <a:lnTo>
                                <a:pt x="1065" y="758"/>
                              </a:lnTo>
                              <a:lnTo>
                                <a:pt x="1079" y="763"/>
                              </a:lnTo>
                              <a:lnTo>
                                <a:pt x="1099" y="763"/>
                              </a:lnTo>
                              <a:lnTo>
                                <a:pt x="1099" y="763"/>
                              </a:lnTo>
                              <a:lnTo>
                                <a:pt x="1119" y="758"/>
                              </a:lnTo>
                              <a:lnTo>
                                <a:pt x="1134" y="748"/>
                              </a:lnTo>
                              <a:lnTo>
                                <a:pt x="1134" y="748"/>
                              </a:lnTo>
                              <a:lnTo>
                                <a:pt x="1149" y="728"/>
                              </a:lnTo>
                              <a:lnTo>
                                <a:pt x="1154" y="713"/>
                              </a:lnTo>
                              <a:lnTo>
                                <a:pt x="1154" y="713"/>
                              </a:lnTo>
                              <a:lnTo>
                                <a:pt x="1154" y="693"/>
                              </a:lnTo>
                              <a:lnTo>
                                <a:pt x="1149" y="673"/>
                              </a:lnTo>
                              <a:lnTo>
                                <a:pt x="1149" y="673"/>
                              </a:lnTo>
                              <a:lnTo>
                                <a:pt x="1139" y="659"/>
                              </a:lnTo>
                              <a:lnTo>
                                <a:pt x="1124" y="649"/>
                              </a:lnTo>
                              <a:lnTo>
                                <a:pt x="1124" y="649"/>
                              </a:lnTo>
                              <a:lnTo>
                                <a:pt x="1109" y="639"/>
                              </a:lnTo>
                              <a:lnTo>
                                <a:pt x="1089" y="634"/>
                              </a:lnTo>
                              <a:lnTo>
                                <a:pt x="1089" y="634"/>
                              </a:lnTo>
                              <a:lnTo>
                                <a:pt x="1065" y="639"/>
                              </a:lnTo>
                              <a:lnTo>
                                <a:pt x="1045" y="654"/>
                              </a:lnTo>
                              <a:lnTo>
                                <a:pt x="1045" y="654"/>
                              </a:lnTo>
                              <a:lnTo>
                                <a:pt x="1030" y="673"/>
                              </a:lnTo>
                              <a:lnTo>
                                <a:pt x="1025" y="698"/>
                              </a:lnTo>
                              <a:lnTo>
                                <a:pt x="1025" y="698"/>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29" o:spid="_x0000_s1026" o:spt="100" style="position:absolute;left:0pt;margin-left:57.4pt;margin-top:271.3pt;height:28.35pt;width:31.05pt;z-index:251665408;mso-width-relative:page;mso-height-relative:page;" fillcolor="#000000 [3213]" filled="t" stroked="f" coordsize="1302,1302" o:gfxdata="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" path="m0,599l0,599,5,564,5,564,5,505,5,505,10,436,10,436,15,371,15,371,25,307,25,307,34,233,34,233,49,158,49,158,69,99,69,99,84,59,84,59,99,40,114,25,114,25,133,15,153,5,173,0,193,0,327,0,327,327,193,391,193,911,327,976,327,1302,193,1302,193,1302,168,1302,148,1293,129,1288,109,1273,109,1273,94,1258,84,1238,84,1238,64,1198,64,1198,39,1070,20,931,20,931,5,787,0,634,0,599,0,599xm455,1302l455,0,1169,0,1169,0,1198,0,1218,10,1243,20,1263,40,1263,40,1277,59,1292,79,1297,104,1302,129,1302,1169,1302,1169,1297,1198,1292,1223,1277,1243,1263,1263,1263,1263,1243,1283,1218,1293,1198,1297,1169,1302,455,1302xm634,1089l634,1089,639,1109,644,1129,644,1129,658,1139,673,1149,673,1149,693,1154,708,1154,708,1154,728,1149,743,1134,743,1134,757,1119,762,1104,762,1104,762,1085,757,1065,757,1065,748,1050,733,1035,733,1035,718,1030,698,1025,698,1025,673,1030,653,1045,653,1045,639,1065,634,1089,634,1089xm634,896l634,896,639,916,644,931,644,931,658,946,673,956,673,956,693,961,708,961,708,961,728,956,743,941,743,941,757,926,762,906,762,906,762,886,757,872,757,872,748,857,733,842,733,842,718,832,698,832,698,832,673,837,653,852,653,852,639,872,634,896,634,896xm634,698l634,698,639,718,644,738,644,738,658,748,673,758,673,758,693,763,708,763,708,763,728,758,743,748,743,748,757,728,762,713,762,713,762,693,757,673,757,673,748,659,733,649,733,649,718,639,698,634,698,634,673,639,653,654,653,654,639,673,634,698,634,698xm832,1089l832,1089,832,1109,842,1129,842,1129,852,1139,866,1149,866,1149,886,1154,906,1154,906,1154,926,1149,941,1134,941,1134,951,1119,956,1104,956,1104,961,1085,956,1065,956,1065,946,1050,931,1035,931,1035,911,1030,891,1025,891,1025,866,1030,847,1045,847,1045,837,1065,832,1089,832,1089xm832,896l832,896,832,916,842,931,842,931,852,946,866,956,866,956,886,961,906,961,906,961,926,956,941,941,941,941,951,926,956,906,956,906,961,886,956,872,956,872,946,857,931,842,931,842,911,832,891,832,891,832,866,837,847,852,847,852,837,872,832,896,832,896xm832,698l832,698,832,718,842,738,842,738,852,748,866,758,866,758,886,763,906,763,906,763,926,758,941,748,941,748,951,728,956,713,956,713,961,693,956,673,956,673,946,659,931,649,931,649,911,639,891,634,891,634,866,639,847,654,847,654,837,673,832,698,832,698xm1025,1089l1025,1089,1025,1109,1035,1129,1035,1129,1050,1139,1065,1149,1065,1149,1079,1154,1099,1154,1099,1154,1119,1149,1134,1134,1134,1134,1149,1119,1154,1104,1154,1104,1154,1085,1149,1065,1149,1065,1139,1050,1124,1035,1124,1035,1109,1030,1089,1025,1089,1025,1065,1030,1045,1045,1045,1045,1030,1065,1025,1089,1025,1089xm1025,896l1025,896,1025,916,1035,931,1035,931,1050,946,1065,956,1065,956,1079,961,1099,961,1099,961,1119,956,1134,941,1134,941,1149,926,1154,906,1154,906,1154,886,1149,872,1149,872,1139,857,1124,842,1124,842,1109,832,1089,832,1089,832,1065,837,1045,852,1045,852,1030,872,1025,896,1025,896xm1025,698l1025,698,1025,718,1035,738,1035,738,1050,748,1065,758,1065,758,1079,763,1099,763,1099,763,1119,758,1134,748,1134,748,1149,728,1154,713,1154,713,1154,693,1149,673,1149,673,1139,659,1124,649,1124,649,1109,639,1089,634,1089,634,1065,639,1045,654,1045,654,1030,673,1025,698,1025,698xe">
                <v:path o:connectlocs="1514,139648;7571,84895;20897,27376;40281,4147;58453,108124;50881,360045;25440,342346;6057,257451;137805,0;382523,11061;394335,323266;382523,349260;192018,301143;203830,317735;225031,313587;229271,294506;211402,283445;192018,301143;195047,257451;214431,265747;230785,250538;222002,232840;197773,235605;193533,198550;209887,210994;229271,201315;226545,182234;203830,176704;251986,301143;262284,317735;284999,313587;289542,294506;269855,283445;251986,301143;255015,257451;274399,265747;289542,250538;281970,232840;256529,235605;251986,198550;268341,210994;288028,201315;286513,182234;262284,176704;310440,301143;322555,317735;343453,313587;347996,294506;329823,283445;310440,301143;313469,257451;332852,265747;349510,250538;340424,232840;316497,235605;310440,198550;326795,210994;347996,201315;344967,182234;322555,176704" o:connectangles="0,0,0,0,0,0,0,0,0,0,0,0,0,0,0,0,0,0,0,0,0,0,0,0,0,0,0,0,0,0,0,0,0,0,0,0,0,0,0,0,0,0,0,0,0,0,0,0,0,0,0,0,0,0,0,0,0,0,0,0"/>
                <v:fill on="t" focussize="0,0"/>
                <v:stroke on="f"/>
                <v:imagedata o:title=""/>
                <o:lock v:ext="edit" aspectratio="t"/>
              </v:shape>
            </w:pict>
          </mc:Fallback>
        </mc:AlternateContent>
      </w:r>
      <w:r>
        <w:rPr>
          <w:lang w:eastAsia="zh-CN"/>
        </w:rPr>
        <mc:AlternateContent>
          <mc:Choice Requires="wps">
            <w:drawing>
              <wp:anchor distT="0" distB="0" distL="114300" distR="114300" simplePos="0" relativeHeight="251673600" behindDoc="1" locked="0" layoutInCell="1" allowOverlap="1">
                <wp:simplePos x="0" y="0"/>
                <wp:positionH relativeFrom="column">
                  <wp:posOffset>-502285</wp:posOffset>
                </wp:positionH>
                <wp:positionV relativeFrom="paragraph">
                  <wp:posOffset>447040</wp:posOffset>
                </wp:positionV>
                <wp:extent cx="2757170" cy="8193405"/>
                <wp:effectExtent l="0" t="0" r="5080" b="17145"/>
                <wp:wrapNone/>
                <wp:docPr id="55" name="矩形 96"/>
                <wp:cNvGraphicFramePr/>
                <a:graphic xmlns:a="http://schemas.openxmlformats.org/drawingml/2006/main">
                  <a:graphicData uri="http://schemas.microsoft.com/office/word/2010/wordprocessingShape">
                    <wps:wsp>
                      <wps:cNvSpPr/>
                      <wps:spPr>
                        <a:xfrm>
                          <a:off x="0" y="0"/>
                          <a:ext cx="2757170" cy="8193405"/>
                        </a:xfrm>
                        <a:custGeom>
                          <a:avLst/>
                          <a:gdLst>
                            <a:gd name="connsiteX0" fmla="*/ 0 w 3568"/>
                            <a:gd name="connsiteY0" fmla="*/ 1643 h 12903"/>
                            <a:gd name="connsiteX1" fmla="*/ 3568 w 3568"/>
                            <a:gd name="connsiteY1" fmla="*/ 0 h 12903"/>
                            <a:gd name="connsiteX2" fmla="*/ 3566 w 3568"/>
                            <a:gd name="connsiteY2" fmla="*/ 10916 h 12903"/>
                            <a:gd name="connsiteX3" fmla="*/ 31 w 3568"/>
                            <a:gd name="connsiteY3" fmla="*/ 12903 h 12903"/>
                            <a:gd name="connsiteX4" fmla="*/ 0 w 3568"/>
                            <a:gd name="connsiteY4" fmla="*/ 1643 h 129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8" h="12903">
                              <a:moveTo>
                                <a:pt x="0" y="1643"/>
                              </a:moveTo>
                              <a:lnTo>
                                <a:pt x="3568" y="0"/>
                              </a:lnTo>
                              <a:lnTo>
                                <a:pt x="3566" y="10916"/>
                              </a:lnTo>
                              <a:lnTo>
                                <a:pt x="31" y="12903"/>
                              </a:lnTo>
                              <a:lnTo>
                                <a:pt x="0" y="1643"/>
                              </a:lnTo>
                              <a:close/>
                            </a:path>
                          </a:pathLst>
                        </a:custGeom>
                        <a:solidFill>
                          <a:schemeClr val="accent2">
                            <a:lumMod val="20000"/>
                            <a:lumOff val="80000"/>
                          </a:schemeClr>
                        </a:solidFill>
                        <a:ln w="9525">
                          <a:noFill/>
                        </a:ln>
                      </wps:spPr>
                      <wps:bodyPr upright="1"/>
                    </wps:wsp>
                  </a:graphicData>
                </a:graphic>
              </wp:anchor>
            </w:drawing>
          </mc:Choice>
          <mc:Fallback>
            <w:pict>
              <v:shape id="矩形 96" o:spid="_x0000_s1026" o:spt="100" style="position:absolute;left:0pt;margin-left:-39.55pt;margin-top:35.2pt;height:645.15pt;width:217.1pt;z-index:-251642880;mso-width-relative:page;mso-height-relative:page;" fillcolor="#F5DDD9 [661]" filled="t" stroked="f" coordsize="3568,12903" o:gfxdata="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CzBpxPYAAAACwEAAA8AAAAAAAAAAQAg&#10;AAAAIgAAAGRycy9kb3ducmV2LnhtbFBLAQIUABQAAAAIAIdO4kB5N6r88gIAAAAIAAAOAAAAAAAA&#10;AAEAIAAAACcBAABkcnMvZTJvRG9jLnhtbFBLBQYAAAAABgAGAFkBAACLBgAAAAA=&#10;" path="m0,1643l3568,0,3566,10916,31,12903,0,1643xe">
                <v:path o:connectlocs="0,1043305;2757170,0;2755624,6931660;23955,8193405;0,1043305" o:connectangles="0,0,0,0,0"/>
                <v:fill on="t" focussize="0,0"/>
                <v:stroke on="f"/>
                <v:imagedata o:title=""/>
                <o:lock v:ext="edit" aspectratio="f"/>
              </v:shape>
            </w:pict>
          </mc:Fallback>
        </mc:AlternateContent>
      </w:r>
    </w:p>
    <w:p>
      <w:pPr>
        <w:rPr>
          <w:lang w:val="id-ID" w:eastAsia="zh-CN"/>
        </w:rPr>
      </w:pPr>
      <w:r>
        <w:rPr>
          <w:lang w:eastAsia="zh-CN"/>
        </w:rPr>
        <mc:AlternateContent>
          <mc:Choice Requires="wps">
            <w:drawing>
              <wp:anchor distT="0" distB="0" distL="114300" distR="114300" simplePos="0" relativeHeight="251660288" behindDoc="1" locked="0" layoutInCell="1" allowOverlap="1">
                <wp:simplePos x="0" y="0"/>
                <wp:positionH relativeFrom="column">
                  <wp:posOffset>-502285</wp:posOffset>
                </wp:positionH>
                <wp:positionV relativeFrom="paragraph">
                  <wp:posOffset>817245</wp:posOffset>
                </wp:positionV>
                <wp:extent cx="2757170" cy="8193405"/>
                <wp:effectExtent l="0" t="0" r="5080" b="17145"/>
                <wp:wrapNone/>
                <wp:docPr id="23" name="矩形 96"/>
                <wp:cNvGraphicFramePr/>
                <a:graphic xmlns:a="http://schemas.openxmlformats.org/drawingml/2006/main">
                  <a:graphicData uri="http://schemas.microsoft.com/office/word/2010/wordprocessingShape">
                    <wps:wsp>
                      <wps:cNvSpPr/>
                      <wps:spPr>
                        <a:xfrm>
                          <a:off x="0" y="0"/>
                          <a:ext cx="2757170" cy="8193405"/>
                        </a:xfrm>
                        <a:custGeom>
                          <a:avLst/>
                          <a:gdLst>
                            <a:gd name="connsiteX0" fmla="*/ 0 w 3568"/>
                            <a:gd name="connsiteY0" fmla="*/ 1643 h 12903"/>
                            <a:gd name="connsiteX1" fmla="*/ 3568 w 3568"/>
                            <a:gd name="connsiteY1" fmla="*/ 0 h 12903"/>
                            <a:gd name="connsiteX2" fmla="*/ 3566 w 3568"/>
                            <a:gd name="connsiteY2" fmla="*/ 10916 h 12903"/>
                            <a:gd name="connsiteX3" fmla="*/ 31 w 3568"/>
                            <a:gd name="connsiteY3" fmla="*/ 12903 h 12903"/>
                            <a:gd name="connsiteX4" fmla="*/ 0 w 3568"/>
                            <a:gd name="connsiteY4" fmla="*/ 1643 h 129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8" h="12903">
                              <a:moveTo>
                                <a:pt x="0" y="1643"/>
                              </a:moveTo>
                              <a:lnTo>
                                <a:pt x="3568" y="0"/>
                              </a:lnTo>
                              <a:lnTo>
                                <a:pt x="3566" y="10916"/>
                              </a:lnTo>
                              <a:lnTo>
                                <a:pt x="31" y="12903"/>
                              </a:lnTo>
                              <a:lnTo>
                                <a:pt x="0" y="1643"/>
                              </a:lnTo>
                              <a:close/>
                            </a:path>
                          </a:pathLst>
                        </a:custGeom>
                        <a:solidFill>
                          <a:schemeClr val="accent2">
                            <a:lumMod val="20000"/>
                            <a:lumOff val="80000"/>
                          </a:schemeClr>
                        </a:solidFill>
                        <a:ln w="9525">
                          <a:noFill/>
                        </a:ln>
                      </wps:spPr>
                      <wps:bodyPr upright="1"/>
                    </wps:wsp>
                  </a:graphicData>
                </a:graphic>
              </wp:anchor>
            </w:drawing>
          </mc:Choice>
          <mc:Fallback>
            <w:pict>
              <v:shape id="矩形 96" o:spid="_x0000_s1026" o:spt="100" style="position:absolute;left:0pt;margin-left:-39.55pt;margin-top:64.35pt;height:645.15pt;width:217.1pt;z-index:-251656192;mso-width-relative:page;mso-height-relative:page;" fillcolor="#F5DDD9 [661]" filled="t" stroked="f" coordsize="3568,12903" o:gfxdata="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NbLuevZAAAADAEAAA8AAAAAAAAA&#10;AQAgAAAAIgAAAGRycy9kb3ducmV2LnhtbFBLAQIUABQAAAAIAIdO4kAUNnAt9AIAAAAIAAAOAAAA&#10;AAAAAAEAIAAAACgBAABkcnMvZTJvRG9jLnhtbFBLBQYAAAAABgAGAFkBAACOBgAAAAA=&#10;" path="m0,1643l3568,0,3566,10916,31,12903,0,1643xe">
                <v:path o:connectlocs="0,1043305;2757170,0;2755624,6931660;23955,8193405;0,1043305" o:connectangles="0,0,0,0,0"/>
                <v:fill on="t" focussize="0,0"/>
                <v:stroke on="f"/>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2658110</wp:posOffset>
                </wp:positionH>
                <wp:positionV relativeFrom="paragraph">
                  <wp:posOffset>403860</wp:posOffset>
                </wp:positionV>
                <wp:extent cx="4079240" cy="8099425"/>
                <wp:effectExtent l="0" t="0" r="0" b="0"/>
                <wp:wrapNone/>
                <wp:docPr id="37" name="Text Box 79"/>
                <wp:cNvGraphicFramePr/>
                <a:graphic xmlns:a="http://schemas.openxmlformats.org/drawingml/2006/main">
                  <a:graphicData uri="http://schemas.microsoft.com/office/word/2010/wordprocessingShape">
                    <wps:wsp>
                      <wps:cNvSpPr txBox="1"/>
                      <wps:spPr>
                        <a:xfrm>
                          <a:off x="0" y="0"/>
                          <a:ext cx="4079240" cy="8099425"/>
                        </a:xfrm>
                        <a:prstGeom prst="rect">
                          <a:avLst/>
                        </a:prstGeom>
                        <a:noFill/>
                        <a:ln w="6350">
                          <a:noFill/>
                        </a:ln>
                        <a:effectLst/>
                      </wps:spPr>
                      <wps:txbx>
                        <w:txbxContent>
                          <w:p>
                            <w:pPr>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尊敬的领导 ：</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您好!</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首先，对于您能在百忙之中抽出时间来翻阅我的资料，我表示由衷的感谢。正如您所见的，我的简历做得很简单，因为我知道，您能翻阅我的资料的时间并不会太多，所以，一切就长话短说了。</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rPr>
                                <w:rFonts w:hint="eastAsia" w:ascii="微软雅黑" w:hAnsi="微软雅黑" w:eastAsia="微软雅黑" w:cs="微软雅黑"/>
                                <w:b w:val="0"/>
                                <w:bCs w:val="0"/>
                                <w:color w:val="auto"/>
                                <w:sz w:val="22"/>
                                <w:szCs w:val="22"/>
                              </w:rPr>
                            </w:pPr>
                          </w:p>
                          <w:p>
                            <w:pPr>
                              <w:rPr>
                                <w:rFonts w:hint="eastAsia" w:ascii="微软雅黑" w:hAnsi="微软雅黑" w:eastAsia="微软雅黑" w:cs="微软雅黑"/>
                                <w:b w:val="0"/>
                                <w:bCs w:val="0"/>
                                <w:color w:val="auto"/>
                                <w:sz w:val="22"/>
                                <w:szCs w:val="22"/>
                                <w:lang w:eastAsia="zh-CN"/>
                              </w:rPr>
                            </w:pPr>
                            <w:r>
                              <w:rPr>
                                <w:rFonts w:hint="eastAsia" w:ascii="微软雅黑" w:hAnsi="微软雅黑" w:eastAsia="微软雅黑" w:cs="微软雅黑"/>
                                <w:b w:val="0"/>
                                <w:bCs w:val="0"/>
                                <w:color w:val="auto"/>
                                <w:sz w:val="22"/>
                                <w:szCs w:val="22"/>
                              </w:rPr>
                              <w:t>此致</w:t>
                            </w:r>
                          </w:p>
                          <w:p>
                            <w:pPr>
                              <w:jc w:val="right"/>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eastAsia="zh-CN"/>
                              </w:rPr>
                              <w:t>李伦圣</w:t>
                            </w:r>
                            <w:r>
                              <w:rPr>
                                <w:rFonts w:hint="eastAsia" w:ascii="微软雅黑" w:hAnsi="微软雅黑" w:eastAsia="微软雅黑" w:cs="微软雅黑"/>
                                <w:b w:val="0"/>
                                <w:bCs w:val="0"/>
                                <w:color w:val="auto"/>
                                <w:sz w:val="22"/>
                                <w:szCs w:val="22"/>
                                <w:lang w:val="en-US" w:eastAsia="zh-CN"/>
                              </w:rPr>
                              <w:t xml:space="preserve"> </w:t>
                            </w:r>
                          </w:p>
                          <w:p>
                            <w:pPr>
                              <w:jc w:val="right"/>
                              <w:rPr>
                                <w:rFonts w:hint="eastAsia" w:ascii="微软雅黑" w:hAnsi="微软雅黑" w:eastAsia="微软雅黑" w:cs="微软雅黑"/>
                                <w:b w:val="0"/>
                                <w:bCs w:val="0"/>
                                <w:color w:val="auto"/>
                                <w:sz w:val="22"/>
                                <w:szCs w:val="22"/>
                                <w:lang w:eastAsia="zh-CN"/>
                              </w:rPr>
                            </w:pPr>
                            <w:r>
                              <w:rPr>
                                <w:rFonts w:hint="eastAsia" w:ascii="微软雅黑" w:hAnsi="微软雅黑" w:eastAsia="微软雅黑" w:cs="微软雅黑"/>
                                <w:b w:val="0"/>
                                <w:bCs w:val="0"/>
                                <w:color w:val="auto"/>
                                <w:sz w:val="22"/>
                                <w:szCs w:val="22"/>
                                <w:lang w:val="en-US" w:eastAsia="zh-CN"/>
                              </w:rPr>
                              <w:t>2020年5月26日</w:t>
                            </w:r>
                          </w:p>
                          <w:p>
                            <w:pPr>
                              <w:rPr>
                                <w:rFonts w:hint="eastAsia" w:ascii="微软雅黑" w:hAnsi="微软雅黑" w:eastAsia="微软雅黑" w:cs="微软雅黑"/>
                                <w:b w:val="0"/>
                                <w:bCs w:val="0"/>
                                <w:color w:val="auto"/>
                                <w:sz w:val="22"/>
                                <w:szCs w:val="22"/>
                              </w:rPr>
                            </w:pPr>
                          </w:p>
                        </w:txbxContent>
                      </wps:txbx>
                      <wps:bodyPr rot="0" spcFirstLastPara="0" vert="horz" wrap="square" lIns="0" tIns="0" rIns="0" bIns="0" numCol="1" spcCol="0" rtlCol="0" fromWordArt="0" anchor="t" anchorCtr="0" forceAA="0" compatLnSpc="1">
                        <a:noAutofit/>
                      </wps:bodyPr>
                    </wps:wsp>
                  </a:graphicData>
                </a:graphic>
              </wp:anchor>
            </w:drawing>
          </mc:Choice>
          <mc:Fallback>
            <w:pict>
              <v:shape id="Text Box 79" o:spid="_x0000_s1026" o:spt="202" type="#_x0000_t202" style="position:absolute;left:0pt;margin-left:209.3pt;margin-top:31.8pt;height:637.75pt;width:321.2pt;z-index:251676672;mso-width-relative:page;mso-height-relative:page;" filled="f" stroked="f" coordsize="21600,21600" o:gfxdata="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M0oNDZAAAADAEA&#10;AA8AAAAAAAAAAQAgAAAAIgAAAGRycy9kb3ducmV2LnhtbFBLAQIUABQAAAAIAIdO4kDIDk8oGQIA&#10;ADYEAAAOAAAAAAAAAAEAIAAAACgBAABkcnMvZTJvRG9jLnhtbFBLBQYAAAAABgAGAFkBAACzBQAA&#10;AAA=&#10;">
                <v:fill on="f" focussize="0,0"/>
                <v:stroke on="f" weight="0.5pt"/>
                <v:imagedata o:title=""/>
                <o:lock v:ext="edit" aspectratio="f"/>
                <v:textbox inset="0mm,0mm,0mm,0mm">
                  <w:txbxContent>
                    <w:p>
                      <w:pPr>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尊敬的领导 ：</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您好!</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首先，对于您能在百忙之中抽出时间来翻阅我的资料，我表示由衷的感谢。正如您所见的，我的简历做得很简单，因为我知道，您能翻阅我的资料的时间并不会太多，所以，一切就长话短说了。</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rPr>
                          <w:rFonts w:hint="eastAsia" w:ascii="微软雅黑" w:hAnsi="微软雅黑" w:eastAsia="微软雅黑" w:cs="微软雅黑"/>
                          <w:b w:val="0"/>
                          <w:bCs w:val="0"/>
                          <w:color w:val="auto"/>
                          <w:sz w:val="22"/>
                          <w:szCs w:val="22"/>
                        </w:rPr>
                      </w:pPr>
                      <w:r>
                        <w:rPr>
                          <w:rFonts w:hint="eastAsia" w:ascii="微软雅黑" w:hAnsi="微软雅黑" w:eastAsia="微软雅黑" w:cs="微软雅黑"/>
                          <w:b w:val="0"/>
                          <w:bCs w:val="0"/>
                          <w:color w:val="auto"/>
                          <w:sz w:val="22"/>
                          <w:szCs w:val="22"/>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rPr>
                          <w:rFonts w:hint="eastAsia" w:ascii="微软雅黑" w:hAnsi="微软雅黑" w:eastAsia="微软雅黑" w:cs="微软雅黑"/>
                          <w:b w:val="0"/>
                          <w:bCs w:val="0"/>
                          <w:color w:val="auto"/>
                          <w:sz w:val="22"/>
                          <w:szCs w:val="22"/>
                        </w:rPr>
                      </w:pPr>
                    </w:p>
                    <w:p>
                      <w:pPr>
                        <w:rPr>
                          <w:rFonts w:hint="eastAsia" w:ascii="微软雅黑" w:hAnsi="微软雅黑" w:eastAsia="微软雅黑" w:cs="微软雅黑"/>
                          <w:b w:val="0"/>
                          <w:bCs w:val="0"/>
                          <w:color w:val="auto"/>
                          <w:sz w:val="22"/>
                          <w:szCs w:val="22"/>
                          <w:lang w:eastAsia="zh-CN"/>
                        </w:rPr>
                      </w:pPr>
                      <w:r>
                        <w:rPr>
                          <w:rFonts w:hint="eastAsia" w:ascii="微软雅黑" w:hAnsi="微软雅黑" w:eastAsia="微软雅黑" w:cs="微软雅黑"/>
                          <w:b w:val="0"/>
                          <w:bCs w:val="0"/>
                          <w:color w:val="auto"/>
                          <w:sz w:val="22"/>
                          <w:szCs w:val="22"/>
                        </w:rPr>
                        <w:t>此致</w:t>
                      </w:r>
                    </w:p>
                    <w:p>
                      <w:pPr>
                        <w:jc w:val="right"/>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eastAsia="zh-CN"/>
                        </w:rPr>
                        <w:t>李伦圣</w:t>
                      </w:r>
                      <w:r>
                        <w:rPr>
                          <w:rFonts w:hint="eastAsia" w:ascii="微软雅黑" w:hAnsi="微软雅黑" w:eastAsia="微软雅黑" w:cs="微软雅黑"/>
                          <w:b w:val="0"/>
                          <w:bCs w:val="0"/>
                          <w:color w:val="auto"/>
                          <w:sz w:val="22"/>
                          <w:szCs w:val="22"/>
                          <w:lang w:val="en-US" w:eastAsia="zh-CN"/>
                        </w:rPr>
                        <w:t xml:space="preserve"> </w:t>
                      </w:r>
                    </w:p>
                    <w:p>
                      <w:pPr>
                        <w:jc w:val="right"/>
                        <w:rPr>
                          <w:rFonts w:hint="eastAsia" w:ascii="微软雅黑" w:hAnsi="微软雅黑" w:eastAsia="微软雅黑" w:cs="微软雅黑"/>
                          <w:b w:val="0"/>
                          <w:bCs w:val="0"/>
                          <w:color w:val="auto"/>
                          <w:sz w:val="22"/>
                          <w:szCs w:val="22"/>
                          <w:lang w:eastAsia="zh-CN"/>
                        </w:rPr>
                      </w:pPr>
                      <w:r>
                        <w:rPr>
                          <w:rFonts w:hint="eastAsia" w:ascii="微软雅黑" w:hAnsi="微软雅黑" w:eastAsia="微软雅黑" w:cs="微软雅黑"/>
                          <w:b w:val="0"/>
                          <w:bCs w:val="0"/>
                          <w:color w:val="auto"/>
                          <w:sz w:val="22"/>
                          <w:szCs w:val="22"/>
                          <w:lang w:val="en-US" w:eastAsia="zh-CN"/>
                        </w:rPr>
                        <w:t>2020年5月26日</w:t>
                      </w:r>
                    </w:p>
                    <w:p>
                      <w:pPr>
                        <w:rPr>
                          <w:rFonts w:hint="eastAsia" w:ascii="微软雅黑" w:hAnsi="微软雅黑" w:eastAsia="微软雅黑" w:cs="微软雅黑"/>
                          <w:b w:val="0"/>
                          <w:bCs w:val="0"/>
                          <w:color w:val="auto"/>
                          <w:sz w:val="22"/>
                          <w:szCs w:val="22"/>
                        </w:rPr>
                      </w:pPr>
                    </w:p>
                  </w:txbxContent>
                </v:textbox>
              </v:shape>
            </w:pict>
          </mc:Fallback>
        </mc:AlternateContent>
      </w:r>
      <w:r>
        <w:rPr>
          <w:lang w:eastAsia="zh-CN"/>
        </w:rPr>
        <mc:AlternateContent>
          <mc:Choice Requires="wps">
            <w:drawing>
              <wp:anchor distT="0" distB="0" distL="114300" distR="114300" simplePos="0" relativeHeight="251659264" behindDoc="1" locked="0" layoutInCell="1" allowOverlap="1">
                <wp:simplePos x="0" y="0"/>
                <wp:positionH relativeFrom="column">
                  <wp:posOffset>-449580</wp:posOffset>
                </wp:positionH>
                <wp:positionV relativeFrom="paragraph">
                  <wp:posOffset>-1687195</wp:posOffset>
                </wp:positionV>
                <wp:extent cx="2706370" cy="3914775"/>
                <wp:effectExtent l="0" t="0" r="17780" b="9525"/>
                <wp:wrapNone/>
                <wp:docPr id="24" name="矩形 24"/>
                <wp:cNvGraphicFramePr/>
                <a:graphic xmlns:a="http://schemas.openxmlformats.org/drawingml/2006/main">
                  <a:graphicData uri="http://schemas.microsoft.com/office/word/2010/wordprocessingShape">
                    <wps:wsp>
                      <wps:cNvSpPr/>
                      <wps:spPr>
                        <a:xfrm>
                          <a:off x="0" y="0"/>
                          <a:ext cx="2706370" cy="39147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r>
                              <w:rPr>
                                <w:rFonts w:hint="eastAsia"/>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pt;margin-top:-132.85pt;height:308.25pt;width:213.1pt;z-index:-251657216;v-text-anchor:middle;mso-width-relative:page;mso-height-relative:page;" fillcolor="#F2F2F2 [3052]" filled="t" stroked="f" coordsize="21600,21600" o:gfxdata="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4jGad9kAAAAMAQAADwAAAAAAAAABACAAAAAiAAAA&#10;ZHJzL2Rvd25yZXYueG1sUEsBAhQAFAAAAAgAh07iQI12rWh4AgAA5AQAAA4AAAAAAAAAAQAgAAAA&#10;KAEAAGRycy9lMm9Eb2MueG1sUEsFBgAAAAAGAAYAWQEAABIGAAAAAA==&#10;">
                <v:fill on="t" focussize="0,0"/>
                <v:stroke on="f" weight="2pt"/>
                <v:imagedata o:title=""/>
                <o:lock v:ext="edit" aspectratio="f"/>
                <v:textbox>
                  <w:txbxContent>
                    <w:p>
                      <w:pPr>
                        <w:jc w:val="center"/>
                        <w:rPr>
                          <w:lang w:eastAsia="zh-CN"/>
                        </w:rPr>
                      </w:pPr>
                      <w:r>
                        <w:rPr>
                          <w:rFonts w:hint="eastAsia"/>
                          <w:lang w:eastAsia="zh-CN"/>
                        </w:rPr>
                        <w:t xml:space="preserve">   </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page">
                  <wp:posOffset>3113405</wp:posOffset>
                </wp:positionH>
                <wp:positionV relativeFrom="page">
                  <wp:posOffset>680720</wp:posOffset>
                </wp:positionV>
                <wp:extent cx="3047365" cy="1106170"/>
                <wp:effectExtent l="0" t="0" r="0" b="0"/>
                <wp:wrapNone/>
                <wp:docPr id="16" name="文本框 3"/>
                <wp:cNvGraphicFramePr/>
                <a:graphic xmlns:a="http://schemas.openxmlformats.org/drawingml/2006/main">
                  <a:graphicData uri="http://schemas.microsoft.com/office/word/2010/wordprocessingShape">
                    <wps:wsp>
                      <wps:cNvSpPr txBox="1"/>
                      <wps:spPr>
                        <a:xfrm>
                          <a:off x="0" y="0"/>
                          <a:ext cx="3047365" cy="1106170"/>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自荐信</w:t>
                            </w:r>
                          </w:p>
                          <w:p>
                            <w:pPr>
                              <w:spacing w:before="117"/>
                              <w:ind w:left="20"/>
                              <w:jc w:val="left"/>
                              <w:rPr>
                                <w:rFonts w:ascii="Montserrat-Light" w:hAnsi="Montserrat-Light" w:eastAsia="Montserrat-Light" w:cs="Montserrat-Light"/>
                                <w:color w:val="auto"/>
                                <w:sz w:val="24"/>
                                <w:szCs w:val="24"/>
                              </w:rPr>
                            </w:pPr>
                            <w:r>
                              <w:rPr>
                                <w:rFonts w:hint="eastAsia" w:ascii="微软雅黑" w:hAnsi="微软雅黑" w:eastAsia="微软雅黑" w:cs="微软雅黑"/>
                                <w:color w:val="auto"/>
                                <w:spacing w:val="19"/>
                                <w:sz w:val="24"/>
                                <w:szCs w:val="24"/>
                                <w:lang w:val="en-US" w:eastAsia="zh-CN"/>
                              </w:rPr>
                              <w:t>艺术设计</w:t>
                            </w: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wps:txbx>
                      <wps:bodyPr lIns="0" tIns="0" rIns="0" bIns="0" upright="1"/>
                    </wps:wsp>
                  </a:graphicData>
                </a:graphic>
              </wp:anchor>
            </w:drawing>
          </mc:Choice>
          <mc:Fallback>
            <w:pict>
              <v:shape id="文本框 3" o:spid="_x0000_s1026" o:spt="202" type="#_x0000_t202" style="position:absolute;left:0pt;margin-left:245.15pt;margin-top:53.6pt;height:87.1pt;width:239.95pt;mso-position-horizontal-relative:page;mso-position-vertical-relative:page;z-index:251663360;mso-width-relative:page;mso-height-relative:page;" filled="f" stroked="f" coordsize="21600,21600" o:gfxdata="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LpYeXZAAAACwEAAA8AAAAAAAAAAQAgAAAAIgAA&#10;AGRycy9kb3ducmV2LnhtbFBLAQIUABQAAAAIAIdO4kC+kExRzgEAAJUDAAAOAAAAAAAAAAEAIAAA&#10;ACgBAABkcnMvZTJvRG9jLnhtbFBLBQYAAAAABgAGAFkBAABoBQAAAAA=&#10;">
                <v:fill on="f" focussize="0,0"/>
                <v:stroke on="f"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eastAsia" w:ascii="微软雅黑" w:hAnsi="微软雅黑" w:eastAsia="微软雅黑" w:cs="微软雅黑"/>
                          <w:b/>
                          <w:bCs w:val="0"/>
                          <w:color w:val="auto"/>
                          <w:sz w:val="72"/>
                          <w:szCs w:val="24"/>
                          <w:lang w:eastAsia="zh-CN"/>
                        </w:rPr>
                      </w:pPr>
                      <w:r>
                        <w:rPr>
                          <w:rFonts w:hint="eastAsia" w:ascii="微软雅黑" w:hAnsi="微软雅黑" w:eastAsia="微软雅黑" w:cs="微软雅黑"/>
                          <w:b/>
                          <w:bCs w:val="0"/>
                          <w:color w:val="auto"/>
                          <w:sz w:val="72"/>
                          <w:szCs w:val="24"/>
                          <w:lang w:eastAsia="zh-CN"/>
                        </w:rPr>
                        <w:t>自荐信</w:t>
                      </w:r>
                    </w:p>
                    <w:p>
                      <w:pPr>
                        <w:spacing w:before="117"/>
                        <w:ind w:left="20"/>
                        <w:jc w:val="left"/>
                        <w:rPr>
                          <w:rFonts w:ascii="Montserrat-Light" w:hAnsi="Montserrat-Light" w:eastAsia="Montserrat-Light" w:cs="Montserrat-Light"/>
                          <w:color w:val="auto"/>
                          <w:sz w:val="24"/>
                          <w:szCs w:val="24"/>
                        </w:rPr>
                      </w:pPr>
                      <w:r>
                        <w:rPr>
                          <w:rFonts w:hint="eastAsia" w:ascii="微软雅黑" w:hAnsi="微软雅黑" w:eastAsia="微软雅黑" w:cs="微软雅黑"/>
                          <w:color w:val="auto"/>
                          <w:spacing w:val="19"/>
                          <w:sz w:val="24"/>
                          <w:szCs w:val="24"/>
                          <w:lang w:val="en-US" w:eastAsia="zh-CN"/>
                        </w:rPr>
                        <w:t>艺术设计</w:t>
                      </w:r>
                    </w:p>
                    <w:p>
                      <w:pPr>
                        <w:spacing w:before="117"/>
                        <w:ind w:left="20"/>
                        <w:jc w:val="left"/>
                        <w:rPr>
                          <w:rFonts w:ascii="Montserrat-Light" w:hAnsi="Montserrat-Light" w:eastAsia="Montserrat-Light" w:cs="Montserrat-Light"/>
                          <w:color w:val="auto"/>
                          <w:sz w:val="24"/>
                          <w:szCs w:val="24"/>
                        </w:rPr>
                      </w:pPr>
                    </w:p>
                    <w:p>
                      <w:pPr>
                        <w:spacing w:line="653" w:lineRule="exact"/>
                        <w:ind w:left="20"/>
                        <w:jc w:val="left"/>
                        <w:rPr>
                          <w:rFonts w:hint="eastAsia" w:ascii="微软雅黑" w:hAnsi="微软雅黑" w:eastAsia="微软雅黑" w:cs="微软雅黑"/>
                          <w:color w:val="auto"/>
                          <w:sz w:val="56"/>
                          <w:szCs w:val="56"/>
                        </w:rPr>
                      </w:pPr>
                    </w:p>
                    <w:p>
                      <w:pPr>
                        <w:spacing w:line="653" w:lineRule="exact"/>
                        <w:ind w:left="20"/>
                        <w:jc w:val="left"/>
                        <w:rPr>
                          <w:rFonts w:hint="eastAsia" w:ascii="微软雅黑" w:hAnsi="微软雅黑" w:eastAsia="微软雅黑" w:cs="微软雅黑"/>
                          <w:color w:val="auto"/>
                          <w:sz w:val="56"/>
                          <w:szCs w:val="56"/>
                        </w:rPr>
                      </w:pPr>
                    </w:p>
                    <w:p>
                      <w:pPr>
                        <w:spacing w:before="219"/>
                        <w:ind w:left="20"/>
                        <w:jc w:val="left"/>
                        <w:rPr>
                          <w:rFonts w:hint="eastAsia" w:ascii="微软雅黑" w:hAnsi="微软雅黑" w:eastAsia="微软雅黑" w:cs="微软雅黑"/>
                          <w:color w:val="auto"/>
                          <w:sz w:val="20"/>
                          <w:szCs w:val="20"/>
                        </w:rPr>
                      </w:pP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22225</wp:posOffset>
                </wp:positionH>
                <wp:positionV relativeFrom="paragraph">
                  <wp:posOffset>2567940</wp:posOffset>
                </wp:positionV>
                <wp:extent cx="1748790" cy="64262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487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需要描述的住宅地址</w:t>
                            </w:r>
                          </w:p>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家庭住址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202.2pt;height:50.6pt;width:137.7pt;z-index:251681792;mso-width-relative:page;mso-height-relative:page;" filled="f" stroked="f" coordsize="21600,21600" o:gfxdata="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&#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N6byZ2wAAAAkBAAAPAAAAAAAAAAEAIAAAACIAAABk&#10;cnMvZG93bnJldi54bWxQSwECFAAUAAAACACHTuJAFefToDwCAABoBAAADgAAAAAAAAABACAAAAAq&#10;AQAAZHJzL2Uyb0RvYy54bWxQSwUGAAAAAAYABgBZAQAA2AUAAAAA&#10;">
                <v:fill on="f" focussize="0,0"/>
                <v:stroke on="f" weight="0.5pt"/>
                <v:imagedata o:title=""/>
                <o:lock v:ext="edit" aspectratio="f"/>
                <v:textbox>
                  <w:txbxContent>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需要描述的住宅地址</w:t>
                      </w:r>
                    </w:p>
                    <w:p>
                      <w:pPr>
                        <w:spacing w:line="240" w:lineRule="auto"/>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家庭住址</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24765</wp:posOffset>
                </wp:positionH>
                <wp:positionV relativeFrom="paragraph">
                  <wp:posOffset>5876925</wp:posOffset>
                </wp:positionV>
                <wp:extent cx="1773555" cy="2984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77355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邮箱 12345@docer.com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62.75pt;height:23.5pt;width:139.65pt;z-index:251683840;mso-width-relative:page;mso-height-relative:page;" filled="f" stroked="f" coordsize="21600,21600" o:gfxdata="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gZfyfaAAAACQEAAA8AAAAAAAAAAQAgAAAAIgAAAGRy&#10;cy9kb3ducmV2LnhtbFBLAQIUABQAAAAIAIdO4kCmi321PAIAAGgEAAAOAAAAAAAAAAEAIAAAACkB&#10;AABkcnMvZTJvRG9jLnhtbFBLBQYAAAAABgAGAFkBAADXBQAAAAA=&#10;">
                <v:fill on="f" focussize="0,0"/>
                <v:stroke on="f" weight="0.5pt"/>
                <v:imagedata o:title=""/>
                <o:lock v:ext="edit" aspectratio="f"/>
                <v:textbo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邮箱 12345@docer.com</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146050</wp:posOffset>
                </wp:positionH>
                <wp:positionV relativeFrom="paragraph">
                  <wp:posOffset>4364355</wp:posOffset>
                </wp:positionV>
                <wp:extent cx="1547495" cy="2984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54749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电话 12345XXXXXX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343.65pt;height:23.5pt;width:121.85pt;z-index:251682816;mso-width-relative:page;mso-height-relative:page;" filled="f" stroked="f" coordsize="21600,21600" o:gfxdata="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&#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pf6/2wAAAAoBAAAPAAAAAAAAAAEAIAAAACIAAABk&#10;cnMvZG93bnJldi54bWxQSwECFAAUAAAACACHTuJAYilJhjwCAABoBAAADgAAAAAAAAABACAAAAAq&#10;AQAAZHJzL2Uyb0RvYy54bWxQSwUGAAAAAAYABgBZAQAA2AUAAAAA&#10;">
                <v:fill on="f" focussize="0,0"/>
                <v:stroke on="f" weight="0.5pt"/>
                <v:imagedata o:title=""/>
                <o:lock v:ext="edit" aspectratio="f"/>
                <v:textbox>
                  <w:txbxContent>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电话 12345XXXXXX</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711200</wp:posOffset>
                </wp:positionH>
                <wp:positionV relativeFrom="paragraph">
                  <wp:posOffset>5398135</wp:posOffset>
                </wp:positionV>
                <wp:extent cx="414020" cy="288290"/>
                <wp:effectExtent l="0" t="0" r="5080" b="16510"/>
                <wp:wrapNone/>
                <wp:docPr id="20" name="Freeform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14020" cy="288290"/>
                        </a:xfrm>
                        <a:custGeom>
                          <a:avLst/>
                          <a:gdLst>
                            <a:gd name="T0" fmla="*/ 728 w 1109"/>
                            <a:gd name="T1" fmla="*/ 446 h 777"/>
                            <a:gd name="T2" fmla="*/ 554 w 1109"/>
                            <a:gd name="T3" fmla="*/ 609 h 777"/>
                            <a:gd name="T4" fmla="*/ 386 w 1109"/>
                            <a:gd name="T5" fmla="*/ 451 h 777"/>
                            <a:gd name="T6" fmla="*/ 59 w 1109"/>
                            <a:gd name="T7" fmla="*/ 777 h 777"/>
                            <a:gd name="T8" fmla="*/ 1050 w 1109"/>
                            <a:gd name="T9" fmla="*/ 777 h 777"/>
                            <a:gd name="T10" fmla="*/ 728 w 1109"/>
                            <a:gd name="T11" fmla="*/ 446 h 777"/>
                            <a:gd name="T12" fmla="*/ 728 w 1109"/>
                            <a:gd name="T13" fmla="*/ 446 h 777"/>
                            <a:gd name="T14" fmla="*/ 79 w 1109"/>
                            <a:gd name="T15" fmla="*/ 0 h 777"/>
                            <a:gd name="T16" fmla="*/ 554 w 1109"/>
                            <a:gd name="T17" fmla="*/ 456 h 777"/>
                            <a:gd name="T18" fmla="*/ 1030 w 1109"/>
                            <a:gd name="T19" fmla="*/ 0 h 777"/>
                            <a:gd name="T20" fmla="*/ 79 w 1109"/>
                            <a:gd name="T21" fmla="*/ 0 h 777"/>
                            <a:gd name="T22" fmla="*/ 787 w 1109"/>
                            <a:gd name="T23" fmla="*/ 386 h 777"/>
                            <a:gd name="T24" fmla="*/ 1109 w 1109"/>
                            <a:gd name="T25" fmla="*/ 723 h 777"/>
                            <a:gd name="T26" fmla="*/ 1109 w 1109"/>
                            <a:gd name="T27" fmla="*/ 84 h 777"/>
                            <a:gd name="T28" fmla="*/ 787 w 1109"/>
                            <a:gd name="T29" fmla="*/ 386 h 777"/>
                            <a:gd name="T30" fmla="*/ 787 w 1109"/>
                            <a:gd name="T31" fmla="*/ 386 h 777"/>
                            <a:gd name="T32" fmla="*/ 0 w 1109"/>
                            <a:gd name="T33" fmla="*/ 723 h 777"/>
                            <a:gd name="T34" fmla="*/ 327 w 1109"/>
                            <a:gd name="T35" fmla="*/ 391 h 777"/>
                            <a:gd name="T36" fmla="*/ 0 w 1109"/>
                            <a:gd name="T37" fmla="*/ 84 h 777"/>
                            <a:gd name="T38" fmla="*/ 0 w 1109"/>
                            <a:gd name="T39" fmla="*/ 723 h 7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09" h="777">
                              <a:moveTo>
                                <a:pt x="728" y="446"/>
                              </a:moveTo>
                              <a:lnTo>
                                <a:pt x="554" y="609"/>
                              </a:lnTo>
                              <a:lnTo>
                                <a:pt x="386" y="451"/>
                              </a:lnTo>
                              <a:lnTo>
                                <a:pt x="59" y="777"/>
                              </a:lnTo>
                              <a:lnTo>
                                <a:pt x="1050" y="777"/>
                              </a:lnTo>
                              <a:lnTo>
                                <a:pt x="728" y="446"/>
                              </a:lnTo>
                              <a:lnTo>
                                <a:pt x="728" y="446"/>
                              </a:lnTo>
                              <a:close/>
                              <a:moveTo>
                                <a:pt x="79" y="0"/>
                              </a:moveTo>
                              <a:lnTo>
                                <a:pt x="554" y="456"/>
                              </a:lnTo>
                              <a:lnTo>
                                <a:pt x="1030" y="0"/>
                              </a:lnTo>
                              <a:lnTo>
                                <a:pt x="79" y="0"/>
                              </a:lnTo>
                              <a:close/>
                              <a:moveTo>
                                <a:pt x="787" y="386"/>
                              </a:moveTo>
                              <a:lnTo>
                                <a:pt x="1109" y="723"/>
                              </a:lnTo>
                              <a:lnTo>
                                <a:pt x="1109" y="84"/>
                              </a:lnTo>
                              <a:lnTo>
                                <a:pt x="787" y="386"/>
                              </a:lnTo>
                              <a:lnTo>
                                <a:pt x="787" y="386"/>
                              </a:lnTo>
                              <a:close/>
                              <a:moveTo>
                                <a:pt x="0" y="723"/>
                              </a:moveTo>
                              <a:lnTo>
                                <a:pt x="327" y="391"/>
                              </a:lnTo>
                              <a:lnTo>
                                <a:pt x="0" y="84"/>
                              </a:lnTo>
                              <a:lnTo>
                                <a:pt x="0" y="723"/>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56pt;margin-top:425.05pt;height:22.7pt;width:32.6pt;z-index:251680768;mso-width-relative:page;mso-height-relative:page;" fillcolor="#000000 [3213]" filled="t" stroked="f" coordsize="1109,777" o:gfxdata="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Nq/zXnZAAAACwEAAA8AAAAAAAAAAQAg&#10;AAAAIgAAAGRycy9kb3ducmV2LnhtbFBLAQIUABQAAAAIAIdO4kAiPjcHuQQAAJARAAAOAAAAAAAA&#10;AAEAIAAAACgBAABkcnMvZTJvRG9jLnhtbFBLBQYAAAAABgAGAFkBAABTCAAAAAA=&#10;" path="m728,446l554,609,386,451,59,777,1050,777,728,446,728,446xm79,0l554,456,1030,0,79,0xm787,386l1109,723,1109,84,787,386,787,386xm0,723l327,391,0,84,0,723xe">
                <v:path o:connectlocs="271782,165479;206823,225957;144104,167334;22026,288290;391993,288290;271782,165479;271782,165479;29492,0;206823,169189;384527,0;29492,0;293808,143217;414020,268254;414020,31166;293808,143217;293808,143217;0,268254;122078,145072;0,31166;0,268254" o:connectangles="0,0,0,0,0,0,0,0,0,0,0,0,0,0,0,0,0,0,0,0"/>
                <v:fill on="t" focussize="0,0"/>
                <v:stroke on="f"/>
                <v:imagedata o:title=""/>
                <o:lock v:ext="edit" aspectratio="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789940</wp:posOffset>
                </wp:positionH>
                <wp:positionV relativeFrom="paragraph">
                  <wp:posOffset>2113280</wp:posOffset>
                </wp:positionV>
                <wp:extent cx="232410" cy="360045"/>
                <wp:effectExtent l="0" t="0" r="15240" b="1905"/>
                <wp:wrapNone/>
                <wp:docPr id="21" name="Freeform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2410" cy="360045"/>
                        </a:xfrm>
                        <a:custGeom>
                          <a:avLst/>
                          <a:gdLst>
                            <a:gd name="T0" fmla="*/ 0 w 783"/>
                            <a:gd name="T1" fmla="*/ 391 h 1381"/>
                            <a:gd name="T2" fmla="*/ 5 w 783"/>
                            <a:gd name="T3" fmla="*/ 312 h 1381"/>
                            <a:gd name="T4" fmla="*/ 30 w 783"/>
                            <a:gd name="T5" fmla="*/ 242 h 1381"/>
                            <a:gd name="T6" fmla="*/ 65 w 783"/>
                            <a:gd name="T7" fmla="*/ 173 h 1381"/>
                            <a:gd name="T8" fmla="*/ 114 w 783"/>
                            <a:gd name="T9" fmla="*/ 113 h 1381"/>
                            <a:gd name="T10" fmla="*/ 144 w 783"/>
                            <a:gd name="T11" fmla="*/ 89 h 1381"/>
                            <a:gd name="T12" fmla="*/ 208 w 783"/>
                            <a:gd name="T13" fmla="*/ 44 h 1381"/>
                            <a:gd name="T14" fmla="*/ 278 w 783"/>
                            <a:gd name="T15" fmla="*/ 14 h 1381"/>
                            <a:gd name="T16" fmla="*/ 352 w 783"/>
                            <a:gd name="T17" fmla="*/ 0 h 1381"/>
                            <a:gd name="T18" fmla="*/ 392 w 783"/>
                            <a:gd name="T19" fmla="*/ 0 h 1381"/>
                            <a:gd name="T20" fmla="*/ 471 w 783"/>
                            <a:gd name="T21" fmla="*/ 5 h 1381"/>
                            <a:gd name="T22" fmla="*/ 540 w 783"/>
                            <a:gd name="T23" fmla="*/ 29 h 1381"/>
                            <a:gd name="T24" fmla="*/ 609 w 783"/>
                            <a:gd name="T25" fmla="*/ 64 h 1381"/>
                            <a:gd name="T26" fmla="*/ 669 w 783"/>
                            <a:gd name="T27" fmla="*/ 113 h 1381"/>
                            <a:gd name="T28" fmla="*/ 694 w 783"/>
                            <a:gd name="T29" fmla="*/ 143 h 1381"/>
                            <a:gd name="T30" fmla="*/ 738 w 783"/>
                            <a:gd name="T31" fmla="*/ 208 h 1381"/>
                            <a:gd name="T32" fmla="*/ 768 w 783"/>
                            <a:gd name="T33" fmla="*/ 277 h 1381"/>
                            <a:gd name="T34" fmla="*/ 778 w 783"/>
                            <a:gd name="T35" fmla="*/ 351 h 1381"/>
                            <a:gd name="T36" fmla="*/ 783 w 783"/>
                            <a:gd name="T37" fmla="*/ 391 h 1381"/>
                            <a:gd name="T38" fmla="*/ 773 w 783"/>
                            <a:gd name="T39" fmla="*/ 470 h 1381"/>
                            <a:gd name="T40" fmla="*/ 753 w 783"/>
                            <a:gd name="T41" fmla="*/ 544 h 1381"/>
                            <a:gd name="T42" fmla="*/ 35 w 783"/>
                            <a:gd name="T43" fmla="*/ 549 h 1381"/>
                            <a:gd name="T44" fmla="*/ 20 w 783"/>
                            <a:gd name="T45" fmla="*/ 510 h 1381"/>
                            <a:gd name="T46" fmla="*/ 10 w 783"/>
                            <a:gd name="T47" fmla="*/ 475 h 1381"/>
                            <a:gd name="T48" fmla="*/ 0 w 783"/>
                            <a:gd name="T49" fmla="*/ 391 h 1381"/>
                            <a:gd name="T50" fmla="*/ 253 w 783"/>
                            <a:gd name="T51" fmla="*/ 252 h 1381"/>
                            <a:gd name="T52" fmla="*/ 228 w 783"/>
                            <a:gd name="T53" fmla="*/ 282 h 1381"/>
                            <a:gd name="T54" fmla="*/ 198 w 783"/>
                            <a:gd name="T55" fmla="*/ 351 h 1381"/>
                            <a:gd name="T56" fmla="*/ 193 w 783"/>
                            <a:gd name="T57" fmla="*/ 391 h 1381"/>
                            <a:gd name="T58" fmla="*/ 208 w 783"/>
                            <a:gd name="T59" fmla="*/ 465 h 1381"/>
                            <a:gd name="T60" fmla="*/ 253 w 783"/>
                            <a:gd name="T61" fmla="*/ 529 h 1381"/>
                            <a:gd name="T62" fmla="*/ 283 w 783"/>
                            <a:gd name="T63" fmla="*/ 554 h 1381"/>
                            <a:gd name="T64" fmla="*/ 352 w 783"/>
                            <a:gd name="T65" fmla="*/ 584 h 1381"/>
                            <a:gd name="T66" fmla="*/ 392 w 783"/>
                            <a:gd name="T67" fmla="*/ 584 h 1381"/>
                            <a:gd name="T68" fmla="*/ 466 w 783"/>
                            <a:gd name="T69" fmla="*/ 569 h 1381"/>
                            <a:gd name="T70" fmla="*/ 530 w 783"/>
                            <a:gd name="T71" fmla="*/ 529 h 1381"/>
                            <a:gd name="T72" fmla="*/ 555 w 783"/>
                            <a:gd name="T73" fmla="*/ 500 h 1381"/>
                            <a:gd name="T74" fmla="*/ 585 w 783"/>
                            <a:gd name="T75" fmla="*/ 430 h 1381"/>
                            <a:gd name="T76" fmla="*/ 585 w 783"/>
                            <a:gd name="T77" fmla="*/ 391 h 1381"/>
                            <a:gd name="T78" fmla="*/ 575 w 783"/>
                            <a:gd name="T79" fmla="*/ 317 h 1381"/>
                            <a:gd name="T80" fmla="*/ 530 w 783"/>
                            <a:gd name="T81" fmla="*/ 252 h 1381"/>
                            <a:gd name="T82" fmla="*/ 501 w 783"/>
                            <a:gd name="T83" fmla="*/ 227 h 1381"/>
                            <a:gd name="T84" fmla="*/ 431 w 783"/>
                            <a:gd name="T85" fmla="*/ 198 h 1381"/>
                            <a:gd name="T86" fmla="*/ 392 w 783"/>
                            <a:gd name="T87" fmla="*/ 193 h 1381"/>
                            <a:gd name="T88" fmla="*/ 317 w 783"/>
                            <a:gd name="T89" fmla="*/ 208 h 1381"/>
                            <a:gd name="T90" fmla="*/ 253 w 783"/>
                            <a:gd name="T91" fmla="*/ 252 h 1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1381">
                              <a:moveTo>
                                <a:pt x="0" y="391"/>
                              </a:moveTo>
                              <a:lnTo>
                                <a:pt x="0" y="391"/>
                              </a:lnTo>
                              <a:lnTo>
                                <a:pt x="0" y="351"/>
                              </a:lnTo>
                              <a:lnTo>
                                <a:pt x="5" y="312"/>
                              </a:lnTo>
                              <a:lnTo>
                                <a:pt x="15" y="277"/>
                              </a:lnTo>
                              <a:lnTo>
                                <a:pt x="30" y="242"/>
                              </a:lnTo>
                              <a:lnTo>
                                <a:pt x="45" y="208"/>
                              </a:lnTo>
                              <a:lnTo>
                                <a:pt x="65" y="173"/>
                              </a:lnTo>
                              <a:lnTo>
                                <a:pt x="89" y="143"/>
                              </a:lnTo>
                              <a:lnTo>
                                <a:pt x="114" y="113"/>
                              </a:lnTo>
                              <a:lnTo>
                                <a:pt x="114" y="113"/>
                              </a:lnTo>
                              <a:lnTo>
                                <a:pt x="144" y="89"/>
                              </a:lnTo>
                              <a:lnTo>
                                <a:pt x="174" y="64"/>
                              </a:lnTo>
                              <a:lnTo>
                                <a:pt x="208" y="44"/>
                              </a:lnTo>
                              <a:lnTo>
                                <a:pt x="243" y="29"/>
                              </a:lnTo>
                              <a:lnTo>
                                <a:pt x="278" y="14"/>
                              </a:lnTo>
                              <a:lnTo>
                                <a:pt x="312" y="5"/>
                              </a:lnTo>
                              <a:lnTo>
                                <a:pt x="352" y="0"/>
                              </a:lnTo>
                              <a:lnTo>
                                <a:pt x="392" y="0"/>
                              </a:lnTo>
                              <a:lnTo>
                                <a:pt x="392" y="0"/>
                              </a:lnTo>
                              <a:lnTo>
                                <a:pt x="431" y="0"/>
                              </a:lnTo>
                              <a:lnTo>
                                <a:pt x="471" y="5"/>
                              </a:lnTo>
                              <a:lnTo>
                                <a:pt x="505" y="14"/>
                              </a:lnTo>
                              <a:lnTo>
                                <a:pt x="540" y="29"/>
                              </a:lnTo>
                              <a:lnTo>
                                <a:pt x="575" y="44"/>
                              </a:lnTo>
                              <a:lnTo>
                                <a:pt x="609" y="64"/>
                              </a:lnTo>
                              <a:lnTo>
                                <a:pt x="639" y="89"/>
                              </a:lnTo>
                              <a:lnTo>
                                <a:pt x="669" y="113"/>
                              </a:lnTo>
                              <a:lnTo>
                                <a:pt x="669" y="113"/>
                              </a:lnTo>
                              <a:lnTo>
                                <a:pt x="694" y="143"/>
                              </a:lnTo>
                              <a:lnTo>
                                <a:pt x="718" y="173"/>
                              </a:lnTo>
                              <a:lnTo>
                                <a:pt x="738" y="208"/>
                              </a:lnTo>
                              <a:lnTo>
                                <a:pt x="753" y="242"/>
                              </a:lnTo>
                              <a:lnTo>
                                <a:pt x="768" y="277"/>
                              </a:lnTo>
                              <a:lnTo>
                                <a:pt x="773" y="312"/>
                              </a:lnTo>
                              <a:lnTo>
                                <a:pt x="778" y="351"/>
                              </a:lnTo>
                              <a:lnTo>
                                <a:pt x="783" y="391"/>
                              </a:lnTo>
                              <a:lnTo>
                                <a:pt x="783" y="391"/>
                              </a:lnTo>
                              <a:lnTo>
                                <a:pt x="778" y="430"/>
                              </a:lnTo>
                              <a:lnTo>
                                <a:pt x="773" y="470"/>
                              </a:lnTo>
                              <a:lnTo>
                                <a:pt x="763" y="510"/>
                              </a:lnTo>
                              <a:lnTo>
                                <a:pt x="753" y="544"/>
                              </a:lnTo>
                              <a:lnTo>
                                <a:pt x="392" y="1381"/>
                              </a:lnTo>
                              <a:lnTo>
                                <a:pt x="35" y="549"/>
                              </a:lnTo>
                              <a:lnTo>
                                <a:pt x="35" y="549"/>
                              </a:lnTo>
                              <a:lnTo>
                                <a:pt x="20" y="510"/>
                              </a:lnTo>
                              <a:lnTo>
                                <a:pt x="10" y="475"/>
                              </a:lnTo>
                              <a:lnTo>
                                <a:pt x="10" y="475"/>
                              </a:lnTo>
                              <a:lnTo>
                                <a:pt x="0" y="430"/>
                              </a:lnTo>
                              <a:lnTo>
                                <a:pt x="0" y="391"/>
                              </a:lnTo>
                              <a:lnTo>
                                <a:pt x="0" y="391"/>
                              </a:lnTo>
                              <a:close/>
                              <a:moveTo>
                                <a:pt x="253" y="252"/>
                              </a:moveTo>
                              <a:lnTo>
                                <a:pt x="253" y="252"/>
                              </a:lnTo>
                              <a:lnTo>
                                <a:pt x="228" y="282"/>
                              </a:lnTo>
                              <a:lnTo>
                                <a:pt x="208" y="317"/>
                              </a:lnTo>
                              <a:lnTo>
                                <a:pt x="198" y="351"/>
                              </a:lnTo>
                              <a:lnTo>
                                <a:pt x="193" y="391"/>
                              </a:lnTo>
                              <a:lnTo>
                                <a:pt x="193" y="391"/>
                              </a:lnTo>
                              <a:lnTo>
                                <a:pt x="198" y="430"/>
                              </a:lnTo>
                              <a:lnTo>
                                <a:pt x="208" y="465"/>
                              </a:lnTo>
                              <a:lnTo>
                                <a:pt x="228" y="500"/>
                              </a:lnTo>
                              <a:lnTo>
                                <a:pt x="253" y="529"/>
                              </a:lnTo>
                              <a:lnTo>
                                <a:pt x="253" y="529"/>
                              </a:lnTo>
                              <a:lnTo>
                                <a:pt x="283" y="554"/>
                              </a:lnTo>
                              <a:lnTo>
                                <a:pt x="317" y="569"/>
                              </a:lnTo>
                              <a:lnTo>
                                <a:pt x="352" y="584"/>
                              </a:lnTo>
                              <a:lnTo>
                                <a:pt x="392" y="584"/>
                              </a:lnTo>
                              <a:lnTo>
                                <a:pt x="392" y="584"/>
                              </a:lnTo>
                              <a:lnTo>
                                <a:pt x="431" y="584"/>
                              </a:lnTo>
                              <a:lnTo>
                                <a:pt x="466" y="569"/>
                              </a:lnTo>
                              <a:lnTo>
                                <a:pt x="501" y="554"/>
                              </a:lnTo>
                              <a:lnTo>
                                <a:pt x="530" y="529"/>
                              </a:lnTo>
                              <a:lnTo>
                                <a:pt x="530" y="529"/>
                              </a:lnTo>
                              <a:lnTo>
                                <a:pt x="555" y="500"/>
                              </a:lnTo>
                              <a:lnTo>
                                <a:pt x="575" y="465"/>
                              </a:lnTo>
                              <a:lnTo>
                                <a:pt x="585" y="430"/>
                              </a:lnTo>
                              <a:lnTo>
                                <a:pt x="585" y="391"/>
                              </a:lnTo>
                              <a:lnTo>
                                <a:pt x="585" y="391"/>
                              </a:lnTo>
                              <a:lnTo>
                                <a:pt x="585" y="351"/>
                              </a:lnTo>
                              <a:lnTo>
                                <a:pt x="575" y="317"/>
                              </a:lnTo>
                              <a:lnTo>
                                <a:pt x="555" y="282"/>
                              </a:lnTo>
                              <a:lnTo>
                                <a:pt x="530" y="252"/>
                              </a:lnTo>
                              <a:lnTo>
                                <a:pt x="530" y="252"/>
                              </a:lnTo>
                              <a:lnTo>
                                <a:pt x="501" y="227"/>
                              </a:lnTo>
                              <a:lnTo>
                                <a:pt x="466" y="208"/>
                              </a:lnTo>
                              <a:lnTo>
                                <a:pt x="431" y="198"/>
                              </a:lnTo>
                              <a:lnTo>
                                <a:pt x="392" y="193"/>
                              </a:lnTo>
                              <a:lnTo>
                                <a:pt x="392" y="193"/>
                              </a:lnTo>
                              <a:lnTo>
                                <a:pt x="352" y="198"/>
                              </a:lnTo>
                              <a:lnTo>
                                <a:pt x="317" y="208"/>
                              </a:lnTo>
                              <a:lnTo>
                                <a:pt x="283" y="227"/>
                              </a:lnTo>
                              <a:lnTo>
                                <a:pt x="253" y="252"/>
                              </a:lnTo>
                              <a:lnTo>
                                <a:pt x="253" y="252"/>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27" o:spid="_x0000_s1026" o:spt="100" style="position:absolute;left:0pt;margin-left:62.2pt;margin-top:166.4pt;height:28.35pt;width:18.3pt;z-index:251678720;mso-width-relative:page;mso-height-relative:page;" fillcolor="#000000 [3213]" filled="t" stroked="f" coordsize="783,1381" o:gfxdata="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DWYQvg1gAAAAsBAAAPAAAAAAAAAAEAIAAAACIAAABkcnMvZG93bnJl&#10;di54bWxQSwECFAAUAAAACACHTuJAHQWys3QIAABLKQAADgAAAAAAAAABACAAAAAlAQAAZHJzL2Uy&#10;b0RvYy54bWxQSwUGAAAAAAYABgBZAQAACwwAAAAA&#10;" path="m0,391l0,391,0,351,5,312,15,277,30,242,45,208,65,173,89,143,114,113,114,113,144,89,174,64,208,44,243,29,278,14,312,5,352,0,392,0,392,0,431,0,471,5,505,14,540,29,575,44,609,64,639,89,669,113,669,113,694,143,718,173,738,208,753,242,768,277,773,312,778,351,783,391,783,391,778,430,773,470,763,510,753,544,392,1381,35,549,35,549,20,510,10,475,10,475,0,430,0,391,0,391xm253,252l253,252,228,282,208,317,198,351,193,391,193,391,198,430,208,465,228,500,253,529,253,529,283,554,317,569,352,584,392,584,392,584,431,584,466,569,501,554,530,529,530,529,555,500,575,465,585,430,585,391,585,391,585,351,575,317,555,282,530,252,530,252,501,227,466,208,431,198,392,193,392,193,352,198,317,208,283,227,253,252,253,252xe">
                <v:path o:connectlocs="0,101938;1484,81342;8904,63092;19293,45103;33837,29460;42742,23203;61738,11471;82515,3649;104480,0;116353,0;139802,1303;160282,7560;180763,16685;198572,29460;205993,37281;219053,54228;227957,72217;230925,91510;232410,101938;229441,122535;223505,141828;10388,143131;5936,132963;2968,123838;0,101938;75095,65699;67674,73521;58770,91510;57286,101938;61738,121231;75095,137917;84000,144435;104480,152256;116353,152256;138318,148345;157314,137917;164735,130356;173639,112106;173639,101938;170671,82646;157314,65699;148706,59181;127929,51621;116353,50317;94091,54228;75095,65699" o:connectangles="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728980</wp:posOffset>
                </wp:positionH>
                <wp:positionV relativeFrom="paragraph">
                  <wp:posOffset>3834765</wp:posOffset>
                </wp:positionV>
                <wp:extent cx="394335" cy="360045"/>
                <wp:effectExtent l="0" t="0" r="5715" b="1905"/>
                <wp:wrapNone/>
                <wp:docPr id="22"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94335" cy="360045"/>
                        </a:xfrm>
                        <a:custGeom>
                          <a:avLst/>
                          <a:gdLst>
                            <a:gd name="T0" fmla="*/ 5 w 1302"/>
                            <a:gd name="T1" fmla="*/ 505 h 1302"/>
                            <a:gd name="T2" fmla="*/ 25 w 1302"/>
                            <a:gd name="T3" fmla="*/ 307 h 1302"/>
                            <a:gd name="T4" fmla="*/ 69 w 1302"/>
                            <a:gd name="T5" fmla="*/ 99 h 1302"/>
                            <a:gd name="T6" fmla="*/ 133 w 1302"/>
                            <a:gd name="T7" fmla="*/ 15 h 1302"/>
                            <a:gd name="T8" fmla="*/ 193 w 1302"/>
                            <a:gd name="T9" fmla="*/ 391 h 1302"/>
                            <a:gd name="T10" fmla="*/ 168 w 1302"/>
                            <a:gd name="T11" fmla="*/ 1302 h 1302"/>
                            <a:gd name="T12" fmla="*/ 84 w 1302"/>
                            <a:gd name="T13" fmla="*/ 1238 h 1302"/>
                            <a:gd name="T14" fmla="*/ 20 w 1302"/>
                            <a:gd name="T15" fmla="*/ 931 h 1302"/>
                            <a:gd name="T16" fmla="*/ 455 w 1302"/>
                            <a:gd name="T17" fmla="*/ 0 h 1302"/>
                            <a:gd name="T18" fmla="*/ 1263 w 1302"/>
                            <a:gd name="T19" fmla="*/ 40 h 1302"/>
                            <a:gd name="T20" fmla="*/ 1302 w 1302"/>
                            <a:gd name="T21" fmla="*/ 1169 h 1302"/>
                            <a:gd name="T22" fmla="*/ 1263 w 1302"/>
                            <a:gd name="T23" fmla="*/ 1263 h 1302"/>
                            <a:gd name="T24" fmla="*/ 634 w 1302"/>
                            <a:gd name="T25" fmla="*/ 1089 h 1302"/>
                            <a:gd name="T26" fmla="*/ 673 w 1302"/>
                            <a:gd name="T27" fmla="*/ 1149 h 1302"/>
                            <a:gd name="T28" fmla="*/ 743 w 1302"/>
                            <a:gd name="T29" fmla="*/ 1134 h 1302"/>
                            <a:gd name="T30" fmla="*/ 757 w 1302"/>
                            <a:gd name="T31" fmla="*/ 1065 h 1302"/>
                            <a:gd name="T32" fmla="*/ 698 w 1302"/>
                            <a:gd name="T33" fmla="*/ 1025 h 1302"/>
                            <a:gd name="T34" fmla="*/ 634 w 1302"/>
                            <a:gd name="T35" fmla="*/ 1089 h 1302"/>
                            <a:gd name="T36" fmla="*/ 644 w 1302"/>
                            <a:gd name="T37" fmla="*/ 931 h 1302"/>
                            <a:gd name="T38" fmla="*/ 708 w 1302"/>
                            <a:gd name="T39" fmla="*/ 961 h 1302"/>
                            <a:gd name="T40" fmla="*/ 762 w 1302"/>
                            <a:gd name="T41" fmla="*/ 906 h 1302"/>
                            <a:gd name="T42" fmla="*/ 733 w 1302"/>
                            <a:gd name="T43" fmla="*/ 842 h 1302"/>
                            <a:gd name="T44" fmla="*/ 653 w 1302"/>
                            <a:gd name="T45" fmla="*/ 852 h 1302"/>
                            <a:gd name="T46" fmla="*/ 639 w 1302"/>
                            <a:gd name="T47" fmla="*/ 718 h 1302"/>
                            <a:gd name="T48" fmla="*/ 693 w 1302"/>
                            <a:gd name="T49" fmla="*/ 763 h 1302"/>
                            <a:gd name="T50" fmla="*/ 757 w 1302"/>
                            <a:gd name="T51" fmla="*/ 728 h 1302"/>
                            <a:gd name="T52" fmla="*/ 748 w 1302"/>
                            <a:gd name="T53" fmla="*/ 659 h 1302"/>
                            <a:gd name="T54" fmla="*/ 673 w 1302"/>
                            <a:gd name="T55" fmla="*/ 639 h 1302"/>
                            <a:gd name="T56" fmla="*/ 832 w 1302"/>
                            <a:gd name="T57" fmla="*/ 1089 h 1302"/>
                            <a:gd name="T58" fmla="*/ 866 w 1302"/>
                            <a:gd name="T59" fmla="*/ 1149 h 1302"/>
                            <a:gd name="T60" fmla="*/ 941 w 1302"/>
                            <a:gd name="T61" fmla="*/ 1134 h 1302"/>
                            <a:gd name="T62" fmla="*/ 956 w 1302"/>
                            <a:gd name="T63" fmla="*/ 1065 h 1302"/>
                            <a:gd name="T64" fmla="*/ 891 w 1302"/>
                            <a:gd name="T65" fmla="*/ 1025 h 1302"/>
                            <a:gd name="T66" fmla="*/ 832 w 1302"/>
                            <a:gd name="T67" fmla="*/ 1089 h 1302"/>
                            <a:gd name="T68" fmla="*/ 842 w 1302"/>
                            <a:gd name="T69" fmla="*/ 931 h 1302"/>
                            <a:gd name="T70" fmla="*/ 906 w 1302"/>
                            <a:gd name="T71" fmla="*/ 961 h 1302"/>
                            <a:gd name="T72" fmla="*/ 956 w 1302"/>
                            <a:gd name="T73" fmla="*/ 906 h 1302"/>
                            <a:gd name="T74" fmla="*/ 931 w 1302"/>
                            <a:gd name="T75" fmla="*/ 842 h 1302"/>
                            <a:gd name="T76" fmla="*/ 847 w 1302"/>
                            <a:gd name="T77" fmla="*/ 852 h 1302"/>
                            <a:gd name="T78" fmla="*/ 832 w 1302"/>
                            <a:gd name="T79" fmla="*/ 718 h 1302"/>
                            <a:gd name="T80" fmla="*/ 886 w 1302"/>
                            <a:gd name="T81" fmla="*/ 763 h 1302"/>
                            <a:gd name="T82" fmla="*/ 951 w 1302"/>
                            <a:gd name="T83" fmla="*/ 728 h 1302"/>
                            <a:gd name="T84" fmla="*/ 946 w 1302"/>
                            <a:gd name="T85" fmla="*/ 659 h 1302"/>
                            <a:gd name="T86" fmla="*/ 866 w 1302"/>
                            <a:gd name="T87" fmla="*/ 639 h 1302"/>
                            <a:gd name="T88" fmla="*/ 1025 w 1302"/>
                            <a:gd name="T89" fmla="*/ 1089 h 1302"/>
                            <a:gd name="T90" fmla="*/ 1065 w 1302"/>
                            <a:gd name="T91" fmla="*/ 1149 h 1302"/>
                            <a:gd name="T92" fmla="*/ 1134 w 1302"/>
                            <a:gd name="T93" fmla="*/ 1134 h 1302"/>
                            <a:gd name="T94" fmla="*/ 1149 w 1302"/>
                            <a:gd name="T95" fmla="*/ 1065 h 1302"/>
                            <a:gd name="T96" fmla="*/ 1089 w 1302"/>
                            <a:gd name="T97" fmla="*/ 1025 h 1302"/>
                            <a:gd name="T98" fmla="*/ 1025 w 1302"/>
                            <a:gd name="T99" fmla="*/ 1089 h 1302"/>
                            <a:gd name="T100" fmla="*/ 1035 w 1302"/>
                            <a:gd name="T101" fmla="*/ 931 h 1302"/>
                            <a:gd name="T102" fmla="*/ 1099 w 1302"/>
                            <a:gd name="T103" fmla="*/ 961 h 1302"/>
                            <a:gd name="T104" fmla="*/ 1154 w 1302"/>
                            <a:gd name="T105" fmla="*/ 906 h 1302"/>
                            <a:gd name="T106" fmla="*/ 1124 w 1302"/>
                            <a:gd name="T107" fmla="*/ 842 h 1302"/>
                            <a:gd name="T108" fmla="*/ 1045 w 1302"/>
                            <a:gd name="T109" fmla="*/ 852 h 1302"/>
                            <a:gd name="T110" fmla="*/ 1025 w 1302"/>
                            <a:gd name="T111" fmla="*/ 718 h 1302"/>
                            <a:gd name="T112" fmla="*/ 1079 w 1302"/>
                            <a:gd name="T113" fmla="*/ 763 h 1302"/>
                            <a:gd name="T114" fmla="*/ 1149 w 1302"/>
                            <a:gd name="T115" fmla="*/ 728 h 1302"/>
                            <a:gd name="T116" fmla="*/ 1139 w 1302"/>
                            <a:gd name="T117" fmla="*/ 659 h 1302"/>
                            <a:gd name="T118" fmla="*/ 1065 w 1302"/>
                            <a:gd name="T119" fmla="*/ 639 h 1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2" h="1302">
                              <a:moveTo>
                                <a:pt x="0" y="599"/>
                              </a:moveTo>
                              <a:lnTo>
                                <a:pt x="0" y="599"/>
                              </a:lnTo>
                              <a:lnTo>
                                <a:pt x="5" y="564"/>
                              </a:lnTo>
                              <a:lnTo>
                                <a:pt x="5" y="564"/>
                              </a:lnTo>
                              <a:lnTo>
                                <a:pt x="5" y="505"/>
                              </a:lnTo>
                              <a:lnTo>
                                <a:pt x="5" y="505"/>
                              </a:lnTo>
                              <a:lnTo>
                                <a:pt x="10" y="436"/>
                              </a:lnTo>
                              <a:lnTo>
                                <a:pt x="10" y="436"/>
                              </a:lnTo>
                              <a:lnTo>
                                <a:pt x="15" y="371"/>
                              </a:lnTo>
                              <a:lnTo>
                                <a:pt x="15" y="371"/>
                              </a:lnTo>
                              <a:lnTo>
                                <a:pt x="25" y="307"/>
                              </a:lnTo>
                              <a:lnTo>
                                <a:pt x="25" y="307"/>
                              </a:lnTo>
                              <a:lnTo>
                                <a:pt x="34" y="233"/>
                              </a:lnTo>
                              <a:lnTo>
                                <a:pt x="34" y="233"/>
                              </a:lnTo>
                              <a:lnTo>
                                <a:pt x="49" y="158"/>
                              </a:lnTo>
                              <a:lnTo>
                                <a:pt x="49" y="158"/>
                              </a:lnTo>
                              <a:lnTo>
                                <a:pt x="69" y="99"/>
                              </a:lnTo>
                              <a:lnTo>
                                <a:pt x="69" y="99"/>
                              </a:lnTo>
                              <a:lnTo>
                                <a:pt x="84" y="59"/>
                              </a:lnTo>
                              <a:lnTo>
                                <a:pt x="84" y="59"/>
                              </a:lnTo>
                              <a:lnTo>
                                <a:pt x="99" y="40"/>
                              </a:lnTo>
                              <a:lnTo>
                                <a:pt x="114" y="25"/>
                              </a:lnTo>
                              <a:lnTo>
                                <a:pt x="114" y="25"/>
                              </a:lnTo>
                              <a:lnTo>
                                <a:pt x="133" y="15"/>
                              </a:lnTo>
                              <a:lnTo>
                                <a:pt x="153" y="5"/>
                              </a:lnTo>
                              <a:lnTo>
                                <a:pt x="173" y="0"/>
                              </a:lnTo>
                              <a:lnTo>
                                <a:pt x="193" y="0"/>
                              </a:lnTo>
                              <a:lnTo>
                                <a:pt x="327" y="0"/>
                              </a:lnTo>
                              <a:lnTo>
                                <a:pt x="327" y="327"/>
                              </a:lnTo>
                              <a:lnTo>
                                <a:pt x="193" y="391"/>
                              </a:lnTo>
                              <a:lnTo>
                                <a:pt x="193" y="911"/>
                              </a:lnTo>
                              <a:lnTo>
                                <a:pt x="327" y="976"/>
                              </a:lnTo>
                              <a:lnTo>
                                <a:pt x="327" y="1302"/>
                              </a:lnTo>
                              <a:lnTo>
                                <a:pt x="193" y="1302"/>
                              </a:lnTo>
                              <a:lnTo>
                                <a:pt x="193" y="1302"/>
                              </a:lnTo>
                              <a:lnTo>
                                <a:pt x="168" y="1302"/>
                              </a:lnTo>
                              <a:lnTo>
                                <a:pt x="148" y="1293"/>
                              </a:lnTo>
                              <a:lnTo>
                                <a:pt x="129" y="1288"/>
                              </a:lnTo>
                              <a:lnTo>
                                <a:pt x="109" y="1273"/>
                              </a:lnTo>
                              <a:lnTo>
                                <a:pt x="109" y="1273"/>
                              </a:lnTo>
                              <a:lnTo>
                                <a:pt x="94" y="1258"/>
                              </a:lnTo>
                              <a:lnTo>
                                <a:pt x="84" y="1238"/>
                              </a:lnTo>
                              <a:lnTo>
                                <a:pt x="84" y="1238"/>
                              </a:lnTo>
                              <a:lnTo>
                                <a:pt x="64" y="1198"/>
                              </a:lnTo>
                              <a:lnTo>
                                <a:pt x="64" y="1198"/>
                              </a:lnTo>
                              <a:lnTo>
                                <a:pt x="39" y="1070"/>
                              </a:lnTo>
                              <a:lnTo>
                                <a:pt x="20" y="931"/>
                              </a:lnTo>
                              <a:lnTo>
                                <a:pt x="20" y="931"/>
                              </a:lnTo>
                              <a:lnTo>
                                <a:pt x="5" y="787"/>
                              </a:lnTo>
                              <a:lnTo>
                                <a:pt x="0" y="634"/>
                              </a:lnTo>
                              <a:lnTo>
                                <a:pt x="0" y="599"/>
                              </a:lnTo>
                              <a:lnTo>
                                <a:pt x="0" y="599"/>
                              </a:lnTo>
                              <a:close/>
                              <a:moveTo>
                                <a:pt x="455" y="1302"/>
                              </a:moveTo>
                              <a:lnTo>
                                <a:pt x="455" y="0"/>
                              </a:lnTo>
                              <a:lnTo>
                                <a:pt x="1169" y="0"/>
                              </a:lnTo>
                              <a:lnTo>
                                <a:pt x="1169" y="0"/>
                              </a:lnTo>
                              <a:lnTo>
                                <a:pt x="1198" y="0"/>
                              </a:lnTo>
                              <a:lnTo>
                                <a:pt x="1218" y="10"/>
                              </a:lnTo>
                              <a:lnTo>
                                <a:pt x="1243" y="20"/>
                              </a:lnTo>
                              <a:lnTo>
                                <a:pt x="1263" y="40"/>
                              </a:lnTo>
                              <a:lnTo>
                                <a:pt x="1263" y="40"/>
                              </a:lnTo>
                              <a:lnTo>
                                <a:pt x="1277" y="59"/>
                              </a:lnTo>
                              <a:lnTo>
                                <a:pt x="1292" y="79"/>
                              </a:lnTo>
                              <a:lnTo>
                                <a:pt x="1297" y="104"/>
                              </a:lnTo>
                              <a:lnTo>
                                <a:pt x="1302" y="129"/>
                              </a:lnTo>
                              <a:lnTo>
                                <a:pt x="1302" y="1169"/>
                              </a:lnTo>
                              <a:lnTo>
                                <a:pt x="1302" y="1169"/>
                              </a:lnTo>
                              <a:lnTo>
                                <a:pt x="1297" y="1198"/>
                              </a:lnTo>
                              <a:lnTo>
                                <a:pt x="1292" y="1223"/>
                              </a:lnTo>
                              <a:lnTo>
                                <a:pt x="1277" y="1243"/>
                              </a:lnTo>
                              <a:lnTo>
                                <a:pt x="1263" y="1263"/>
                              </a:lnTo>
                              <a:lnTo>
                                <a:pt x="1263" y="1263"/>
                              </a:lnTo>
                              <a:lnTo>
                                <a:pt x="1243" y="1283"/>
                              </a:lnTo>
                              <a:lnTo>
                                <a:pt x="1218" y="1293"/>
                              </a:lnTo>
                              <a:lnTo>
                                <a:pt x="1198" y="1297"/>
                              </a:lnTo>
                              <a:lnTo>
                                <a:pt x="1169" y="1302"/>
                              </a:lnTo>
                              <a:lnTo>
                                <a:pt x="455" y="1302"/>
                              </a:lnTo>
                              <a:close/>
                              <a:moveTo>
                                <a:pt x="634" y="1089"/>
                              </a:moveTo>
                              <a:lnTo>
                                <a:pt x="634" y="1089"/>
                              </a:lnTo>
                              <a:lnTo>
                                <a:pt x="639" y="1109"/>
                              </a:lnTo>
                              <a:lnTo>
                                <a:pt x="644" y="1129"/>
                              </a:lnTo>
                              <a:lnTo>
                                <a:pt x="644" y="1129"/>
                              </a:lnTo>
                              <a:lnTo>
                                <a:pt x="658" y="1139"/>
                              </a:lnTo>
                              <a:lnTo>
                                <a:pt x="673" y="1149"/>
                              </a:lnTo>
                              <a:lnTo>
                                <a:pt x="673" y="1149"/>
                              </a:lnTo>
                              <a:lnTo>
                                <a:pt x="693" y="1154"/>
                              </a:lnTo>
                              <a:lnTo>
                                <a:pt x="708" y="1154"/>
                              </a:lnTo>
                              <a:lnTo>
                                <a:pt x="708" y="1154"/>
                              </a:lnTo>
                              <a:lnTo>
                                <a:pt x="728" y="1149"/>
                              </a:lnTo>
                              <a:lnTo>
                                <a:pt x="743" y="1134"/>
                              </a:lnTo>
                              <a:lnTo>
                                <a:pt x="743" y="1134"/>
                              </a:lnTo>
                              <a:lnTo>
                                <a:pt x="757" y="1119"/>
                              </a:lnTo>
                              <a:lnTo>
                                <a:pt x="762" y="1104"/>
                              </a:lnTo>
                              <a:lnTo>
                                <a:pt x="762" y="1104"/>
                              </a:lnTo>
                              <a:lnTo>
                                <a:pt x="762" y="1085"/>
                              </a:lnTo>
                              <a:lnTo>
                                <a:pt x="757" y="1065"/>
                              </a:lnTo>
                              <a:lnTo>
                                <a:pt x="757" y="1065"/>
                              </a:lnTo>
                              <a:lnTo>
                                <a:pt x="748" y="1050"/>
                              </a:lnTo>
                              <a:lnTo>
                                <a:pt x="733" y="1035"/>
                              </a:lnTo>
                              <a:lnTo>
                                <a:pt x="733" y="1035"/>
                              </a:lnTo>
                              <a:lnTo>
                                <a:pt x="718" y="1030"/>
                              </a:lnTo>
                              <a:lnTo>
                                <a:pt x="698" y="1025"/>
                              </a:lnTo>
                              <a:lnTo>
                                <a:pt x="698" y="1025"/>
                              </a:lnTo>
                              <a:lnTo>
                                <a:pt x="673" y="1030"/>
                              </a:lnTo>
                              <a:lnTo>
                                <a:pt x="653" y="1045"/>
                              </a:lnTo>
                              <a:lnTo>
                                <a:pt x="653" y="1045"/>
                              </a:lnTo>
                              <a:lnTo>
                                <a:pt x="639" y="1065"/>
                              </a:lnTo>
                              <a:lnTo>
                                <a:pt x="634" y="1089"/>
                              </a:lnTo>
                              <a:lnTo>
                                <a:pt x="634" y="1089"/>
                              </a:lnTo>
                              <a:close/>
                              <a:moveTo>
                                <a:pt x="634" y="896"/>
                              </a:moveTo>
                              <a:lnTo>
                                <a:pt x="634" y="896"/>
                              </a:lnTo>
                              <a:lnTo>
                                <a:pt x="639" y="916"/>
                              </a:lnTo>
                              <a:lnTo>
                                <a:pt x="644" y="931"/>
                              </a:lnTo>
                              <a:lnTo>
                                <a:pt x="644" y="931"/>
                              </a:lnTo>
                              <a:lnTo>
                                <a:pt x="658" y="946"/>
                              </a:lnTo>
                              <a:lnTo>
                                <a:pt x="673" y="956"/>
                              </a:lnTo>
                              <a:lnTo>
                                <a:pt x="673" y="956"/>
                              </a:lnTo>
                              <a:lnTo>
                                <a:pt x="693" y="961"/>
                              </a:lnTo>
                              <a:lnTo>
                                <a:pt x="708" y="961"/>
                              </a:lnTo>
                              <a:lnTo>
                                <a:pt x="708" y="961"/>
                              </a:lnTo>
                              <a:lnTo>
                                <a:pt x="728" y="956"/>
                              </a:lnTo>
                              <a:lnTo>
                                <a:pt x="743" y="941"/>
                              </a:lnTo>
                              <a:lnTo>
                                <a:pt x="743" y="941"/>
                              </a:lnTo>
                              <a:lnTo>
                                <a:pt x="757" y="926"/>
                              </a:lnTo>
                              <a:lnTo>
                                <a:pt x="762" y="906"/>
                              </a:lnTo>
                              <a:lnTo>
                                <a:pt x="762" y="906"/>
                              </a:lnTo>
                              <a:lnTo>
                                <a:pt x="762" y="886"/>
                              </a:lnTo>
                              <a:lnTo>
                                <a:pt x="757" y="872"/>
                              </a:lnTo>
                              <a:lnTo>
                                <a:pt x="757" y="872"/>
                              </a:lnTo>
                              <a:lnTo>
                                <a:pt x="748" y="857"/>
                              </a:lnTo>
                              <a:lnTo>
                                <a:pt x="733" y="842"/>
                              </a:lnTo>
                              <a:lnTo>
                                <a:pt x="733" y="842"/>
                              </a:lnTo>
                              <a:lnTo>
                                <a:pt x="718" y="832"/>
                              </a:lnTo>
                              <a:lnTo>
                                <a:pt x="698" y="832"/>
                              </a:lnTo>
                              <a:lnTo>
                                <a:pt x="698" y="832"/>
                              </a:lnTo>
                              <a:lnTo>
                                <a:pt x="673" y="837"/>
                              </a:lnTo>
                              <a:lnTo>
                                <a:pt x="653" y="852"/>
                              </a:lnTo>
                              <a:lnTo>
                                <a:pt x="653" y="852"/>
                              </a:lnTo>
                              <a:lnTo>
                                <a:pt x="639" y="872"/>
                              </a:lnTo>
                              <a:lnTo>
                                <a:pt x="634" y="896"/>
                              </a:lnTo>
                              <a:lnTo>
                                <a:pt x="634" y="896"/>
                              </a:lnTo>
                              <a:close/>
                              <a:moveTo>
                                <a:pt x="634" y="698"/>
                              </a:moveTo>
                              <a:lnTo>
                                <a:pt x="634" y="698"/>
                              </a:lnTo>
                              <a:lnTo>
                                <a:pt x="639" y="718"/>
                              </a:lnTo>
                              <a:lnTo>
                                <a:pt x="644" y="738"/>
                              </a:lnTo>
                              <a:lnTo>
                                <a:pt x="644" y="738"/>
                              </a:lnTo>
                              <a:lnTo>
                                <a:pt x="658" y="748"/>
                              </a:lnTo>
                              <a:lnTo>
                                <a:pt x="673" y="758"/>
                              </a:lnTo>
                              <a:lnTo>
                                <a:pt x="673" y="758"/>
                              </a:lnTo>
                              <a:lnTo>
                                <a:pt x="693" y="763"/>
                              </a:lnTo>
                              <a:lnTo>
                                <a:pt x="708" y="763"/>
                              </a:lnTo>
                              <a:lnTo>
                                <a:pt x="708" y="763"/>
                              </a:lnTo>
                              <a:lnTo>
                                <a:pt x="728" y="758"/>
                              </a:lnTo>
                              <a:lnTo>
                                <a:pt x="743" y="748"/>
                              </a:lnTo>
                              <a:lnTo>
                                <a:pt x="743" y="748"/>
                              </a:lnTo>
                              <a:lnTo>
                                <a:pt x="757" y="728"/>
                              </a:lnTo>
                              <a:lnTo>
                                <a:pt x="762" y="713"/>
                              </a:lnTo>
                              <a:lnTo>
                                <a:pt x="762" y="713"/>
                              </a:lnTo>
                              <a:lnTo>
                                <a:pt x="762" y="693"/>
                              </a:lnTo>
                              <a:lnTo>
                                <a:pt x="757" y="673"/>
                              </a:lnTo>
                              <a:lnTo>
                                <a:pt x="757" y="673"/>
                              </a:lnTo>
                              <a:lnTo>
                                <a:pt x="748" y="659"/>
                              </a:lnTo>
                              <a:lnTo>
                                <a:pt x="733" y="649"/>
                              </a:lnTo>
                              <a:lnTo>
                                <a:pt x="733" y="649"/>
                              </a:lnTo>
                              <a:lnTo>
                                <a:pt x="718" y="639"/>
                              </a:lnTo>
                              <a:lnTo>
                                <a:pt x="698" y="634"/>
                              </a:lnTo>
                              <a:lnTo>
                                <a:pt x="698" y="634"/>
                              </a:lnTo>
                              <a:lnTo>
                                <a:pt x="673" y="639"/>
                              </a:lnTo>
                              <a:lnTo>
                                <a:pt x="653" y="654"/>
                              </a:lnTo>
                              <a:lnTo>
                                <a:pt x="653" y="654"/>
                              </a:lnTo>
                              <a:lnTo>
                                <a:pt x="639" y="673"/>
                              </a:lnTo>
                              <a:lnTo>
                                <a:pt x="634" y="698"/>
                              </a:lnTo>
                              <a:lnTo>
                                <a:pt x="634" y="698"/>
                              </a:lnTo>
                              <a:close/>
                              <a:moveTo>
                                <a:pt x="832" y="1089"/>
                              </a:moveTo>
                              <a:lnTo>
                                <a:pt x="832" y="1089"/>
                              </a:lnTo>
                              <a:lnTo>
                                <a:pt x="832" y="1109"/>
                              </a:lnTo>
                              <a:lnTo>
                                <a:pt x="842" y="1129"/>
                              </a:lnTo>
                              <a:lnTo>
                                <a:pt x="842" y="1129"/>
                              </a:lnTo>
                              <a:lnTo>
                                <a:pt x="852" y="1139"/>
                              </a:lnTo>
                              <a:lnTo>
                                <a:pt x="866" y="1149"/>
                              </a:lnTo>
                              <a:lnTo>
                                <a:pt x="866" y="1149"/>
                              </a:lnTo>
                              <a:lnTo>
                                <a:pt x="886" y="1154"/>
                              </a:lnTo>
                              <a:lnTo>
                                <a:pt x="906" y="1154"/>
                              </a:lnTo>
                              <a:lnTo>
                                <a:pt x="906" y="1154"/>
                              </a:lnTo>
                              <a:lnTo>
                                <a:pt x="926" y="1149"/>
                              </a:lnTo>
                              <a:lnTo>
                                <a:pt x="941" y="1134"/>
                              </a:lnTo>
                              <a:lnTo>
                                <a:pt x="941" y="1134"/>
                              </a:lnTo>
                              <a:lnTo>
                                <a:pt x="951" y="1119"/>
                              </a:lnTo>
                              <a:lnTo>
                                <a:pt x="956" y="1104"/>
                              </a:lnTo>
                              <a:lnTo>
                                <a:pt x="956" y="1104"/>
                              </a:lnTo>
                              <a:lnTo>
                                <a:pt x="961" y="1085"/>
                              </a:lnTo>
                              <a:lnTo>
                                <a:pt x="956" y="1065"/>
                              </a:lnTo>
                              <a:lnTo>
                                <a:pt x="956" y="1065"/>
                              </a:lnTo>
                              <a:lnTo>
                                <a:pt x="946" y="1050"/>
                              </a:lnTo>
                              <a:lnTo>
                                <a:pt x="931" y="1035"/>
                              </a:lnTo>
                              <a:lnTo>
                                <a:pt x="931" y="1035"/>
                              </a:lnTo>
                              <a:lnTo>
                                <a:pt x="911" y="1030"/>
                              </a:lnTo>
                              <a:lnTo>
                                <a:pt x="891" y="1025"/>
                              </a:lnTo>
                              <a:lnTo>
                                <a:pt x="891" y="1025"/>
                              </a:lnTo>
                              <a:lnTo>
                                <a:pt x="866" y="1030"/>
                              </a:lnTo>
                              <a:lnTo>
                                <a:pt x="847" y="1045"/>
                              </a:lnTo>
                              <a:lnTo>
                                <a:pt x="847" y="1045"/>
                              </a:lnTo>
                              <a:lnTo>
                                <a:pt x="837" y="1065"/>
                              </a:lnTo>
                              <a:lnTo>
                                <a:pt x="832" y="1089"/>
                              </a:lnTo>
                              <a:lnTo>
                                <a:pt x="832" y="1089"/>
                              </a:lnTo>
                              <a:close/>
                              <a:moveTo>
                                <a:pt x="832" y="896"/>
                              </a:moveTo>
                              <a:lnTo>
                                <a:pt x="832" y="896"/>
                              </a:lnTo>
                              <a:lnTo>
                                <a:pt x="832" y="916"/>
                              </a:lnTo>
                              <a:lnTo>
                                <a:pt x="842" y="931"/>
                              </a:lnTo>
                              <a:lnTo>
                                <a:pt x="842" y="931"/>
                              </a:lnTo>
                              <a:lnTo>
                                <a:pt x="852" y="946"/>
                              </a:lnTo>
                              <a:lnTo>
                                <a:pt x="866" y="956"/>
                              </a:lnTo>
                              <a:lnTo>
                                <a:pt x="866" y="956"/>
                              </a:lnTo>
                              <a:lnTo>
                                <a:pt x="886" y="961"/>
                              </a:lnTo>
                              <a:lnTo>
                                <a:pt x="906" y="961"/>
                              </a:lnTo>
                              <a:lnTo>
                                <a:pt x="906" y="961"/>
                              </a:lnTo>
                              <a:lnTo>
                                <a:pt x="926" y="956"/>
                              </a:lnTo>
                              <a:lnTo>
                                <a:pt x="941" y="941"/>
                              </a:lnTo>
                              <a:lnTo>
                                <a:pt x="941" y="941"/>
                              </a:lnTo>
                              <a:lnTo>
                                <a:pt x="951" y="926"/>
                              </a:lnTo>
                              <a:lnTo>
                                <a:pt x="956" y="906"/>
                              </a:lnTo>
                              <a:lnTo>
                                <a:pt x="956" y="906"/>
                              </a:lnTo>
                              <a:lnTo>
                                <a:pt x="961" y="886"/>
                              </a:lnTo>
                              <a:lnTo>
                                <a:pt x="956" y="872"/>
                              </a:lnTo>
                              <a:lnTo>
                                <a:pt x="956" y="872"/>
                              </a:lnTo>
                              <a:lnTo>
                                <a:pt x="946" y="857"/>
                              </a:lnTo>
                              <a:lnTo>
                                <a:pt x="931" y="842"/>
                              </a:lnTo>
                              <a:lnTo>
                                <a:pt x="931" y="842"/>
                              </a:lnTo>
                              <a:lnTo>
                                <a:pt x="911" y="832"/>
                              </a:lnTo>
                              <a:lnTo>
                                <a:pt x="891" y="832"/>
                              </a:lnTo>
                              <a:lnTo>
                                <a:pt x="891" y="832"/>
                              </a:lnTo>
                              <a:lnTo>
                                <a:pt x="866" y="837"/>
                              </a:lnTo>
                              <a:lnTo>
                                <a:pt x="847" y="852"/>
                              </a:lnTo>
                              <a:lnTo>
                                <a:pt x="847" y="852"/>
                              </a:lnTo>
                              <a:lnTo>
                                <a:pt x="837" y="872"/>
                              </a:lnTo>
                              <a:lnTo>
                                <a:pt x="832" y="896"/>
                              </a:lnTo>
                              <a:lnTo>
                                <a:pt x="832" y="896"/>
                              </a:lnTo>
                              <a:close/>
                              <a:moveTo>
                                <a:pt x="832" y="698"/>
                              </a:moveTo>
                              <a:lnTo>
                                <a:pt x="832" y="698"/>
                              </a:lnTo>
                              <a:lnTo>
                                <a:pt x="832" y="718"/>
                              </a:lnTo>
                              <a:lnTo>
                                <a:pt x="842" y="738"/>
                              </a:lnTo>
                              <a:lnTo>
                                <a:pt x="842" y="738"/>
                              </a:lnTo>
                              <a:lnTo>
                                <a:pt x="852" y="748"/>
                              </a:lnTo>
                              <a:lnTo>
                                <a:pt x="866" y="758"/>
                              </a:lnTo>
                              <a:lnTo>
                                <a:pt x="866" y="758"/>
                              </a:lnTo>
                              <a:lnTo>
                                <a:pt x="886" y="763"/>
                              </a:lnTo>
                              <a:lnTo>
                                <a:pt x="906" y="763"/>
                              </a:lnTo>
                              <a:lnTo>
                                <a:pt x="906" y="763"/>
                              </a:lnTo>
                              <a:lnTo>
                                <a:pt x="926" y="758"/>
                              </a:lnTo>
                              <a:lnTo>
                                <a:pt x="941" y="748"/>
                              </a:lnTo>
                              <a:lnTo>
                                <a:pt x="941" y="748"/>
                              </a:lnTo>
                              <a:lnTo>
                                <a:pt x="951" y="728"/>
                              </a:lnTo>
                              <a:lnTo>
                                <a:pt x="956" y="713"/>
                              </a:lnTo>
                              <a:lnTo>
                                <a:pt x="956" y="713"/>
                              </a:lnTo>
                              <a:lnTo>
                                <a:pt x="961" y="693"/>
                              </a:lnTo>
                              <a:lnTo>
                                <a:pt x="956" y="673"/>
                              </a:lnTo>
                              <a:lnTo>
                                <a:pt x="956" y="673"/>
                              </a:lnTo>
                              <a:lnTo>
                                <a:pt x="946" y="659"/>
                              </a:lnTo>
                              <a:lnTo>
                                <a:pt x="931" y="649"/>
                              </a:lnTo>
                              <a:lnTo>
                                <a:pt x="931" y="649"/>
                              </a:lnTo>
                              <a:lnTo>
                                <a:pt x="911" y="639"/>
                              </a:lnTo>
                              <a:lnTo>
                                <a:pt x="891" y="634"/>
                              </a:lnTo>
                              <a:lnTo>
                                <a:pt x="891" y="634"/>
                              </a:lnTo>
                              <a:lnTo>
                                <a:pt x="866" y="639"/>
                              </a:lnTo>
                              <a:lnTo>
                                <a:pt x="847" y="654"/>
                              </a:lnTo>
                              <a:lnTo>
                                <a:pt x="847" y="654"/>
                              </a:lnTo>
                              <a:lnTo>
                                <a:pt x="837" y="673"/>
                              </a:lnTo>
                              <a:lnTo>
                                <a:pt x="832" y="698"/>
                              </a:lnTo>
                              <a:lnTo>
                                <a:pt x="832" y="698"/>
                              </a:lnTo>
                              <a:close/>
                              <a:moveTo>
                                <a:pt x="1025" y="1089"/>
                              </a:moveTo>
                              <a:lnTo>
                                <a:pt x="1025" y="1089"/>
                              </a:lnTo>
                              <a:lnTo>
                                <a:pt x="1025" y="1109"/>
                              </a:lnTo>
                              <a:lnTo>
                                <a:pt x="1035" y="1129"/>
                              </a:lnTo>
                              <a:lnTo>
                                <a:pt x="1035" y="1129"/>
                              </a:lnTo>
                              <a:lnTo>
                                <a:pt x="1050" y="1139"/>
                              </a:lnTo>
                              <a:lnTo>
                                <a:pt x="1065" y="1149"/>
                              </a:lnTo>
                              <a:lnTo>
                                <a:pt x="1065" y="1149"/>
                              </a:lnTo>
                              <a:lnTo>
                                <a:pt x="1079" y="1154"/>
                              </a:lnTo>
                              <a:lnTo>
                                <a:pt x="1099" y="1154"/>
                              </a:lnTo>
                              <a:lnTo>
                                <a:pt x="1099" y="1154"/>
                              </a:lnTo>
                              <a:lnTo>
                                <a:pt x="1119" y="1149"/>
                              </a:lnTo>
                              <a:lnTo>
                                <a:pt x="1134" y="1134"/>
                              </a:lnTo>
                              <a:lnTo>
                                <a:pt x="1134" y="1134"/>
                              </a:lnTo>
                              <a:lnTo>
                                <a:pt x="1149" y="1119"/>
                              </a:lnTo>
                              <a:lnTo>
                                <a:pt x="1154" y="1104"/>
                              </a:lnTo>
                              <a:lnTo>
                                <a:pt x="1154" y="1104"/>
                              </a:lnTo>
                              <a:lnTo>
                                <a:pt x="1154" y="1085"/>
                              </a:lnTo>
                              <a:lnTo>
                                <a:pt x="1149" y="1065"/>
                              </a:lnTo>
                              <a:lnTo>
                                <a:pt x="1149" y="1065"/>
                              </a:lnTo>
                              <a:lnTo>
                                <a:pt x="1139" y="1050"/>
                              </a:lnTo>
                              <a:lnTo>
                                <a:pt x="1124" y="1035"/>
                              </a:lnTo>
                              <a:lnTo>
                                <a:pt x="1124" y="1035"/>
                              </a:lnTo>
                              <a:lnTo>
                                <a:pt x="1109" y="1030"/>
                              </a:lnTo>
                              <a:lnTo>
                                <a:pt x="1089" y="1025"/>
                              </a:lnTo>
                              <a:lnTo>
                                <a:pt x="1089" y="1025"/>
                              </a:lnTo>
                              <a:lnTo>
                                <a:pt x="1065" y="1030"/>
                              </a:lnTo>
                              <a:lnTo>
                                <a:pt x="1045" y="1045"/>
                              </a:lnTo>
                              <a:lnTo>
                                <a:pt x="1045" y="1045"/>
                              </a:lnTo>
                              <a:lnTo>
                                <a:pt x="1030" y="1065"/>
                              </a:lnTo>
                              <a:lnTo>
                                <a:pt x="1025" y="1089"/>
                              </a:lnTo>
                              <a:lnTo>
                                <a:pt x="1025" y="1089"/>
                              </a:lnTo>
                              <a:close/>
                              <a:moveTo>
                                <a:pt x="1025" y="896"/>
                              </a:moveTo>
                              <a:lnTo>
                                <a:pt x="1025" y="896"/>
                              </a:lnTo>
                              <a:lnTo>
                                <a:pt x="1025" y="916"/>
                              </a:lnTo>
                              <a:lnTo>
                                <a:pt x="1035" y="931"/>
                              </a:lnTo>
                              <a:lnTo>
                                <a:pt x="1035" y="931"/>
                              </a:lnTo>
                              <a:lnTo>
                                <a:pt x="1050" y="946"/>
                              </a:lnTo>
                              <a:lnTo>
                                <a:pt x="1065" y="956"/>
                              </a:lnTo>
                              <a:lnTo>
                                <a:pt x="1065" y="956"/>
                              </a:lnTo>
                              <a:lnTo>
                                <a:pt x="1079" y="961"/>
                              </a:lnTo>
                              <a:lnTo>
                                <a:pt x="1099" y="961"/>
                              </a:lnTo>
                              <a:lnTo>
                                <a:pt x="1099" y="961"/>
                              </a:lnTo>
                              <a:lnTo>
                                <a:pt x="1119" y="956"/>
                              </a:lnTo>
                              <a:lnTo>
                                <a:pt x="1134" y="941"/>
                              </a:lnTo>
                              <a:lnTo>
                                <a:pt x="1134" y="941"/>
                              </a:lnTo>
                              <a:lnTo>
                                <a:pt x="1149" y="926"/>
                              </a:lnTo>
                              <a:lnTo>
                                <a:pt x="1154" y="906"/>
                              </a:lnTo>
                              <a:lnTo>
                                <a:pt x="1154" y="906"/>
                              </a:lnTo>
                              <a:lnTo>
                                <a:pt x="1154" y="886"/>
                              </a:lnTo>
                              <a:lnTo>
                                <a:pt x="1149" y="872"/>
                              </a:lnTo>
                              <a:lnTo>
                                <a:pt x="1149" y="872"/>
                              </a:lnTo>
                              <a:lnTo>
                                <a:pt x="1139" y="857"/>
                              </a:lnTo>
                              <a:lnTo>
                                <a:pt x="1124" y="842"/>
                              </a:lnTo>
                              <a:lnTo>
                                <a:pt x="1124" y="842"/>
                              </a:lnTo>
                              <a:lnTo>
                                <a:pt x="1109" y="832"/>
                              </a:lnTo>
                              <a:lnTo>
                                <a:pt x="1089" y="832"/>
                              </a:lnTo>
                              <a:lnTo>
                                <a:pt x="1089" y="832"/>
                              </a:lnTo>
                              <a:lnTo>
                                <a:pt x="1065" y="837"/>
                              </a:lnTo>
                              <a:lnTo>
                                <a:pt x="1045" y="852"/>
                              </a:lnTo>
                              <a:lnTo>
                                <a:pt x="1045" y="852"/>
                              </a:lnTo>
                              <a:lnTo>
                                <a:pt x="1030" y="872"/>
                              </a:lnTo>
                              <a:lnTo>
                                <a:pt x="1025" y="896"/>
                              </a:lnTo>
                              <a:lnTo>
                                <a:pt x="1025" y="896"/>
                              </a:lnTo>
                              <a:close/>
                              <a:moveTo>
                                <a:pt x="1025" y="698"/>
                              </a:moveTo>
                              <a:lnTo>
                                <a:pt x="1025" y="698"/>
                              </a:lnTo>
                              <a:lnTo>
                                <a:pt x="1025" y="718"/>
                              </a:lnTo>
                              <a:lnTo>
                                <a:pt x="1035" y="738"/>
                              </a:lnTo>
                              <a:lnTo>
                                <a:pt x="1035" y="738"/>
                              </a:lnTo>
                              <a:lnTo>
                                <a:pt x="1050" y="748"/>
                              </a:lnTo>
                              <a:lnTo>
                                <a:pt x="1065" y="758"/>
                              </a:lnTo>
                              <a:lnTo>
                                <a:pt x="1065" y="758"/>
                              </a:lnTo>
                              <a:lnTo>
                                <a:pt x="1079" y="763"/>
                              </a:lnTo>
                              <a:lnTo>
                                <a:pt x="1099" y="763"/>
                              </a:lnTo>
                              <a:lnTo>
                                <a:pt x="1099" y="763"/>
                              </a:lnTo>
                              <a:lnTo>
                                <a:pt x="1119" y="758"/>
                              </a:lnTo>
                              <a:lnTo>
                                <a:pt x="1134" y="748"/>
                              </a:lnTo>
                              <a:lnTo>
                                <a:pt x="1134" y="748"/>
                              </a:lnTo>
                              <a:lnTo>
                                <a:pt x="1149" y="728"/>
                              </a:lnTo>
                              <a:lnTo>
                                <a:pt x="1154" y="713"/>
                              </a:lnTo>
                              <a:lnTo>
                                <a:pt x="1154" y="713"/>
                              </a:lnTo>
                              <a:lnTo>
                                <a:pt x="1154" y="693"/>
                              </a:lnTo>
                              <a:lnTo>
                                <a:pt x="1149" y="673"/>
                              </a:lnTo>
                              <a:lnTo>
                                <a:pt x="1149" y="673"/>
                              </a:lnTo>
                              <a:lnTo>
                                <a:pt x="1139" y="659"/>
                              </a:lnTo>
                              <a:lnTo>
                                <a:pt x="1124" y="649"/>
                              </a:lnTo>
                              <a:lnTo>
                                <a:pt x="1124" y="649"/>
                              </a:lnTo>
                              <a:lnTo>
                                <a:pt x="1109" y="639"/>
                              </a:lnTo>
                              <a:lnTo>
                                <a:pt x="1089" y="634"/>
                              </a:lnTo>
                              <a:lnTo>
                                <a:pt x="1089" y="634"/>
                              </a:lnTo>
                              <a:lnTo>
                                <a:pt x="1065" y="639"/>
                              </a:lnTo>
                              <a:lnTo>
                                <a:pt x="1045" y="654"/>
                              </a:lnTo>
                              <a:lnTo>
                                <a:pt x="1045" y="654"/>
                              </a:lnTo>
                              <a:lnTo>
                                <a:pt x="1030" y="673"/>
                              </a:lnTo>
                              <a:lnTo>
                                <a:pt x="1025" y="698"/>
                              </a:lnTo>
                              <a:lnTo>
                                <a:pt x="1025" y="698"/>
                              </a:lnTo>
                              <a:close/>
                            </a:path>
                          </a:pathLst>
                        </a:custGeom>
                        <a:solidFill>
                          <a:schemeClr val="tx1"/>
                        </a:solidFill>
                        <a:ln>
                          <a:noFill/>
                        </a:ln>
                      </wps:spPr>
                      <wps:bodyPr rot="0" vert="horz" wrap="square" lIns="91440" tIns="45720" rIns="91440" bIns="45720" anchor="t" anchorCtr="0" upright="1">
                        <a:noAutofit/>
                      </wps:bodyPr>
                    </wps:wsp>
                  </a:graphicData>
                </a:graphic>
              </wp:anchor>
            </w:drawing>
          </mc:Choice>
          <mc:Fallback>
            <w:pict>
              <v:shape id="Freeform 29" o:spid="_x0000_s1026" o:spt="100" style="position:absolute;left:0pt;margin-left:57.4pt;margin-top:301.95pt;height:28.35pt;width:31.05pt;z-index:251679744;mso-width-relative:page;mso-height-relative:page;" fillcolor="#000000 [3213]" filled="t" stroked="f" coordsize="1302,1302" o:gfxdata="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" path="m0,599l0,599,5,564,5,564,5,505,5,505,10,436,10,436,15,371,15,371,25,307,25,307,34,233,34,233,49,158,49,158,69,99,69,99,84,59,84,59,99,40,114,25,114,25,133,15,153,5,173,0,193,0,327,0,327,327,193,391,193,911,327,976,327,1302,193,1302,193,1302,168,1302,148,1293,129,1288,109,1273,109,1273,94,1258,84,1238,84,1238,64,1198,64,1198,39,1070,20,931,20,931,5,787,0,634,0,599,0,599xm455,1302l455,0,1169,0,1169,0,1198,0,1218,10,1243,20,1263,40,1263,40,1277,59,1292,79,1297,104,1302,129,1302,1169,1302,1169,1297,1198,1292,1223,1277,1243,1263,1263,1263,1263,1243,1283,1218,1293,1198,1297,1169,1302,455,1302xm634,1089l634,1089,639,1109,644,1129,644,1129,658,1139,673,1149,673,1149,693,1154,708,1154,708,1154,728,1149,743,1134,743,1134,757,1119,762,1104,762,1104,762,1085,757,1065,757,1065,748,1050,733,1035,733,1035,718,1030,698,1025,698,1025,673,1030,653,1045,653,1045,639,1065,634,1089,634,1089xm634,896l634,896,639,916,644,931,644,931,658,946,673,956,673,956,693,961,708,961,708,961,728,956,743,941,743,941,757,926,762,906,762,906,762,886,757,872,757,872,748,857,733,842,733,842,718,832,698,832,698,832,673,837,653,852,653,852,639,872,634,896,634,896xm634,698l634,698,639,718,644,738,644,738,658,748,673,758,673,758,693,763,708,763,708,763,728,758,743,748,743,748,757,728,762,713,762,713,762,693,757,673,757,673,748,659,733,649,733,649,718,639,698,634,698,634,673,639,653,654,653,654,639,673,634,698,634,698xm832,1089l832,1089,832,1109,842,1129,842,1129,852,1139,866,1149,866,1149,886,1154,906,1154,906,1154,926,1149,941,1134,941,1134,951,1119,956,1104,956,1104,961,1085,956,1065,956,1065,946,1050,931,1035,931,1035,911,1030,891,1025,891,1025,866,1030,847,1045,847,1045,837,1065,832,1089,832,1089xm832,896l832,896,832,916,842,931,842,931,852,946,866,956,866,956,886,961,906,961,906,961,926,956,941,941,941,941,951,926,956,906,956,906,961,886,956,872,956,872,946,857,931,842,931,842,911,832,891,832,891,832,866,837,847,852,847,852,837,872,832,896,832,896xm832,698l832,698,832,718,842,738,842,738,852,748,866,758,866,758,886,763,906,763,906,763,926,758,941,748,941,748,951,728,956,713,956,713,961,693,956,673,956,673,946,659,931,649,931,649,911,639,891,634,891,634,866,639,847,654,847,654,837,673,832,698,832,698xm1025,1089l1025,1089,1025,1109,1035,1129,1035,1129,1050,1139,1065,1149,1065,1149,1079,1154,1099,1154,1099,1154,1119,1149,1134,1134,1134,1134,1149,1119,1154,1104,1154,1104,1154,1085,1149,1065,1149,1065,1139,1050,1124,1035,1124,1035,1109,1030,1089,1025,1089,1025,1065,1030,1045,1045,1045,1045,1030,1065,1025,1089,1025,1089xm1025,896l1025,896,1025,916,1035,931,1035,931,1050,946,1065,956,1065,956,1079,961,1099,961,1099,961,1119,956,1134,941,1134,941,1149,926,1154,906,1154,906,1154,886,1149,872,1149,872,1139,857,1124,842,1124,842,1109,832,1089,832,1089,832,1065,837,1045,852,1045,852,1030,872,1025,896,1025,896xm1025,698l1025,698,1025,718,1035,738,1035,738,1050,748,1065,758,1065,758,1079,763,1099,763,1099,763,1119,758,1134,748,1134,748,1149,728,1154,713,1154,713,1154,693,1149,673,1149,673,1139,659,1124,649,1124,649,1109,639,1089,634,1089,634,1065,639,1045,654,1045,654,1030,673,1025,698,1025,698xe">
                <v:path o:connectlocs="1514,139648;7571,84895;20897,27376;40281,4147;58453,108124;50881,360045;25440,342346;6057,257451;137805,0;382523,11061;394335,323266;382523,349260;192018,301143;203830,317735;225031,313587;229271,294506;211402,283445;192018,301143;195047,257451;214431,265747;230785,250538;222002,232840;197773,235605;193533,198550;209887,210994;229271,201315;226545,182234;203830,176704;251986,301143;262284,317735;284999,313587;289542,294506;269855,283445;251986,301143;255015,257451;274399,265747;289542,250538;281970,232840;256529,235605;251986,198550;268341,210994;288028,201315;286513,182234;262284,176704;310440,301143;322555,317735;343453,313587;347996,294506;329823,283445;310440,301143;313469,257451;332852,265747;349510,250538;340424,232840;316497,235605;310440,198550;326795,210994;347996,201315;344967,182234;322555,176704" o:connectangles="0,0,0,0,0,0,0,0,0,0,0,0,0,0,0,0,0,0,0,0,0,0,0,0,0,0,0,0,0,0,0,0,0,0,0,0,0,0,0,0,0,0,0,0,0,0,0,0,0,0,0,0,0,0,0,0,0,0,0,0"/>
                <v:fill on="t" focussize="0,0"/>
                <v:stroke on="f"/>
                <v:imagedata o:title=""/>
                <o:lock v:ext="edit" aspectratio="t"/>
              </v:shape>
            </w:pict>
          </mc:Fallback>
        </mc:AlternateContent>
      </w:r>
    </w:p>
    <w:sectPr>
      <w:pgSz w:w="11907" w:h="16839"/>
      <w:pgMar w:top="720" w:right="720" w:bottom="720" w:left="734" w:header="2160"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w:altName w:val="Times New Roman"/>
    <w:panose1 w:val="02040604050505020304"/>
    <w:charset w:val="00"/>
    <w:family w:val="roman"/>
    <w:pitch w:val="default"/>
    <w:sig w:usb0="00000000"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Open Sans">
    <w:altName w:val="Times New Roman"/>
    <w:panose1 w:val="020B0606030504020204"/>
    <w:charset w:val="00"/>
    <w:family w:val="auto"/>
    <w:pitch w:val="default"/>
    <w:sig w:usb0="00000000" w:usb1="00000000" w:usb2="00000028" w:usb3="00000000" w:csb0="2000019F" w:csb1="00000000"/>
  </w:font>
  <w:font w:name="Montserrat-Ligh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wYTVkMDhkYTlmMTE0YjEzM2Y4OWQwODEwZDRlYTMifQ=="/>
  </w:docVars>
  <w:rsids>
    <w:rsidRoot w:val="1A9665F4"/>
    <w:rsid w:val="00011F1F"/>
    <w:rsid w:val="000406C7"/>
    <w:rsid w:val="00090436"/>
    <w:rsid w:val="000A0E94"/>
    <w:rsid w:val="000A6507"/>
    <w:rsid w:val="001279F9"/>
    <w:rsid w:val="001300CA"/>
    <w:rsid w:val="00160745"/>
    <w:rsid w:val="001D579B"/>
    <w:rsid w:val="001E69DA"/>
    <w:rsid w:val="001F310F"/>
    <w:rsid w:val="00223A88"/>
    <w:rsid w:val="00226B6A"/>
    <w:rsid w:val="00230564"/>
    <w:rsid w:val="00254322"/>
    <w:rsid w:val="002B5683"/>
    <w:rsid w:val="002E44FC"/>
    <w:rsid w:val="0033649C"/>
    <w:rsid w:val="00337691"/>
    <w:rsid w:val="0038019C"/>
    <w:rsid w:val="004208DB"/>
    <w:rsid w:val="00443944"/>
    <w:rsid w:val="004F4E04"/>
    <w:rsid w:val="005969C6"/>
    <w:rsid w:val="005A4E60"/>
    <w:rsid w:val="006776D2"/>
    <w:rsid w:val="006C53B9"/>
    <w:rsid w:val="006C5E55"/>
    <w:rsid w:val="006E79D3"/>
    <w:rsid w:val="00702A85"/>
    <w:rsid w:val="0072569F"/>
    <w:rsid w:val="007525FA"/>
    <w:rsid w:val="0077554B"/>
    <w:rsid w:val="007B717E"/>
    <w:rsid w:val="007C4BCF"/>
    <w:rsid w:val="007F0812"/>
    <w:rsid w:val="00830DBD"/>
    <w:rsid w:val="00841D92"/>
    <w:rsid w:val="00882292"/>
    <w:rsid w:val="0088461C"/>
    <w:rsid w:val="008B5B16"/>
    <w:rsid w:val="008C4D23"/>
    <w:rsid w:val="008F4E98"/>
    <w:rsid w:val="008F620B"/>
    <w:rsid w:val="0090523E"/>
    <w:rsid w:val="00910983"/>
    <w:rsid w:val="00A335CE"/>
    <w:rsid w:val="00A34F6A"/>
    <w:rsid w:val="00A753C2"/>
    <w:rsid w:val="00A77355"/>
    <w:rsid w:val="00AB2969"/>
    <w:rsid w:val="00AE07EB"/>
    <w:rsid w:val="00B0504A"/>
    <w:rsid w:val="00B12631"/>
    <w:rsid w:val="00B4725A"/>
    <w:rsid w:val="00B53FF6"/>
    <w:rsid w:val="00BA0481"/>
    <w:rsid w:val="00C62AD1"/>
    <w:rsid w:val="00CE6ABA"/>
    <w:rsid w:val="00CF3A7E"/>
    <w:rsid w:val="00D1644D"/>
    <w:rsid w:val="00D83FE3"/>
    <w:rsid w:val="00D851CB"/>
    <w:rsid w:val="00DC2F54"/>
    <w:rsid w:val="00E40243"/>
    <w:rsid w:val="00E67B16"/>
    <w:rsid w:val="00E811A5"/>
    <w:rsid w:val="00EC2A93"/>
    <w:rsid w:val="00EE4761"/>
    <w:rsid w:val="00F00DA6"/>
    <w:rsid w:val="00F41131"/>
    <w:rsid w:val="00F94091"/>
    <w:rsid w:val="00FF4985"/>
    <w:rsid w:val="10F947FF"/>
    <w:rsid w:val="1A9665F4"/>
    <w:rsid w:val="201C79B6"/>
    <w:rsid w:val="21F13613"/>
    <w:rsid w:val="2E246AC2"/>
    <w:rsid w:val="2F7032D6"/>
    <w:rsid w:val="309877C5"/>
    <w:rsid w:val="3B16067B"/>
    <w:rsid w:val="3EDC4BC5"/>
    <w:rsid w:val="458D7A32"/>
    <w:rsid w:val="54BB4F68"/>
    <w:rsid w:val="5BAD49A4"/>
    <w:rsid w:val="5E6B3960"/>
    <w:rsid w:val="60FF3DED"/>
    <w:rsid w:val="61A761B7"/>
    <w:rsid w:val="62707A4B"/>
    <w:rsid w:val="685510E0"/>
    <w:rsid w:val="6BDE2D40"/>
    <w:rsid w:val="6C302BC7"/>
    <w:rsid w:val="7426718E"/>
    <w:rsid w:val="7CD21261"/>
    <w:rsid w:val="7E5C33EE"/>
    <w:rsid w:val="7F986F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ahoma"/>
      <w:sz w:val="24"/>
      <w:szCs w:val="24"/>
      <w:lang w:val="en-US" w:eastAsia="en-US"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680"/>
        <w:tab w:val="right" w:pos="9360"/>
      </w:tabs>
      <w:spacing w:after="0" w:line="240" w:lineRule="auto"/>
    </w:pPr>
  </w:style>
  <w:style w:type="paragraph" w:styleId="3">
    <w:name w:val="header"/>
    <w:basedOn w:val="1"/>
    <w:link w:val="10"/>
    <w:unhideWhenUsed/>
    <w:qFormat/>
    <w:uiPriority w:val="99"/>
    <w:pPr>
      <w:tabs>
        <w:tab w:val="center" w:pos="4680"/>
        <w:tab w:val="right" w:pos="9360"/>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cs="Times New Roman" w:eastAsiaTheme="minorEastAsia"/>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CCCC00" w:themeColor="hyperlink"/>
      <w:u w:val="single"/>
      <w14:textFill>
        <w14:solidFill>
          <w14:schemeClr w14:val="hlink"/>
        </w14:solidFill>
      </w14:textFill>
    </w:rPr>
  </w:style>
  <w:style w:type="paragraph" w:customStyle="1" w:styleId="9">
    <w:name w:val="List Paragraph"/>
    <w:basedOn w:val="1"/>
    <w:qFormat/>
    <w:uiPriority w:val="34"/>
    <w:pPr>
      <w:ind w:left="720"/>
      <w:contextualSpacing/>
    </w:pPr>
  </w:style>
  <w:style w:type="character" w:customStyle="1" w:styleId="10">
    <w:name w:val="Header Char"/>
    <w:basedOn w:val="7"/>
    <w:link w:val="3"/>
    <w:qFormat/>
    <w:uiPriority w:val="99"/>
    <w:rPr>
      <w:rFonts w:cs="Tahoma"/>
    </w:rPr>
  </w:style>
  <w:style w:type="character" w:customStyle="1" w:styleId="11">
    <w:name w:val="Footer Char"/>
    <w:basedOn w:val="7"/>
    <w:link w:val="2"/>
    <w:qFormat/>
    <w:uiPriority w:val="99"/>
    <w:rPr>
      <w:rFonts w:cs="Tahom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0664;&#35748;\&#31881;&#32418;&#22899;&#29983;&#39118;&#26684;&#19977;&#39029;&#31616;&#21382;&#22871;&#35013;&#27169;&#26495;.docx" TargetMode="Externa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D482A9-4A51-4ADC-91AF-39EC081D2115}">
  <ds:schemaRefs/>
</ds:datastoreItem>
</file>

<file path=docProps/app.xml><?xml version="1.0" encoding="utf-8"?>
<Properties xmlns="http://schemas.openxmlformats.org/officeDocument/2006/extended-properties" xmlns:vt="http://schemas.openxmlformats.org/officeDocument/2006/docPropsVTypes">
  <Template>粉红女生风格三页简历套装模板.docx</Template>
  <Pages>3</Pages>
  <Words>0</Words>
  <Characters>0</Characters>
  <Lines>1</Lines>
  <Paragraphs>1</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2018-07-12T04:20:00Z</dcterms:created>
  <dc:creator>Lisa</dc:creator>
  <cp:lastModifiedBy>满天都是小猩猩</cp:lastModifiedBy>
  <dcterms:modified xsi:type="dcterms:W3CDTF">2023-04-17T10:12:06Z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KSORubyTemplateID" linkTarget="0">
    <vt:lpwstr>4</vt:lpwstr>
  </property>
  <property fmtid="{D5CDD505-2E9C-101B-9397-08002B2CF9AE}" pid="4" name="ICV">
    <vt:lpwstr>CE19A86C79C34011A12DDEF039063C49_12</vt:lpwstr>
  </property>
</Properties>
</file>