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342" o:spid="_x0000_s1342" o:spt="1" style="position:absolute;left:0pt;margin-left:-32.25pt;margin-top:-41.15pt;height:58.1pt;width:69.4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pict>
          <v:shape id="文本框 5" o:spid="_x0000_s1298" o:spt="202" type="#_x0000_t202" style="position:absolute;left:0pt;margin-left:-143.6pt;margin-top:-18.4pt;height:139.85pt;width:825.45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4"/>
                    <w:spacing w:before="0" w:beforeAutospacing="0" w:after="0" w:afterAutospacing="0" w:line="408" w:lineRule="auto"/>
                    <w:ind w:firstLine="2537"/>
                    <w:jc w:val="both"/>
                    <w:textAlignment w:val="baseline"/>
                    <w:rPr>
                      <w:rFonts w:ascii="叶根友刀锋黑草" w:eastAsia="叶根友刀锋黑草"/>
                      <w:color w:val="1C1C1C"/>
                      <w:sz w:val="104"/>
                      <w:szCs w:val="104"/>
                    </w:rPr>
                  </w:pPr>
                  <w:r>
                    <w:rPr>
                      <w:rFonts w:hint="eastAsia" w:ascii="叶根友刀锋黑草" w:eastAsia="叶根友刀锋黑草"/>
                      <w:color w:val="1C1C1C"/>
                      <w:sz w:val="104"/>
                      <w:szCs w:val="104"/>
                    </w:rPr>
                    <w:t>P</w:t>
                  </w:r>
                  <w:r>
                    <w:rPr>
                      <w:rFonts w:ascii="叶根友刀锋黑草" w:eastAsia="叶根友刀锋黑草"/>
                      <w:color w:val="1C1C1C"/>
                      <w:sz w:val="104"/>
                      <w:szCs w:val="104"/>
                    </w:rPr>
                    <w:t>ERSON RESUME</w:t>
                  </w:r>
                </w:p>
              </w:txbxContent>
            </v:textbox>
          </v:shape>
        </w:pict>
      </w:r>
      <w:r>
        <w:pict>
          <v:rect id="_x0000_s1341" o:spid="_x0000_s1341" o:spt="1" style="position:absolute;left:0pt;margin-left:-123.6pt;margin-top:-99.3pt;height:950.9pt;width:66.3pt;z-index:251659264;mso-width-relative:page;mso-height-relative:page;" fillcolor="#1C1C1C" filled="t" coordsize="21600,21600">
            <v:path/>
            <v:fill on="t" focussize="0,0"/>
            <v:stroke/>
            <v:imagedata o:title=""/>
            <o:lock v:ext="edit"/>
          </v:rect>
        </w:pict>
      </w:r>
    </w:p>
    <w:p>
      <w:r>
        <w:pict>
          <v:group id="_x0000_s1331" o:spid="_x0000_s1331" o:spt="203" style="position:absolute;left:0pt;margin-left:136.75pt;margin-top:466.85pt;height:158.1pt;width:215.4pt;z-index:251659264;mso-width-relative:page;mso-height-relative:page;" coordorigin="4336,10185" coordsize="4308,3162">
            <o:lock v:ext="edit"/>
            <v:shape id="_x0000_s1300" o:spid="_x0000_s1300" o:spt="202" type="#_x0000_t202" style="position:absolute;left:4987;top:10185;height:698;width:365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inset="7.19992125984252pt,1.27mm,7.19992125984252pt,1.27mm">
                <w:txbxContent>
                  <w:p>
                    <w:pPr>
                      <w:pStyle w:val="4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rFonts w:eastAsia="微软雅黑"/>
                        <w:color w:val="1C1C1C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1C1C1C"/>
                        <w:kern w:val="24"/>
                      </w:rPr>
                      <w:t>个人姓名：彭正仁</w:t>
                    </w:r>
                  </w:p>
                </w:txbxContent>
              </v:textbox>
            </v:shape>
            <v:shape id="椭圆 6" o:spid="_x0000_s1301" o:spt="3" type="#_x0000_t3" style="position:absolute;left:4383;top:10321;height:483;width:452;v-text-anchor:middle;" fillcolor="#1C1C1C" filled="t" stroked="t" coordsize="21600,21600">
              <v:path/>
              <v:fill on="t" focussize="0,0"/>
              <v:stroke weight="1pt" color="#FFFFFF" joinstyle="miter"/>
              <v:imagedata o:title=""/>
              <o:lock v:ext="edit"/>
            </v:shape>
            <v:group id="Group 33" o:spid="_x0000_s1302" o:spt="203" style="position:absolute;left:4469;top:10412;height:283;width:283;" coordsize="4314,3964">
              <o:lock v:ext="edit"/>
              <v:shape id="Freeform 35" o:spid="_x0000_s1303" style="position:absolute;left:0;top:2535;height:1429;width:4314;" stroked="t" coordsize="4314,1429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<v:path arrowok="t" o:connecttype="custom"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<v:fill focussize="0,0"/>
                <v:stroke weight="0pt" color="#FFFFFF"/>
                <v:imagedata o:title=""/>
                <o:lock v:ext="edit"/>
              </v:shape>
              <v:shape id="Freeform 36" o:spid="_x0000_s1304" style="position:absolute;left:1049;top:0;height:2530;width:2263;" stroked="t" coordsize="2263,2530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<v:path arrowok="t" o:connecttype="custom"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<v:fill focussize="0,0"/>
                <v:stroke weight="0pt" color="#FFFFFF"/>
                <v:imagedata o:title=""/>
                <o:lock v:ext="edit"/>
              </v:shape>
            </v:group>
            <v:shape id="_x0000_s1305" o:spid="_x0000_s1305" o:spt="202" type="#_x0000_t202" style="position:absolute;left:4987;top:11009;height:698;width:365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inset="7.19992125984252pt,1.27mm,7.19992125984252pt,1.27mm">
                <w:txbxContent>
                  <w:p>
                    <w:pPr>
                      <w:pStyle w:val="4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color w:val="1C1C1C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1C1C1C"/>
                        <w:kern w:val="24"/>
                      </w:rPr>
                      <w:t>毕业院校：华中科技大学</w:t>
                    </w:r>
                  </w:p>
                </w:txbxContent>
              </v:textbox>
            </v:shape>
            <v:shape id="椭圆 6" o:spid="_x0000_s1306" o:spt="3" type="#_x0000_t3" style="position:absolute;left:4371;top:11149;height:483;width:452;v-text-anchor:middle;" fillcolor="#1C1C1C" filled="t" stroked="t" coordsize="21600,21600">
              <v:path/>
              <v:fill on="t" focussize="0,0"/>
              <v:stroke weight="1pt" color="#FFFFFF" joinstyle="miter"/>
              <v:imagedata o:title=""/>
              <o:lock v:ext="edit"/>
            </v:shape>
            <v:shape id="Freeform 41" o:spid="_x0000_s1307" o:spt="100" style="position:absolute;left:4454;top:11240;height:283;width:283;" stroked="t" coordsize="4311,4311" adj="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<v:path arrowok="t" o:connecttype="custom" o:connectlocs="568325,3421063;568325,6269038;1143000,6269038;1143000,3421063;568325,3421063;3138488,3421063;3138488,6269038;3705225,6269038;3705225,3421063;3138488,3421063;285750,6843713;6559550,6843713;6559550,6272213;285750,6272213;285750,6843713;5700713,3421063;5700713,6269038;6276975,6269038;6276975,3421063;5700713,3421063;3421063,0;0,2035175;0,2849563;6843713,2849563;6843713,2035175;3421063,0;6272213,2281238;6270625,2279650;574675,2279650;569913,2281238;569913,2279650;574675,2279650;3421063,571500;6270625,2279650;6272213,2279650;6272213,2281238" o:connectangles="0,0,0,0,0,0,0,0,0,0,0,0,0,0,0,0,0,0,0,0,0,0,0,0,0,0,0,0,0,0,0,0,0,0,0,0"/>
              <v:fill focussize="0,0"/>
              <v:stroke weight="0pt" color="#FFFFFF" joinstyle="round"/>
              <v:imagedata o:title=""/>
              <o:lock v:ext="edit"/>
            </v:shape>
            <v:shape id="_x0000_s1308" o:spid="_x0000_s1308" o:spt="202" type="#_x0000_t202" style="position:absolute;left:4970;top:11834;height:698;width:365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inset="7.19992125984252pt,1.27mm,7.19992125984252pt,1.27mm">
                <w:txbxContent>
                  <w:p>
                    <w:pPr>
                      <w:pStyle w:val="4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color w:val="1C1C1C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1C1C1C"/>
                        <w:kern w:val="24"/>
                      </w:rPr>
                      <w:t>联系电话：12345678901</w:t>
                    </w:r>
                  </w:p>
                </w:txbxContent>
              </v:textbox>
            </v:shape>
            <v:group id="组合 4" o:spid="_x0000_s1309" o:spt="203" style="position:absolute;left:4348;top:11970;height:483;width:452;" coordorigin="0,69811" coordsize="287341,306215">
              <o:lock v:ext="edit"/>
              <v:shape id="椭圆 6" o:spid="_x0000_s1310" o:spt="3" type="#_x0000_t3" style="position:absolute;left:0;top:69811;height:306215;width:287341;v-text-anchor:middle;" fillcolor="#1C1C1C" filled="t" stroked="t" coordsize="21600,21600">
                <v:path/>
                <v:fill on="t" focussize="0,0"/>
                <v:stroke weight="1pt" color="#FFFFFF" joinstyle="miter"/>
                <v:imagedata o:title=""/>
                <o:lock v:ext="edit"/>
              </v:shape>
              <v:shape id="KSO_Shape" o:spid="_x0000_s1311" style="position:absolute;left:82551;top:150728;height:161833;width:144464;v-text-anchor:middle;" fillcolor="#1C1C1C" filled="t" stroked="t" coordsize="1978606,3092264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arrowok="t" o:connecttype="custom" o:connectlocs="44410,0;52599,5861;64064,35169;60788,43375;41135,51581;78804,113713;98458,105507;109922,106679;141041,128953;142679,137159;124663,157088;108285,159433;190,9378;11654,2345;44410,0" o:connectangles="0,0,0,0,0,0,0,0,0,0,0,0,0,0,0"/>
                <v:fill on="t" focussize="0,0"/>
                <v:stroke weight="1pt" color="#FFFFFF" joinstyle="miter"/>
                <v:imagedata o:title=""/>
                <o:lock v:ext="edit"/>
              </v:shape>
            </v:group>
            <v:shape id="_x0000_s1312" o:spid="_x0000_s1312" o:spt="202" type="#_x0000_t202" style="position:absolute;left:4970;top:12649;height:698;width:365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inset="7.19992125984252pt,1.27mm,7.19992125984252pt,1.27mm">
                <w:txbxContent>
                  <w:p>
                    <w:pPr>
                      <w:pStyle w:val="4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color w:val="1C1C1C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1C1C1C"/>
                        <w:kern w:val="24"/>
                      </w:rPr>
                      <w:t>电子邮箱：1234567@qq</w:t>
                    </w:r>
                    <w:r>
                      <w:rPr>
                        <w:rFonts w:ascii="微软雅黑" w:hAnsi="微软雅黑" w:eastAsia="微软雅黑" w:cs="Times New Roman"/>
                        <w:color w:val="1C1C1C"/>
                        <w:kern w:val="24"/>
                      </w:rPr>
                      <w:t>.com</w:t>
                    </w:r>
                  </w:p>
                </w:txbxContent>
              </v:textbox>
            </v:shape>
            <v:shape id="椭圆 6" o:spid="_x0000_s1313" o:spt="3" type="#_x0000_t3" style="position:absolute;left:4336;top:12789;height:483;width:452;v-text-anchor:middle;" fillcolor="#1C1C1C" filled="t" stroked="t" coordsize="21600,21600">
              <v:path/>
              <v:fill on="t" focussize="0,0"/>
              <v:stroke weight="1pt" color="#FFFFFF" joinstyle="miter"/>
              <v:imagedata o:title=""/>
              <o:lock v:ext="edit"/>
            </v:shape>
            <v:shape id="Freeform 30" o:spid="_x0000_s1314" o:spt="100" style="position:absolute;left:4423;top:12953;height:170;width:283;" stroked="t" coordsize="4306,2922" adj="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<v:path arrowok="t" o:connecttype="custom" o:connectlocs="39904,0;28487,1773;18178,6429;9865,13745;3880,23055;443,34140;0,283980;1773,295619;6429,305706;13855,314130;23166,320226;34140,323441;437388,323884;449027,322332;459114,317455;467538,310250;473634,300829;476959,289966;477292,40125;475740,28487;470863,18289;463658,9865;454237,3769;443374,443;427856,28598;264473,173691;255273,180675;247624,185219;241306,187547;236097,187547;229779,185219;222019,180675;213041,173691;49547,28598;29817,275113;153518,163383;50545,295286;195195,202732;205947,210270;218140,215590;231441,218029;245851,218029;259374,215590;271567,210270;282318,202732;426969,295286;447697,275113;447697,54646;447697,275113" o:connectangles="0,0,0,0,0,0,0,0,0,0,0,0,0,0,0,0,0,0,0,0,0,0,0,0,0,0,0,0,0,0,0,0,0,0,0,0,0,0,0,0,0,0,0,0,0,0,0,0,0"/>
              <v:fill focussize="0,0"/>
              <v:stroke weight="0pt" color="#FFFFFF" joinstyle="round"/>
              <v:imagedata o:title=""/>
              <o:lock v:ext="edit"/>
            </v:shape>
          </v:group>
        </w:pict>
      </w:r>
      <w:r>
        <w:pict>
          <v:shape id="_x0000_s1328" o:spid="_x0000_s1328" o:spt="202" type="#_x0000_t202" style="position:absolute;left:0pt;margin-left:-12.5pt;margin-top:147.7pt;height:230.25pt;width:577.1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4"/>
                    <w:spacing w:before="0" w:beforeAutospacing="0" w:after="0" w:afterAutospacing="0" w:line="408" w:lineRule="auto"/>
                    <w:ind w:firstLine="2537"/>
                    <w:jc w:val="both"/>
                    <w:textAlignment w:val="baseline"/>
                    <w:rPr>
                      <w:rFonts w:ascii="叶根友刀锋黑草" w:eastAsia="叶根友刀锋黑草"/>
                      <w:color w:val="1C1C1C"/>
                      <w:sz w:val="160"/>
                      <w:szCs w:val="132"/>
                    </w:rPr>
                  </w:pPr>
                  <w:r>
                    <w:rPr>
                      <w:rFonts w:hint="eastAsia" w:ascii="叶根友刀锋黑草" w:eastAsia="叶根友刀锋黑草"/>
                      <w:color w:val="1C1C1C"/>
                      <w:sz w:val="260"/>
                      <w:szCs w:val="132"/>
                    </w:rPr>
                    <w:t>简</w:t>
                  </w:r>
                  <w:r>
                    <w:rPr>
                      <w:rFonts w:hint="eastAsia" w:ascii="叶根友刀锋黑草" w:eastAsia="叶根友刀锋黑草"/>
                      <w:color w:val="1C1C1C"/>
                      <w:sz w:val="160"/>
                      <w:szCs w:val="132"/>
                    </w:rPr>
                    <w:t>历</w:t>
                  </w:r>
                </w:p>
              </w:txbxContent>
            </v:textbox>
          </v:shape>
        </w:pict>
      </w:r>
      <w:r>
        <w:pict>
          <v:shape id="_x0000_s1297" o:spid="_x0000_s1297" o:spt="3" type="#_x0000_t3" style="position:absolute;left:0pt;margin-left:101pt;margin-top:136.3pt;height:236.7pt;width:236.7pt;z-index:251659264;mso-width-relative:page;mso-height-relative:page;" stroked="t" coordsize="21600,21600">
            <v:path/>
            <v:fill focussize="0,0"/>
            <v:stroke weight="2.5pt" color="#1C1C1C"/>
            <v:imagedata o:title=""/>
            <o:lock v:ext="edit"/>
          </v:shape>
        </w:pict>
      </w:r>
      <w:r>
        <w:br w:type="page"/>
      </w:r>
      <w:r>
        <w:pict>
          <v:rect id="_x0000_s1345" o:spid="_x0000_s1345" o:spt="1" style="position:absolute;left:0pt;margin-left:-50.15pt;margin-top:-45.25pt;height:58.1pt;width:69.4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pict>
          <v:shape id="文本框 30" o:spid="_x0000_s1278" o:spt="202" type="#_x0000_t202" style="position:absolute;left:0pt;flip:x;margin-left:-37.95pt;margin-top:198.65pt;height:38.4pt;width:77.5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实习经历</w:t>
                  </w:r>
                </w:p>
              </w:txbxContent>
            </v:textbox>
          </v:shape>
        </w:pict>
      </w:r>
      <w:r>
        <w:pict>
          <v:shape id="文本框 198" o:spid="_x0000_s1290" o:spt="202" type="#_x0000_t202" style="position:absolute;left:0pt;flip:x;margin-left:-37.7pt;margin-top:-46.9pt;height:38.4pt;width:77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hAnsi="微软雅黑" w:eastAsia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基本资料</w:t>
                  </w:r>
                </w:p>
              </w:txbxContent>
            </v:textbox>
          </v:shape>
        </w:pict>
      </w:r>
      <w:r>
        <w:pict>
          <v:shape id="文本框 24" o:spid="_x0000_s1284" o:spt="202" type="#_x0000_t202" style="position:absolute;left:0pt;flip:x;margin-left:-36.8pt;margin-top:102.05pt;height:38.4pt;width:74.95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文本框 228" o:spid="_x0000_s1272" o:spt="202" type="#_x0000_t202" style="position:absolute;left:0pt;flip:x;margin-left:-35.6pt;margin-top:406.45pt;height:38.4pt;width:74.9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校内经历</w:t>
                  </w:r>
                </w:p>
              </w:txbxContent>
            </v:textbox>
          </v:shape>
        </w:pict>
      </w:r>
      <w:r>
        <w:pict>
          <v:group id="组合 224" o:spid="_x0000_s1268" o:spt="203" style="position:absolute;left:0pt;flip:x;margin-left:-42.35pt;margin-top:416.8pt;height:18.05pt;width:105.7pt;z-index:251659264;mso-width-relative:page;mso-height-relative:page;" coordorigin="95,0" coordsize="13430,2292">
            <o:lock v:ext="edit"/>
            <v:shape id="燕尾形 225" o:spid="_x0000_s1269" o:spt="55" type="#_x0000_t55" style="position:absolute;left:95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6" o:spid="_x0000_s1270" o:spt="55" type="#_x0000_t55" style="position:absolute;left:1143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7" o:spid="_x0000_s1271" o:spt="55" type="#_x0000_t55" style="position:absolute;left:2095;top:0;height:2292;width:10006;v-text-anchor:middle;" fillcolor="#1C1C1C" filled="t" stroked="f" coordsize="21600,21600" adj="19126">
              <v:path/>
              <v:fill on="t" focussize="0,0"/>
              <v:stroke on="f" weight="1pt" joinstyle="miter"/>
              <v:imagedata o:title=""/>
              <o:lock v:ext="edit"/>
            </v:shape>
          </v:group>
        </w:pict>
      </w:r>
      <w:r>
        <w:pict>
          <v:group id="组合 11" o:spid="_x0000_s1286" o:spt="203" style="position:absolute;left:0pt;flip:x;margin-left:-41.9pt;margin-top:-36.55pt;height:18.05pt;width:105.75pt;z-index:251659264;mso-width-relative:page;mso-height-relative:page;" coordorigin="95,0" coordsize="13430,2292">
            <o:lock v:ext="edit"/>
            <v:shape id="燕尾形 8" o:spid="_x0000_s1287" o:spt="55" type="#_x0000_t55" style="position:absolute;left:95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9" o:spid="_x0000_s1288" o:spt="55" type="#_x0000_t55" style="position:absolute;left:1143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10" o:spid="_x0000_s1289" o:spt="55" type="#_x0000_t55" style="position:absolute;left:2095;top:0;height:2292;width:10006;v-text-anchor:middle;" fillcolor="#1C1C1C" filled="t" stroked="f" coordsize="21600,21600" adj="19126">
              <v:path/>
              <v:fill on="t" focussize="0,0"/>
              <v:stroke on="f" weight="1pt" joinstyle="miter"/>
              <v:imagedata o:title=""/>
              <o:lock v:ext="edit"/>
            </v:shape>
          </v:group>
        </w:pict>
      </w:r>
      <w:r>
        <w:pict>
          <v:group id="组合 26" o:spid="_x0000_s1274" o:spt="203" style="position:absolute;left:0pt;flip:x;margin-left:-42.8pt;margin-top:209pt;height:18.05pt;width:105.7pt;z-index:251659264;mso-width-relative:page;mso-height-relative:page;" coordorigin="95,0" coordsize="13430,2292">
            <o:lock v:ext="edit"/>
            <v:shape id="燕尾形 27" o:spid="_x0000_s1275" o:spt="55" type="#_x0000_t55" style="position:absolute;left:95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8" o:spid="_x0000_s1276" o:spt="55" type="#_x0000_t55" style="position:absolute;left:1143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9" o:spid="_x0000_s1277" o:spt="55" type="#_x0000_t55" style="position:absolute;left:2095;top:0;height:2292;width:10006;v-text-anchor:middle;" fillcolor="#1C1C1C" filled="t" stroked="f" coordsize="21600,21600" adj="19126">
              <v:path/>
              <v:fill on="t" focussize="0,0"/>
              <v:stroke on="f" weight="1pt" joinstyle="miter"/>
              <v:imagedata o:title=""/>
              <o:lock v:ext="edit"/>
            </v:shape>
          </v:group>
        </w:pict>
      </w:r>
      <w:r>
        <w:pict>
          <v:group id="组合 20" o:spid="_x0000_s1280" o:spt="203" style="position:absolute;left:0pt;flip:x;margin-left:-42.8pt;margin-top:112.4pt;height:18.05pt;width:105.75pt;z-index:251659264;mso-width-relative:page;mso-height-relative:page;" coordorigin="95,0" coordsize="13430,2292">
            <o:lock v:ext="edit"/>
            <v:shape id="燕尾形 21" o:spid="_x0000_s1281" o:spt="55" type="#_x0000_t55" style="position:absolute;left:95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" o:spid="_x0000_s1282" o:spt="55" type="#_x0000_t55" style="position:absolute;left:1143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3" o:spid="_x0000_s1283" o:spt="55" type="#_x0000_t55" style="position:absolute;left:2095;top:0;height:2292;width:10006;v-text-anchor:middle;" fillcolor="#1C1C1C" filled="t" stroked="f" coordsize="21600,21600" adj="19126">
              <v:path/>
              <v:fill on="t" focussize="0,0"/>
              <v:stroke on="f" weight="1pt" joinstyle="miter"/>
              <v:imagedata o:title=""/>
              <o:lock v:ext="edit"/>
            </v:shape>
          </v:group>
        </w:pict>
      </w:r>
      <w:r>
        <w:pict>
          <v:rect id="Rectangle 11" o:spid="_x0000_s1140" o:spt="1" style="position:absolute;left:0pt;margin-left:-31.15pt;margin-top:191.6pt;height:3.1pt;width:0.8pt;z-index:25165926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">
            <v:path/>
            <v:fill on="f" focussize="0,0"/>
            <v:stroke weight="0pt" color="#FFFFFF"/>
            <v:imagedata o:title=""/>
            <o:lock v:ext="edit"/>
          </v:rect>
        </w:pict>
      </w:r>
      <w:r>
        <w:pict>
          <v:shape id="Freeform 13" o:spid="_x0000_s1142" style="position:absolute;left:0pt;margin-left:-21.6pt;margin-top:189.25pt;height:0.55pt;width:0.6pt;z-index:251659264;mso-width-relative:page;mso-height-relative:page;" filled="f" stroked="t" coordsize="177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" path="m54,0l177,62,122,170,0,110,54,0xe">
            <v:path arrowok="t" o:connecttype="custom" o:connectlocs="2267,0;7430,2604;5121,7141;0,4621;2267,0" o:connectangles="0,0,0,0,0"/>
            <v:fill on="f" focussize="0,0"/>
            <v:stroke weight="0pt" color="#FFFFFF"/>
            <v:imagedata o:title=""/>
            <o:lock v:ext="edit"/>
          </v:shape>
        </w:pict>
      </w:r>
      <w:r>
        <w:pict>
          <v:rect id="_x0000_s1164" o:spid="_x0000_s1164" o:spt="1" style="position:absolute;left:0pt;margin-left:-30.9pt;margin-top:107.75pt;height:3.1pt;width:0.8pt;z-index:25165926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">
            <v:path/>
            <v:fill on="f" focussize="0,0"/>
            <v:stroke weight="0pt" color="#FFFFFF"/>
            <v:imagedata o:title=""/>
            <o:lock v:ext="edit"/>
          </v:rect>
        </w:pict>
      </w:r>
      <w:r>
        <w:pict>
          <v:shape id="Freeform 12" o:spid="_x0000_s1165" style="position:absolute;left:0pt;margin-left:-23.9pt;margin-top:104.1pt;height:1.4pt;width:2.25pt;z-index:251659264;mso-width-relative:page;mso-height-relative:page;" filled="f" stroked="t" coordsize="68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" path="m680,306l54,0,0,110,626,416,680,306xe">
            <v:path arrowok="t" o:connecttype="custom" o:connectlocs="28546,12853;2267,0;0,4621;26279,17474;28546,12853" o:connectangles="0,0,0,0,0"/>
            <v:fill on="f" focussize="0,0"/>
            <v:stroke weight="0pt" color="#FFFFFF"/>
            <v:imagedata o:title=""/>
            <o:lock v:ext="edit"/>
          </v:shape>
        </w:pict>
      </w:r>
      <w:r>
        <w:pict>
          <v:shape id="_x0000_s1166" o:spid="_x0000_s1166" style="position:absolute;left:0pt;margin-left:-21.35pt;margin-top:105.35pt;height:0.55pt;width:0.6pt;z-index:251659264;mso-width-relative:page;mso-height-relative:page;" filled="f" stroked="t" coordsize="177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" path="m54,0l177,62,122,170,0,110,54,0xe">
            <v:path arrowok="t" o:connecttype="custom" o:connectlocs="2267,0;7430,2604;5121,7141;0,4621;2267,0" o:connectangles="0,0,0,0,0"/>
            <v:fill on="f" focussize="0,0"/>
            <v:stroke weight="0pt" color="#FFFFFF"/>
            <v:imagedata o:title=""/>
            <o:lock v:ext="edit"/>
          </v:shape>
        </w:pict>
      </w:r>
      <w:bookmarkStart w:id="1" w:name="_GoBack"/>
      <w:bookmarkEnd w:id="1"/>
      <w:r>
        <w:pict>
          <v:shape id="文本框 257" o:spid="_x0000_s1250" o:spt="202" type="#_x0000_t202" style="position:absolute;left:0pt;margin-left:-20.5pt;margin-top:231pt;height:259.7pt;width:496.5pt;mso-position-horizontal-relative:margin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22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—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 xml:space="preserve">至今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              广州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俊松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信息科技公司                   职位：互联网运营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扩大用户群，提高用户活跃度。改进产品体验，寻找合适的盈利模式增加收入。进行市场调研，收集用户需求。负责或指导产品运营。寻找合适的盈利模式增加收入。进行市场调研，收集用户需求。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21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—20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22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               广州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天亿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信息科技公司                   职位：互联网运营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扩大用户群，提高用户活跃度。改进产品体验，寻找合适的盈利模式增加收入。进行市场调研，收集用户需求。负责或指导产品运营。寻找合适的盈利模式增加收入。进行市场调研，收集用户需求。</w:t>
                  </w:r>
                </w:p>
              </w:txbxContent>
            </v:textbox>
          </v:shape>
        </w:pict>
      </w:r>
      <w:r>
        <w:pict>
          <v:shape id="文本框 26" o:spid="_x0000_s1249" o:spt="202" type="#_x0000_t202" style="position:absolute;left:0pt;margin-left:-23.7pt;margin-top:-8pt;height:116.9pt;width:156.5pt;z-index:25165926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姓名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彭正仁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出生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199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.10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民族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汉族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电话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1111111111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地址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广东省广州市天河</w:t>
                  </w:r>
                </w:p>
              </w:txbxContent>
            </v:textbox>
          </v:shape>
        </w:pict>
      </w:r>
      <w:r>
        <w:pict>
          <v:shape id="文本框 44" o:spid="_x0000_s1248" o:spt="202" type="#_x0000_t202" style="position:absolute;left:0pt;margin-left:125.9pt;margin-top:-8.3pt;height:114.05pt;width:162.35pt;z-index:25165926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求职意向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产品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开发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身高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180CM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党员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邮箱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12498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11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8@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0"/>
                    </w:rPr>
                    <w:t>qq.com</w:t>
                  </w:r>
                </w:p>
                <w:p>
                  <w:pPr>
                    <w:snapToGrid w:val="0"/>
                    <w:spacing w:line="300" w:lineRule="auto"/>
                    <w:contextualSpacing/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籍贯</w:t>
                  </w:r>
                  <w:r>
                    <w:rPr>
                      <w:rFonts w:ascii="微软雅黑" w:hAnsi="微软雅黑" w:eastAsia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aps/>
                      <w:sz w:val="20"/>
                      <w:szCs w:val="20"/>
                    </w:rPr>
                    <w:t>广东省韶关市</w:t>
                  </w:r>
                </w:p>
              </w:txbxContent>
            </v:textbox>
          </v:shape>
        </w:pict>
      </w:r>
      <w:r>
        <w:pict>
          <v:shape id="文本框 218" o:spid="_x0000_s1247" o:spt="202" type="#_x0000_t202" style="position:absolute;left:0pt;margin-left:-21.2pt;margin-top:678.1pt;height:85.7pt;width:509.6pt;mso-position-horizontal-relative:margin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为人诚恳，乐观开朗，富拼搏精神，能吃苦耐劳。工作积极主动、认真踏实，有强烈的责任心和团队精神，有较强的学习能力。对事物有敏锐的洞察力以及具有较强的应变处理能力和适应能力；对工作努力热情、敬业负责。对事物有敏锐的洞察力以及具有较强的应变处理能力和适应能力。</w:t>
                  </w:r>
                </w:p>
              </w:txbxContent>
            </v:textbox>
          </v:shape>
        </w:pict>
      </w:r>
      <w:r>
        <w:pict>
          <v:shape id="文本框 62" o:spid="_x0000_s1246" o:spt="202" type="#_x0000_t202" style="position:absolute;left:0pt;margin-left:-21.4pt;margin-top:600.45pt;height:49.95pt;width:475.95pt;mso-position-horizontal-relative:margin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全国大学生英语四六级考试                    全国大学生计算机程序设计比赛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湖北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赛区一等奖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湖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北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校园十大歌手第一名                      全国大学生科学知识竞赛比赛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湖北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赛区一等奖</w:t>
                  </w:r>
                </w:p>
              </w:txbxContent>
            </v:textbox>
          </v:shape>
        </w:pict>
      </w:r>
      <w:r>
        <w:pict>
          <v:shape id="文本框 270" o:spid="_x0000_s1245" o:spt="202" type="#_x0000_t202" style="position:absolute;left:0pt;margin-left:-21.4pt;margin-top:437.1pt;height:189pt;width:536.15pt;mso-position-horizontal-relative:margin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.09-20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18.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06    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校学生会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职位：</w:t>
                  </w:r>
                  <w:bookmarkStart w:id="0" w:name="OLE_LINK3"/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干事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bookmarkEnd w:id="0"/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协助辅导员完成各项日常工作事务，组织学院活动、联系各类负责人，做好奖助贷等相关评选工作</w:t>
                  </w:r>
                </w:p>
                <w:p>
                  <w:pPr>
                    <w:snapToGrid w:val="0"/>
                    <w:spacing w:line="300" w:lineRule="auto"/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.09-20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21.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06    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校学生会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职位：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主席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协助辅导员完成各项日常工作事务，组织学院活动、联系各类负责人，做好奖助贷等相关评选工作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/>
    <w:p>
      <w:r>
        <w:pict>
          <v:shape id="_x0000_s1340" o:spid="_x0000_s1340" o:spt="202" type="#_x0000_t202" style="position:absolute;left:0pt;flip:x;margin-left:-35.6pt;margin-top:534.85pt;height:38.4pt;width:74.9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pict>
          <v:group id="_x0000_s1336" o:spid="_x0000_s1336" o:spt="203" style="position:absolute;left:0pt;flip:x;margin-left:-42.35pt;margin-top:545.2pt;height:18.05pt;width:105.7pt;z-index:251659264;mso-width-relative:page;mso-height-relative:page;" coordorigin="95,0" coordsize="13430,2292">
            <o:lock v:ext="edit"/>
            <v:shape id="燕尾形 225" o:spid="_x0000_s1337" o:spt="55" type="#_x0000_t55" style="position:absolute;left:95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6" o:spid="_x0000_s1338" o:spt="55" type="#_x0000_t55" style="position:absolute;left:1143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7" o:spid="_x0000_s1339" o:spt="55" type="#_x0000_t55" style="position:absolute;left:2095;top:0;height:2292;width:10006;v-text-anchor:middle;" fillcolor="#1C1C1C" filled="t" stroked="f" coordsize="21600,21600" adj="19126">
              <v:path/>
              <v:fill on="t" focussize="0,0"/>
              <v:stroke on="f" weight="1pt" joinstyle="miter"/>
              <v:imagedata o:title=""/>
              <o:lock v:ext="edit"/>
            </v:shape>
          </v:group>
        </w:pict>
      </w:r>
      <w:r>
        <w:pict>
          <v:shape id="_x0000_s1324" o:spid="_x0000_s1324" o:spt="202" type="#_x0000_t202" style="position:absolute;left:0pt;flip:x;margin-left:-35.6pt;margin-top:612.85pt;height:38.4pt;width:74.9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group id="_x0000_s1320" o:spid="_x0000_s1320" o:spt="203" style="position:absolute;left:0pt;flip:x;margin-left:-42.35pt;margin-top:623.2pt;height:18.05pt;width:105.7pt;z-index:251659264;mso-width-relative:page;mso-height-relative:page;" coordorigin="95,0" coordsize="13430,2292">
            <o:lock v:ext="edit"/>
            <v:shape id="燕尾形 225" o:spid="_x0000_s1321" o:spt="55" type="#_x0000_t55" style="position:absolute;left:95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6" o:spid="_x0000_s1322" o:spt="55" type="#_x0000_t55" style="position:absolute;left:1143;top:0;height:2292;width:12382;v-text-anchor:middle;" fillcolor="#1C1C1C" filled="t" stroked="f" coordsize="21600,21600" adj="19601">
              <v:path/>
              <v:fill on="t" focussize="0,0"/>
              <v:stroke on="f" weight="1pt" joinstyle="miter"/>
              <v:imagedata o:title=""/>
              <o:lock v:ext="edit"/>
            </v:shape>
            <v:shape id="燕尾形 227" o:spid="_x0000_s1323" o:spt="55" type="#_x0000_t55" style="position:absolute;left:2095;top:0;height:2292;width:10006;v-text-anchor:middle;" fillcolor="#1C1C1C" filled="t" stroked="f" coordsize="21600,21600" adj="19126">
              <v:path/>
              <v:fill on="t" focussize="0,0"/>
              <v:stroke on="f" weight="1pt" joinstyle="miter"/>
              <v:imagedata o:title=""/>
              <o:lock v:ext="edit"/>
            </v:shape>
          </v:group>
        </w:pict>
      </w:r>
      <w:r>
        <w:pict>
          <v:shape id="文本框 201" o:spid="_x0000_s1251" o:spt="202" type="#_x0000_t202" style="position:absolute;left:0pt;margin-left:68.45pt;margin-top:102.8pt;height:129.75pt;width:476.1pt;mso-position-horizontal-relative:page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.09—20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  <w:lang w:val="en-US" w:eastAsia="zh-CN"/>
                    </w:rPr>
                    <w:t>21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.06 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华中科技大学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管理与信息系统专业  </w:t>
                  </w:r>
                  <w:r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 xml:space="preserve">  本科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  <w:t>专业课程：微观经济学、宏观经济学、会计学、市场营销学、管理学、统计学、运筹学、组织战略与行会计学、市场营销学、管理学、统计学、运筹学、组织战略与行为等</w:t>
                  </w:r>
                </w:p>
                <w:p>
                  <w:pPr>
                    <w:snapToGrid w:val="0"/>
                    <w:spacing w:line="300" w:lineRule="auto"/>
                    <w:rPr>
                      <w:rFonts w:ascii="微软雅黑" w:hAnsi="微软雅黑" w:eastAsia="微软雅黑"/>
                      <w:caps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文本框 234" o:spid="_x0000_s1266" o:spt="202" type="#_x0000_t202" style="position:absolute;left:0pt;flip:x;margin-left:-37.45pt;margin-top:22.7pt;height:38.4pt;width:80.65pt;z-index:25165926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firstLine="240" w:firstLineChars="100"/>
                    <w:rPr>
                      <w:rFonts w:ascii="微软雅黑" w:hAnsi="微软雅黑" w:eastAsia="微软雅黑"/>
                      <w:color w:val="FFFFF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br w:type="page"/>
      </w:r>
      <w:r>
        <w:pict>
          <v:shape id="文本框 6" o:spid="_x0000_s1195" o:spt="202" type="#_x0000_t202" style="position:absolute;left:0pt;margin-left:81.3pt;margin-top:-25.55pt;height:69.6pt;width:253.0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4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hAnsi="微软雅黑" w:eastAsia="微软雅黑"/>
                      <w:color w:val="1C1C1C"/>
                      <w:sz w:val="56"/>
                    </w:rPr>
                  </w:pPr>
                  <w:r>
                    <w:rPr>
                      <w:rFonts w:hint="eastAsia" w:ascii="微软雅黑" w:hAnsi="微软雅黑" w:eastAsia="微软雅黑"/>
                      <w:color w:val="1C1C1C"/>
                      <w:sz w:val="56"/>
                    </w:rPr>
                    <w:t>自荐信</w:t>
                  </w:r>
                </w:p>
              </w:txbxContent>
            </v:textbox>
          </v:shape>
        </w:pict>
      </w:r>
      <w:r>
        <w:pict>
          <v:rect id="矩形 1" o:spid="_x0000_s1193" o:spt="1" style="position:absolute;left:0pt;margin-left:3.1pt;margin-top:-67.9pt;height:835.55pt;width:589.4pt;mso-position-horizontal-relative:page;z-index:251659264;v-text-anchor:middle;mso-width-relative:margin;mso-height-relative:margin;" filled="f" stroked="t" coordsize="21600,21600">
            <v:path/>
            <v:fill on="f" focussize="0,0"/>
            <v:stroke weight="6pt" color="#1C1C1C"/>
            <v:imagedata o:title=""/>
            <o:lock v:ext="edit"/>
          </v:rect>
        </w:pict>
      </w:r>
    </w:p>
    <w:p>
      <w:r>
        <w:pict>
          <v:shape id="文本框 97" o:spid="_x0000_s1194" o:spt="202" type="#_x0000_t202" style="position:absolute;left:0pt;margin-left:-33.1pt;margin-top:57.55pt;height:643.65pt;width:487.25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4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>尊敬的领导，您好：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 古有毛遂自荐，今有伯乐点将。愿借您伯乐慧眼，开始我千里之行。   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“ 疾风知劲草，路遥知马力”。简单几页纸只是我的“包装”和“广告”，“产品”自身的“质量”和“性能”有待于您通过“使用”来证明。谢谢您在百忙之中垂阅我的自荐书。   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  2年的工作经历让我具有较强的组织能力和社交能力，能很好地独立开展工作，并与其他人协手合作，发扬团队精神，在各项工作中均获得广泛的好评。我在思想上要求进步，努力培养思想道德素质，提高自身修养，多次获得同事以及领导的赞扬。“服务社会”是我的职责，“敬业”是我的人生信条，“年轻”、“可塑性强”是我的资本。“稳重”、“勤奋”、“认真”以及“力求上进”是我的个人特点。  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  天行健，君子以自强不息。事业上的成功需要知识、毅力、汗水、机会的完美结合。同样，一个单位的荣誉更需要员工们的无私奉献。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 我恳请贵单位给我一个机会，让我成为你们中的一员，我将以无比的热情和勤奋的工作回报您的知遇之恩，并非常乐意与未来的同事合作，为我们共同的事业奉献全部的真诚的才智！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ind w:left="7200" w:hanging="7200" w:hangingChars="3000"/>
                    <w:jc w:val="both"/>
                    <w:textAlignment w:val="baseline"/>
                    <w:rPr>
                      <w:rFonts w:eastAsia="微软雅黑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                                                                                             自荐人：彭正仁</w:t>
                  </w:r>
                </w:p>
                <w:p>
                  <w:pPr>
                    <w:pStyle w:val="4"/>
                    <w:spacing w:before="0" w:beforeAutospacing="0" w:after="0" w:afterAutospacing="0" w:line="576" w:lineRule="auto"/>
                    <w:ind w:left="5760" w:hanging="5760" w:hangingChars="2400"/>
                    <w:jc w:val="both"/>
                    <w:textAlignment w:val="baseline"/>
                    <w:rPr>
                      <w:rFonts w:ascii="微软雅黑" w:hAnsi="微软雅黑" w:eastAsia="微软雅黑" w:cs="Times New Roman"/>
                      <w:color w:val="404040"/>
                      <w:kern w:val="24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                                              </w:t>
                  </w:r>
                  <w:r>
                    <w:rPr>
                      <w:rFonts w:ascii="微软雅黑" w:hAnsi="微软雅黑" w:eastAsia="微软雅黑" w:cs="Times New Roman"/>
                      <w:color w:val="404040"/>
                      <w:kern w:val="24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 xml:space="preserve">   </w:t>
                  </w:r>
                  <w:r>
                    <w:rPr>
                      <w:rFonts w:ascii="微软雅黑" w:hAnsi="微软雅黑" w:eastAsia="微软雅黑" w:cs="Times New Roman"/>
                      <w:color w:val="404040"/>
                      <w:kern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>时间：20</w:t>
                  </w: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  <w:lang w:val="en-US" w:eastAsia="zh-CN"/>
                    </w:rPr>
                    <w:t>23</w:t>
                  </w: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>年</w:t>
                  </w: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eastAsia="微软雅黑" w:cs="Times New Roman"/>
                      <w:color w:val="404040"/>
                      <w:kern w:val="24"/>
                    </w:rPr>
                    <w:t>月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叶根友刀锋黑草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kwYTVkMDhkYTlmMTE0YjEzM2Y4OWQwODEwZDRlYTMifQ=="/>
  </w:docVars>
  <w:rsids>
    <w:rsidRoot w:val="56730AC2"/>
    <w:rsid w:val="00071AE8"/>
    <w:rsid w:val="000D6078"/>
    <w:rsid w:val="000F4C80"/>
    <w:rsid w:val="00104713"/>
    <w:rsid w:val="00153D71"/>
    <w:rsid w:val="00162E9C"/>
    <w:rsid w:val="001A5A9C"/>
    <w:rsid w:val="002220B0"/>
    <w:rsid w:val="00305BA5"/>
    <w:rsid w:val="003949FE"/>
    <w:rsid w:val="003A4FDB"/>
    <w:rsid w:val="003B0342"/>
    <w:rsid w:val="004526D4"/>
    <w:rsid w:val="00511D0B"/>
    <w:rsid w:val="00526E70"/>
    <w:rsid w:val="00562880"/>
    <w:rsid w:val="0058675A"/>
    <w:rsid w:val="005926F8"/>
    <w:rsid w:val="005A463C"/>
    <w:rsid w:val="00607750"/>
    <w:rsid w:val="006201D2"/>
    <w:rsid w:val="006850EE"/>
    <w:rsid w:val="006C298C"/>
    <w:rsid w:val="006D7E26"/>
    <w:rsid w:val="00735D4B"/>
    <w:rsid w:val="00792906"/>
    <w:rsid w:val="008A45DE"/>
    <w:rsid w:val="00951CC8"/>
    <w:rsid w:val="00962DA4"/>
    <w:rsid w:val="009A0756"/>
    <w:rsid w:val="009F4800"/>
    <w:rsid w:val="00A03E12"/>
    <w:rsid w:val="00A83CC7"/>
    <w:rsid w:val="00A91B89"/>
    <w:rsid w:val="00AA7D4F"/>
    <w:rsid w:val="00B636B7"/>
    <w:rsid w:val="00C37DC2"/>
    <w:rsid w:val="00C4072D"/>
    <w:rsid w:val="00CA65C3"/>
    <w:rsid w:val="00CE3992"/>
    <w:rsid w:val="00D13C8D"/>
    <w:rsid w:val="00E35E99"/>
    <w:rsid w:val="00E35EE6"/>
    <w:rsid w:val="00E6085F"/>
    <w:rsid w:val="00E7449C"/>
    <w:rsid w:val="00EE1008"/>
    <w:rsid w:val="00F03300"/>
    <w:rsid w:val="00FF7CE0"/>
    <w:rsid w:val="03102057"/>
    <w:rsid w:val="25E42FD6"/>
    <w:rsid w:val="30EC3496"/>
    <w:rsid w:val="31724857"/>
    <w:rsid w:val="36E81E87"/>
    <w:rsid w:val="3FD57657"/>
    <w:rsid w:val="47845158"/>
    <w:rsid w:val="4A2540DF"/>
    <w:rsid w:val="4E9E6964"/>
    <w:rsid w:val="516B4FF6"/>
    <w:rsid w:val="56730AC2"/>
    <w:rsid w:val="579D112A"/>
    <w:rsid w:val="5BC342DC"/>
    <w:rsid w:val="5DAB17F5"/>
    <w:rsid w:val="653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unhideWhenUsed/>
    <w:qFormat/>
    <w:uiPriority w:val="99"/>
    <w:rPr>
      <w:color w:val="0563C1"/>
      <w:u w:val="singl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53;&#38754;&#20869;&#39029;&#33258;&#33616;&#20449;&#22871;&#35013;&#31616;&#21382;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42"/>
    <customShpInfo spid="_x0000_s1298"/>
    <customShpInfo spid="_x0000_s1341"/>
    <customShpInfo spid="_x0000_s1300"/>
    <customShpInfo spid="_x0000_s1301"/>
    <customShpInfo spid="_x0000_s1303"/>
    <customShpInfo spid="_x0000_s1304"/>
    <customShpInfo spid="_x0000_s1302"/>
    <customShpInfo spid="_x0000_s1305"/>
    <customShpInfo spid="_x0000_s1306"/>
    <customShpInfo spid="_x0000_s1307"/>
    <customShpInfo spid="_x0000_s1308"/>
    <customShpInfo spid="_x0000_s1310"/>
    <customShpInfo spid="_x0000_s1311"/>
    <customShpInfo spid="_x0000_s1309"/>
    <customShpInfo spid="_x0000_s1312"/>
    <customShpInfo spid="_x0000_s1313"/>
    <customShpInfo spid="_x0000_s1314"/>
    <customShpInfo spid="_x0000_s1331"/>
    <customShpInfo spid="_x0000_s1328"/>
    <customShpInfo spid="_x0000_s1297"/>
    <customShpInfo spid="_x0000_s1345"/>
    <customShpInfo spid="_x0000_s1278"/>
    <customShpInfo spid="_x0000_s1290"/>
    <customShpInfo spid="_x0000_s1284"/>
    <customShpInfo spid="_x0000_s1272"/>
    <customShpInfo spid="_x0000_s1269"/>
    <customShpInfo spid="_x0000_s1270"/>
    <customShpInfo spid="_x0000_s1271"/>
    <customShpInfo spid="_x0000_s1268"/>
    <customShpInfo spid="_x0000_s1287"/>
    <customShpInfo spid="_x0000_s1288"/>
    <customShpInfo spid="_x0000_s1289"/>
    <customShpInfo spid="_x0000_s1286"/>
    <customShpInfo spid="_x0000_s1275"/>
    <customShpInfo spid="_x0000_s1276"/>
    <customShpInfo spid="_x0000_s1277"/>
    <customShpInfo spid="_x0000_s1274"/>
    <customShpInfo spid="_x0000_s1281"/>
    <customShpInfo spid="_x0000_s1282"/>
    <customShpInfo spid="_x0000_s1283"/>
    <customShpInfo spid="_x0000_s1280"/>
    <customShpInfo spid="_x0000_s1140"/>
    <customShpInfo spid="_x0000_s1142"/>
    <customShpInfo spid="_x0000_s1164"/>
    <customShpInfo spid="_x0000_s1165"/>
    <customShpInfo spid="_x0000_s1166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340"/>
    <customShpInfo spid="_x0000_s1337"/>
    <customShpInfo spid="_x0000_s1338"/>
    <customShpInfo spid="_x0000_s1339"/>
    <customShpInfo spid="_x0000_s1336"/>
    <customShpInfo spid="_x0000_s1324"/>
    <customShpInfo spid="_x0000_s1321"/>
    <customShpInfo spid="_x0000_s1322"/>
    <customShpInfo spid="_x0000_s1323"/>
    <customShpInfo spid="_x0000_s1320"/>
    <customShpInfo spid="_x0000_s1251"/>
    <customShpInfo spid="_x0000_s1266"/>
    <customShpInfo spid="_x0000_s1195"/>
    <customShpInfo spid="_x0000_s1193"/>
    <customShpInfo spid="_x0000_s11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封面内页自荐信套装简历4.doc</Template>
  <Pages>3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2018-07-12T04:25:00Z</dcterms:created>
  <dc:creator>Lisa</dc:creator>
  <cp:lastModifiedBy>满天都是小猩猩</cp:lastModifiedBy>
  <dcterms:modified xsi:type="dcterms:W3CDTF">2023-04-17T10:12:48Z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01D2AEEAB1E14BAB9ED35940A92D4BBF_12</vt:lpwstr>
  </property>
</Properties>
</file>