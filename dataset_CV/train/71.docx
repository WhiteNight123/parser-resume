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88960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8793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9023350</wp:posOffset>
                </wp:positionV>
                <wp:extent cx="144145" cy="165100"/>
                <wp:effectExtent l="0" t="0" r="9525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5pt;height:13pt;width:11.35pt;z-index:251684864;mso-width-relative:page;mso-height-relative:page;" fillcolor="#FFFFFF" filled="t" stroked="f" coordsize="130,150" o:gfxdata="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255" b="8255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683840;mso-width-relative:page;mso-height-relative:page;" fillcolor="#FFFFFF" filled="t" stroked="f" coordsize="351,351" o:gfxdata="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255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682816;mso-width-relative:page;mso-height-relative:page;" fillcolor="#FFFFFF" filled="t" stroked="f" coordsize="98,98" o:gfxdata="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bookmarkEnd w:id="0"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1863090</wp:posOffset>
                </wp:positionV>
                <wp:extent cx="6978650" cy="11849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.6                 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交通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主修课程：石油及天然气运输概要，新能源开发，管道运输案例分析，中国能源地理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在校活动：参与新疆阿克苏石油勘探计划，参与上海复旦大学石油新能源清洁化项目等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05pt;margin-top:146.7pt;height:93.3pt;width:549.5pt;z-index:251674624;mso-width-relative:page;mso-height-relative:page;" filled="f" stroked="f" coordsize="21600,21600" o:gfxdata="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awek90AAAAMAQAADwAAAAAAAAABACAA&#10;AAAiAAAAZHJzL2Rvd25yZXYueG1sUEsBAhQAFAAAAAgAh07iQPyWMsZ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.6                 上海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交通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主修课程：石油及天然气运输概要，新能源开发，管道运输案例分析，中国能源地理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在校活动：参与新疆阿克苏石油勘探计划，参与上海复旦大学石油新能源清洁化项目等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1215390</wp:posOffset>
                </wp:positionV>
                <wp:extent cx="3619500" cy="0"/>
                <wp:effectExtent l="0" t="0" r="0" b="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-22.05pt;margin-top:95.7pt;height:0pt;width:285pt;z-index:251663360;mso-width-relative:page;mso-height-relative:page;" filled="f" stroked="t" coordsize="21600,21600" o:gfxdata="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2QfDLXAAAACwEA&#10;AA8AAAAAAAAAAQAgAAAAIgAAAGRycy9kb3ducmV2LnhtbFBLAQIUABQAAAAIAIdO4kDvu0oE4gEA&#10;AKoDAAAOAAAAAAAAAAEAIAAAACYBAABkcnMvZTJvRG9jLnhtbFBLBQYAAAAABgAGAFkBAAB6BQAA&#10;AAA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245110</wp:posOffset>
                </wp:positionV>
                <wp:extent cx="3619500" cy="0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-22.05pt;margin-top:19.3pt;height:0pt;width:285pt;z-index:251689984;mso-width-relative:page;mso-height-relative:page;" filled="f" stroked="t" coordsize="21600,21600" o:gfxdata="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t144tgAAAAJ&#10;AQAADwAAAAAAAAABACAAAAAiAAAAZHJzL2Rvd25yZXYueG1sUEsBAhQAFAAAAAgAh07iQLkoxBDj&#10;AQAAqgMAAA4AAAAAAAAAAQAgAAAAJwEAAGRycy9lMm9Eb2MueG1sUEsFBgAAAAAGAAYAWQEAAHwF&#10;AAAAAA=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916305</wp:posOffset>
                </wp:positionV>
                <wp:extent cx="3619500" cy="0"/>
                <wp:effectExtent l="0" t="0" r="0" b="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-22.05pt;margin-top:72.15pt;height:0pt;width:285pt;z-index:251662336;mso-width-relative:page;mso-height-relative:page;" filled="f" stroked="t" coordsize="21600,21600" o:gfxdata="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tYFK/YAAAACwEA&#10;AA8AAAAAAAAAAQAgAAAAIgAAAGRycy9kb3ducmV2LnhtbFBLAQIUABQAAAAIAIdO4kAR31jH4QEA&#10;AKkDAAAOAAAAAAAAAAEAIAAAACcBAABkcnMvZTJvRG9jLnhtbFBLBQYAAAAABgAGAFkBAAB6BQAA&#10;AAA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6409690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504.7pt;height:30.5pt;width:73.65pt;z-index:251680768;mso-width-relative:page;mso-height-relative:page;" filled="f" stroked="f" coordsize="21600,21600" o:gfxdata="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vMrW2wAAAAwBAAAPAAAAAAAAAAEAIAAA&#10;ACIAAABkcnMvZG93bnJldi54bWxQSwECFAAUAAAACACHTuJAFgmgT0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2994025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235.75pt;height:30.5pt;width:73.65pt;z-index:251679744;mso-width-relative:page;mso-height-relative:page;" filled="f" stroked="f" coordsize="21600,21600" o:gfxdata="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pB2/2wAAAAoBAAAPAAAAAAAAAAEAIAAA&#10;ACIAAABkcnMvZG93bnJldi54bWxQSwECFAAUAAAACACHTuJAM0pvOE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591820</wp:posOffset>
                </wp:positionV>
                <wp:extent cx="361950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22.05pt;margin-top:46.6pt;height:0pt;width:285pt;z-index:251661312;mso-width-relative:page;mso-height-relative:page;" filled="f" stroked="t" coordsize="21600,21600" o:gfxdata="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2OwjHYAAAACQEA&#10;AA8AAAAAAAAAAQAgAAAAIgAAAGRycy9kb3ducmV2LnhtbFBLAQIUABQAAAAIAIdO4kDTArGk4QEA&#10;AKkDAAAOAAAAAAAAAAEAIAAAACcBAABkcnMvZTJvRG9jLnhtbFBLBQYAAAAABgAGAFkBAAB6BQAA&#10;AAA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962660</wp:posOffset>
                </wp:positionV>
                <wp:extent cx="2180590" cy="28194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75pt;margin-top:75.8pt;height:22.2pt;width:171.7pt;z-index:251692032;mso-width-relative:page;mso-height-relative:page;" filled="f" stroked="f" coordsize="21600,21600" o:gfxdata="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BGeHnbAAAACwEAAA8AAAAAAAAAAQAg&#10;AAAAIgAAAGRycy9kb3ducmV2LnhtbFBLAQIUABQAAAAIAIdO4kCrhb8z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970280</wp:posOffset>
                </wp:positionV>
                <wp:extent cx="1626870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电话：15888888888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6.4pt;height:21.9pt;width:128.1pt;z-index:251691008;mso-width-relative:page;mso-height-relative:page;" filled="f" stroked="f" coordsize="21600,21600" o:gfxdata="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A3+l3AAAAAsBAAAPAAAAAAAAAAEA&#10;IAAAACIAAABkcnMvZG93bnJldi54bWxQSwECFAAUAAAACACHTuJAhEZF90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电话：15888888888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314960</wp:posOffset>
                </wp:positionV>
                <wp:extent cx="1852295" cy="2819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35pt;margin-top:24.8pt;height:22.2pt;width:145.85pt;z-index:251667456;mso-width-relative:page;mso-height-relative:page;" filled="f" stroked="f" coordsize="21600,21600" o:gfxdata="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jZkffbAAAACQEAAA8AAAAAAAAAAQAg&#10;AAAAIgAAAGRycy9kb3ducmV2LnhtbFBLAQIUABQAAAAIAIdO4kCzxAHs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身高：180cm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393700</wp:posOffset>
                </wp:positionV>
                <wp:extent cx="173355" cy="173355"/>
                <wp:effectExtent l="0" t="0" r="17145" b="1714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8.85pt;margin-top:31pt;height:13.65pt;width:13.65pt;z-index:251696128;mso-width-relative:page;mso-height-relative:page;" coordsize="173355,173355" o:gfxdata="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8UdPn7oAAADb&#10;AAAADwAAAGRycy9kb3ducmV2LnhtbEVPzWrCQBC+F3yHZYTemo092DZ1FWkMlIIU0z7AkB2z0exs&#10;yG6ivr0rCN7m4/udxepsWzFS7xvHCmZJCoK4crrhWsH/X/HyDsIHZI2tY1JwIQ+r5eRpgZl2J97R&#10;WIZaxBD2GSowIXSZlL4yZNEnriOO3N71FkOEfS11j6cYblv5mqZzabHh2GCwoy9D1bEcrIKf3zbf&#10;7vLBDJt1ZfQbF4EPhVLP01n6CSLQOTzEd/e3jvM/4PZLPEA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R0+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715010</wp:posOffset>
                </wp:positionV>
                <wp:extent cx="173355" cy="173355"/>
                <wp:effectExtent l="0" t="0" r="17145" b="1714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25pt;margin-top:56.3pt;height:13.65pt;width:13.65pt;z-index:251685888;mso-width-relative:page;mso-height-relative:page;" coordsize="173355,173355" o:gfxdata="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p/eN4toAAAALAQAADwAAAAAAAAABACAAAAAi&#10;AAAAZHJzL2Rvd25yZXYueG1sUEsBAhQAFAAAAAgAh07iQHXrKpm0BAAAdg4AAA4AAAAAAAAAAQAg&#10;AAAAKQEAAGRycy9lMm9Eb2MueG1sUEsFBgAAAAAGAAYAWQEAAE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Njb7boAAADb&#10;AAAADwAAAGRycy9kb3ducmV2LnhtbEVPzWrCQBC+F3yHZQRvdaOHtMRsRNSACKVo+wBDdsxGs7Mh&#10;uzH69t1Cobf5+H4nXz9sK+7U+8axgsU8AUFcOd1wreD7q3x9B+EDssbWMSl4kod1MXnJMdNu5BPd&#10;z6EWMYR9hgpMCF0mpa8MWfRz1xFH7uJ6iyHCvpa6xzGG21YukySVFhuODQY72hqqbufBKjh+truP&#10;024ww35TGf3GZeBrqdRsukhWIAI9wr/4z33QcX4Kv7/EA2T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2Nv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633730</wp:posOffset>
                </wp:positionV>
                <wp:extent cx="1852295" cy="27813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地址：上海宝山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49.9pt;height:21.9pt;width:145.85pt;z-index:251668480;mso-width-relative:page;mso-height-relative:page;" filled="f" stroked="f" coordsize="21600,21600" o:gfxdata="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GJXP3bAAAACgEAAA8AAAAAAAAAAQAg&#10;AAAAIgAAAGRycy9kb3ducmV2LnhtbFBLAQIUABQAAAAIAIdO4kACcnpk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地址：上海宝山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715010</wp:posOffset>
                </wp:positionV>
                <wp:extent cx="173355" cy="173355"/>
                <wp:effectExtent l="0" t="0" r="17145" b="1714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5pt;margin-top:56.3pt;height:13.65pt;width:13.65pt;z-index:251695104;mso-width-relative:page;mso-height-relative:page;" coordsize="173355,173355" o:gfxdata="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z510ItsAAAALAQAADwAA&#10;AAAAAAABACAAAAAiAAAAZHJzL2Rvd25yZXYueG1sUEsBAhQAFAAAAAgAh07iQHzrA1IyBwAAUiIA&#10;AA4AAAAAAAAAAQAgAAAAKgEAAGRycy9lMm9Eb2MueG1sUEsFBgAAAAAGAAYAWQEAAM4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kK94dboAAADb&#10;AAAADwAAAGRycy9kb3ducmV2LnhtbEVP3WrCMBS+H/gO4Qi7W1MnbKMziqwWxkCG3R7g0BybanNS&#10;mrTq2xtB8O58fL9nsTrbVozU+8axglmSgiCunG64VvD/V7x8gPABWWPrmBRcyMNqOXlaYKbdiXc0&#10;lqEWMYR9hgpMCF0mpa8MWfSJ64gjt3e9xRBhX0vd4ymG21a+pumbtNhwbDDY0Zeh6lgOVsHPb5tv&#10;d/lghs26Mvqdi8CHQqnn6Sz9BBHoHB7iu/tbx/lzuP0SD5DL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3h1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-472440</wp:posOffset>
                </wp:positionV>
                <wp:extent cx="1778635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eastAsia="zh-CN"/>
                              </w:rPr>
                              <w:t>赖俊军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5pt;margin-top:-37.2pt;height:42.55pt;width:140.05pt;z-index:251659264;mso-width-relative:page;mso-height-relative:page;" filled="f" stroked="f" coordsize="21600,21600" o:gfxdata="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xNVC2wAAAAoBAAAPAAAAAAAAAAEAIAAA&#10;ACIAAABkcnMvZG93bnJldi54bWxQSwECFAAUAAAACACHTuJAFVfCtU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eastAsia="zh-CN"/>
                        </w:rPr>
                        <w:t>赖俊军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6985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5pt;margin-top:0.55pt;height:24.5pt;width:229.8pt;z-index:251660288;mso-width-relative:page;mso-height-relative:page;" filled="f" stroked="f" coordsize="21600,21600" o:gfxdata="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5EC+2QAAAAgBAAAPAAAAAAAAAAEAIAAAACIA&#10;AABkcnMvZG93bnJldi54bWxQSwECFAAUAAAACACHTuJAAmZyHUECAAB0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>求职意向：市场销售相关工作岗位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1040765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3pt;margin-top:81.95pt;height:13.65pt;width:13.65pt;z-index:251694080;mso-width-relative:page;mso-height-relative:page;" coordsize="173355,173355" o:gfxdata="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F+lIabwAAADb&#10;AAAADwAAAGRycy9kb3ducmV2LnhtbEWP3YrCMBSE7xd8h3AE79a0XrhSjWVRCyIs4s8DHJqzTXeb&#10;k9Kk/ry9EQQvh5n5hlnkN9uIC3W+dqwgHScgiEuna64UnE/F5wyED8gaG8ek4E4e8uXgY4GZdlc+&#10;0OUYKhEh7DNUYEJoMyl9aciiH7uWOHq/rrMYouwqqTu8Rrht5CRJptJizXHBYEsrQ+X/sbcKdvtm&#10;/XNY96bffJdGf3ER+K9QajRMkzmIQLfwDr/aW61gNoH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pSG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1040765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25pt;margin-top:81.95pt;height:13.65pt;width:13.65pt;z-index:251693056;mso-width-relative:page;mso-height-relative:page;" coordsize="173355,173355" o:gfxdata="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G+/RUPaAAAACwEAAA8AAAAAAAAA&#10;AQAgAAAAIgAAAGRycy9kb3ducmV2LnhtbFBLAQIUABQAAAAIAIdO4kDLCux/oAcAAAUgAAAOAAAA&#10;AAAAAAEAIAAAACkBAABkcnMvZTJvRG9jLnhtbFBLBQYAAAAABgAGAFkBAAA7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Q9QPpLkAAADb&#10;AAAADwAAAGRycy9kb3ducmV2LnhtbEVP3WrCMBS+F3yHcITdaVovVumMItaCCEPUPcChOWs6m5PS&#10;pFrffrkY7PLj+19vR9uKB/W+cawgXSQgiCunG64VfN3K+QqED8gaW8ek4EUetpvpZI25dk++0OMa&#10;ahFD2OeowITQ5VL6ypBFv3AdceS+XW8xRNjXUvf4jOG2lcskeZcWG44NBjvaG6ru18EqOJ3b4vNS&#10;DGY47CqjMy4D/5RKvc3S5ANEoDH8i//cR60gi2Pjl/g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UD6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396875</wp:posOffset>
                </wp:positionV>
                <wp:extent cx="173355" cy="173355"/>
                <wp:effectExtent l="0" t="0" r="17145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  <a:effectLst/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3pt;margin-top:31.25pt;height:13.65pt;width:13.65pt;z-index:251664384;mso-width-relative:page;mso-height-relative:page;" coordsize="244475,244475" o:gfxdata="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MY8XU70AAADb&#10;AAAADwAAAGRycy9kb3ducmV2LnhtbEWPwWrDMBBE74X+g9hCb7UcH9rgWgmliSEEQrGTD1isreXW&#10;WhlLTpy/jwqFHIeZecMU69n24kyj7xwrWCQpCOLG6Y5bBadj+bIE4QOyxt4xKbiSh/Xq8aHAXLsL&#10;V3SuQysihH2OCkwIQy6lbwxZ9IkbiKP37UaLIcqxlXrES4TbXmZp+iotdhwXDA70aaj5rSerYP/V&#10;bw7VZjLT9qMx+o3LwD+lUs9Pi/QdRKA53MP/7Z1WkGX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xd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307340</wp:posOffset>
                </wp:positionV>
                <wp:extent cx="1590675" cy="2781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98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.05.08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5pt;margin-top:24.2pt;height:21.9pt;width:125.25pt;z-index:251665408;mso-width-relative:page;mso-height-relative:page;" filled="f" stroked="f" coordsize="21600,21600" o:gfxdata="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XXs+nbAAAACQEAAA8AAAAAAAAAAQAg&#10;AAAAIgAAAGRycy9kb3ducmV2LnhtbFBLAQIUABQAAAAIAIdO4kBEfjJo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  <w:t>98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.05.08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639445</wp:posOffset>
                </wp:positionV>
                <wp:extent cx="1590675" cy="2781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5pt;margin-top:50.35pt;height:21.9pt;width:125.25pt;z-index:251666432;mso-width-relative:page;mso-height-relative:page;" filled="f" stroked="f" coordsize="21600,21600" o:gfxdata="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4eGD02wAAAAsBAAAPAAAAAAAAAAEA&#10;IAAAACIAAABkcnMvZG93bnJldi54bWxQSwECFAAUAAAACACHTuJAuIgcUUUCAAB2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1548765</wp:posOffset>
                </wp:positionV>
                <wp:extent cx="6576060" cy="251460"/>
                <wp:effectExtent l="0" t="0" r="15240" b="152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1.95pt;height:19.8pt;width:517.8pt;z-index:251677696;mso-width-relative:page;mso-height-relative:page;" coordsize="6576640,251488" o:gfxdata="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CoW7mo2wAAAAsBAAAPAAAAAAAAAAEAIAAAACIAAABkcnMvZG93bnJldi54&#10;bWxQSwECFAAUAAAACACHTuJA5OLL9qMEAAD6EQAADgAAAAAAAAABACAAAAAqAQAAZHJzL2Uyb0Rv&#10;Yy54bWxQSwUGAAAAAAYABgBZAQAAPwgAAAAA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DBAoAAAAAAIdO4kAAAAAAAAAAAAAAAAAEAAAAZHJzL1BLAwQUAAAACACHTuJAKd/UGL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bwu4P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/UGL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EqfY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1482725</wp:posOffset>
                </wp:positionV>
                <wp:extent cx="93535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116.75pt;height:30.5pt;width:73.65pt;z-index:251678720;mso-width-relative:page;mso-height-relative:page;" filled="f" stroked="f" coordsize="21600,21600" o:gfxdata="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gE7afaAAAACgEAAA8AAAAAAAAAAQAgAAAA&#10;IgAAAGRycy9kb3ducmV2LnhtbFBLAQIUABQAAAAIAIdO4kBQyg0m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-1113155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  <a:effectLst/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05pt;margin-top:-87.65pt;height:29.4pt;width:595.25pt;z-index:251686912;mso-width-relative:page;mso-height-relative:page;" coordsize="7559675,373608" o:gfxdata="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F56DTTcAAAADwEA&#10;AA8AAAAAAAAAAQAgAAAAIgAAAGRycy9kb3ducmV2LnhtbFBLAQIUABQAAAAIAIdO4kDje/lhUAQA&#10;AJENAAAOAAAAAAAAAAEAIAAAACsBAABkcnMvZTJvRG9jLnhtbFBLBQYAAAAABgAGAFkBAADtBwAA&#10;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uns9CboAAADa&#10;AAAADwAAAGRycy9kb3ducmV2LnhtbEWPS4vCMBSF94L/IVzBnaYKlqFjFBSqLnThY+PuTnOnKdPc&#10;lCZa/fdGEGZ5OI+PM18+bC3u1PrKsYLJOAFBXDhdcangcs5HXyB8QNZYOyYFT/KwXPR7c8y06/hI&#10;91MoRRxhn6ECE0KTSekLQxb92DXE0ft1rcUQZVtK3WIXx20tp0mSSosVR4LBhtaGir/TzUZuVc+2&#10;q3y3T01xuKY/HW5mOSo1HEySbxCBHuE//GnvtIIU3lfi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z0J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vNtDlbkAAADb&#10;AAAADwAAAGRycy9kb3ducmV2LnhtbEVPTYvCMBC9L/gfwgheFk30sKzVKCgIngS7K3ocmrEtNpOS&#10;pFX/vREW9jaP9znL9cM2oicfascaphMFgrhwpuZSw+/PbvwNIkRkg41j0vCkAOvV4GOJmXF3PlKf&#10;x1KkEA4ZaqhibDMpQ1GRxTBxLXHirs5bjAn6UhqP9xRuGzlT6ktarDk1VNjStqLilndWQ35S8dI3&#10;l3n3GQ592OyfZ+u3Wo+GU7UAEekR/8V/7r1J82f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Q5W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7811135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615.05pt;height:30.5pt;width:73.65pt;z-index:251681792;mso-width-relative:page;mso-height-relative:page;" filled="f" stroked="f" coordsize="21600,21600" o:gfxdata="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4W/faAAAADAEAAA8AAAAAAAAAAQAgAAAA&#10;IgAAAGRycy9kb3ducmV2LnhtbFBLAQIUABQAAAAIAIdO4kCj+dSd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7886700</wp:posOffset>
                </wp:positionV>
                <wp:extent cx="6576060" cy="251460"/>
                <wp:effectExtent l="0" t="0" r="15240" b="152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621pt;height:19.8pt;width:517.8pt;z-index:251676672;mso-width-relative:page;mso-height-relative:page;" coordsize="6576640,251488" o:gfxdata="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6txLXdwAAAANAQAADwAAAAAAAAABACAAAAAiAAAAZHJzL2Rvd25yZXYueG1sUEsBAhQAFAAA&#10;AAgAh07iQHbD+sOXBAAA6BEAAA4AAAAAAAAAAQAgAAAAKwEAAGRycy9lMm9Eb2MueG1sUEsFBgAA&#10;AAAGAAYAWQEAADQ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pUC/r4AAADb&#10;AAAADwAAAGRycy9kb3ducmV2LnhtbEWPzWsCMRTE70L/h/AKvUjNKmJ1NXqwWHoo+LHu/bF57i7d&#10;vIQkfvS/NwXB4zAzv2EWq5vpxIV8aC0rGA4yEMSV1S3XCo7F5n0KIkRkjZ1lUvBHAVbLl94Cc22v&#10;vKfLIdYiQTjkqKCJ0eVShqohg2FgHXHyTtYbjEn6WmqP1wQ3nRxl2UQabDktNOho3VD1ezgbBRX5&#10;9desnPZ/XGHK7aj+dOWuUOrtdZjNQUS6xWf40f7WCsYf8P8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C/r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oItA17QAAADb&#10;AAAADwAAAGRycy9kb3ducmV2LnhtbEVPuwrCMBTdBf8hXMFN04qoVNMOguCk+MD50lzbYnNTmrTV&#10;vzeD4Hg47132NrXoqXWVZQXxPAJBnFtdcaHgfjvMNiCcR9ZYWyYFH3KQpePRDhNtB75Qf/WFCCHs&#10;ElRQet8kUrq8JINubhviwD1ta9AH2BZStziEcFPLRRStpMGKQ0OJDe1Lyl/Xzii4reRjP5y7nk62&#10;Kz59fMK1JqWmkzjagvD09n/xz33UCpZhbPgSfoBM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gi0D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6468110</wp:posOffset>
                </wp:positionV>
                <wp:extent cx="6576060" cy="251460"/>
                <wp:effectExtent l="0" t="0" r="15240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09.3pt;height:19.8pt;width:517.8pt;z-index:251675648;mso-width-relative:page;mso-height-relative:page;" coordsize="6576640,251488" o:gfxdata="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Cj&#10;zZyh3AAAAA0BAAAPAAAAAAAAAAEAIAAAACIAAABkcnMvZG93bnJldi54bWxQSwECFAAUAAAACACH&#10;TuJADtDV/pMEAADoEQAADgAAAAAAAAABACAAAAArAQAAZHJzL2Uyb0RvYy54bWxQSwUGAAAAAAYA&#10;BgBZAQAAMA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7kecib4AAADb&#10;AAAADwAAAGRycy9kb3ducmV2LnhtbEWPT2sCMRTE7wW/Q3gFL0WzihTdbtaDUvEg2Lrd+2Pzurt0&#10;8xKS1D/f3giFHoeZ+Q1TrK9mEGfyobesYDbNQBA3VvfcKviq3idLECEiaxwsk4IbBViXo6cCc20v&#10;/EnnU2xFgnDIUUEXo8ulDE1HBsPUOuLkfVtvMCbpW6k9XhLcDHKeZa/SYM9poUNHm46an9OvUdCQ&#10;3+xW9fLl4CpTH+ft1tUflVLj51n2BiLSNf6H/9p7rWCxgMeX9ANk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ecib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TorvSbcAAADb&#10;AAAADwAAAGRycy9kb3ducmV2LnhtbEWPSwvCMBCE74L/IazgTdOKL6rRgyB4UnzgeWnWtthsSpO2&#10;+u+NIHgcZuYbZr19mVK0VLvCsoJ4HIEgTq0uOFNwu+5HSxDOI2ssLZOCNznYbvq9NSbadnym9uIz&#10;ESDsElSQe18lUro0J4NubCvi4D1sbdAHWWdS19gFuCnlJIrm0mDBYSHHinY5pc9LYxRc5/K+605N&#10;S0fbZO82PuJCk1LDQRytQHh6+X/41z5oBdMZfL+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iu9J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3044825</wp:posOffset>
                </wp:positionV>
                <wp:extent cx="6576060" cy="251460"/>
                <wp:effectExtent l="0" t="0" r="15240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39.75pt;height:19.8pt;width:517.8pt;z-index:251673600;mso-width-relative:page;mso-height-relative:page;" coordsize="6576640,251488" o:gfxdata="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CWr4/HbAAAACwEAAA8AAAAAAAAAAQAgAAAAIgAAAGRycy9kb3ducmV2LnhtbFBLAQIUABQA&#10;AAAIAIdO4kAf+5upmQQAAOgRAAAOAAAAAAAAAAEAIAAAACoBAABkcnMvZTJvRG9jLnhtbFBLBQYA&#10;AAAABgAGAFkBAAA1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/jA/Eb0AAADb&#10;AAAADwAAAGRycy9kb3ducmV2LnhtbEWPQWsCMRSE7wX/Q3iCl6LZFSm6Gj0oFg9Cq+veH5vn7uLm&#10;JSSp2n/fFAo9DjPzDbPaPE0v7uRDZ1lBPslAENdWd9wouJT78RxEiMgae8uk4JsCbNaDlxUW2j74&#10;RPdzbESCcChQQRujK6QMdUsGw8Q64uRdrTcYk/SN1B4fCW56Oc2yN2mw47TQoqNtS/Xt/GUU1OS3&#10;74tq/np0pak+ps3OVZ+lUqNhni1BRHrG//Bf+6AVz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MD8R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wWN3PbcAAADb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tkU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3c9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8195945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5pt;margin-top:645.35pt;height:74.3pt;width:529.9pt;z-index:251672576;mso-width-relative:page;mso-height-relative:page;" filled="f" stroked="f" coordsize="21600,21600" o:gfxdata="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F9Krd0AAAAOAQAADwAAAAAAAAAB&#10;ACAAAAAiAAAAZHJzL2Rvd25yZXYueG1sUEsBAhQAFAAAAAgAh07iQFBTVpV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6837680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英语CET6、日语、韩语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熟悉Web、iOS和Androind开发、精通数据库、C++及Java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5pt;margin-top:538.4pt;height:74.3pt;width:529.9pt;z-index:251671552;mso-width-relative:page;mso-height-relative:page;" filled="f" stroked="f" coordsize="21600,21600" o:gfxdata="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X1rE90AAAAOAQAADwAAAAAAAAAB&#10;ACAAAAAiAAAAZHJzL2Rvd25yZXYueG1sUEsBAhQAFAAAAAgAh07iQPj3Yrt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英语CET6、日语、韩语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熟悉Web、iOS和Androind开发、精通数据库、C++及Java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4867910</wp:posOffset>
                </wp:positionV>
                <wp:extent cx="6978650" cy="1506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明泽科技技术有限公司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市场部经理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383.3pt;height:118.65pt;width:549.5pt;z-index:251670528;mso-width-relative:page;mso-height-relative:page;" filled="f" stroked="f" coordsize="21600,21600" o:gfxdata="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1BQD90AAAANAQAADwAAAAAAAAABACAA&#10;AAAiAAAAZHJzL2Rvd25yZXYueG1sUEsBAhQAFAAAAAgAh07iQDo/GW9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明泽科技技术有限公司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市场部经理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3333750</wp:posOffset>
                </wp:positionV>
                <wp:extent cx="697865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.6                 京美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科技技术有限公司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销售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262.5pt;height:118.65pt;width:549.5pt;z-index:251669504;mso-width-relative:page;mso-height-relative:page;" filled="f" stroked="f" coordsize="21600,21600" o:gfxdata="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OOJnd0AAAAMAQAADwAAAAAAAAABACAA&#10;AAAiAAAAZHJzL2Rvd25yZXYueG1sUEsBAhQAFAAAAAgAh07iQIWwCAN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.6                 京美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科技技术有限公司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销售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18D26413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4354274"/>
    <w:rsid w:val="044B421A"/>
    <w:rsid w:val="0C550E25"/>
    <w:rsid w:val="0E9C2E85"/>
    <w:rsid w:val="11351B53"/>
    <w:rsid w:val="11E475E9"/>
    <w:rsid w:val="147A44D7"/>
    <w:rsid w:val="17041FCF"/>
    <w:rsid w:val="18D26413"/>
    <w:rsid w:val="1A2A3583"/>
    <w:rsid w:val="1BC11871"/>
    <w:rsid w:val="1BCE542B"/>
    <w:rsid w:val="1C037550"/>
    <w:rsid w:val="1D104B3E"/>
    <w:rsid w:val="1D7F2BF3"/>
    <w:rsid w:val="1D9E5EC4"/>
    <w:rsid w:val="204358FA"/>
    <w:rsid w:val="205B6460"/>
    <w:rsid w:val="208B1571"/>
    <w:rsid w:val="216A315E"/>
    <w:rsid w:val="219B687C"/>
    <w:rsid w:val="24D81B80"/>
    <w:rsid w:val="255549CD"/>
    <w:rsid w:val="2678162D"/>
    <w:rsid w:val="2A67590C"/>
    <w:rsid w:val="2ED004DD"/>
    <w:rsid w:val="35380A83"/>
    <w:rsid w:val="37E80CB8"/>
    <w:rsid w:val="3E7C4091"/>
    <w:rsid w:val="46CD0A1D"/>
    <w:rsid w:val="4C785ACE"/>
    <w:rsid w:val="4EFE0819"/>
    <w:rsid w:val="521523AB"/>
    <w:rsid w:val="537E6888"/>
    <w:rsid w:val="5B5B1AE2"/>
    <w:rsid w:val="74FC737A"/>
    <w:rsid w:val="77771C8D"/>
    <w:rsid w:val="77C500BF"/>
    <w:rsid w:val="7F2C5AB1"/>
    <w:rsid w:val="7F7141D8"/>
    <w:rsid w:val="7FD30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3"/>
    <w:uiPriority w:val="99"/>
    <w:rPr>
      <w:kern w:val="2"/>
      <w:sz w:val="18"/>
      <w:szCs w:val="18"/>
    </w:rPr>
  </w:style>
  <w:style w:type="character" w:customStyle="1" w:styleId="10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6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6.dotx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2017-10-22T04:30:00Z</dcterms:created>
  <dc:creator>Administrator</dc:creator>
  <cp:lastModifiedBy>满天都是小猩猩</cp:lastModifiedBy>
  <dcterms:modified xsi:type="dcterms:W3CDTF">2023-04-17T10:05:00Z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EC5ACE6017B742679A8F4D16AC0D6641_12</vt:lpwstr>
  </property>
</Properties>
</file>