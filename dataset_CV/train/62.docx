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8D8D8"/>
  <w:body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-409575</wp:posOffset>
                </wp:positionV>
                <wp:extent cx="7455535" cy="10591165"/>
                <wp:effectExtent l="38100" t="38100" r="50165" b="38735"/>
                <wp:wrapNone/>
                <wp:docPr id="29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55535" cy="10591165"/>
                          <a:chOff x="0" y="0"/>
                          <a:chExt cx="74556" cy="105912"/>
                        </a:xfrm>
                      </wpg:grpSpPr>
                      <wps:wsp>
                        <wps:cNvPr id="27" name="矩形 229"/>
                        <wps:cNvSpPr/>
                        <wps:spPr>
                          <a:xfrm>
                            <a:off x="762" y="762"/>
                            <a:ext cx="72961" cy="18002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 w="1270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anchor="ctr" upright="1"/>
                      </wps:wsp>
                      <wps:wsp>
                        <wps:cNvPr id="28" name="矩形 230"/>
                        <wps:cNvSpPr/>
                        <wps:spPr>
                          <a:xfrm>
                            <a:off x="0" y="0"/>
                            <a:ext cx="74556" cy="105912"/>
                          </a:xfrm>
                          <a:prstGeom prst="rect">
                            <a:avLst/>
                          </a:prstGeom>
                          <a:noFill/>
                          <a:ln w="7620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-32.25pt;margin-top:-32.25pt;height:833.95pt;width:587.05pt;z-index:-251648000;mso-width-relative:page;mso-height-relative:page;" coordsize="74556,105912" o:gfxdata="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F6rHEzZAAAADQEAAA8AAAAAAAAAAQAgAAAAIgAAAGRy&#10;cy9kb3ducmV2LnhtbFBLAQIUABQAAAAIAIdO4kB3Vy/frwIAAKQHAAAOAAAAAAAAAAEAIAAAACgB&#10;AABkcnMvZTJvRG9jLnhtbFBLBQYAAAAABgAGAFkBAABJBgAAAAA=&#10;">
                <o:lock v:ext="edit" aspectratio="f"/>
                <v:rect id="矩形 229" o:spid="_x0000_s1026" o:spt="1" style="position:absolute;left:762;top:762;height:18002;width:72961;v-text-anchor:middle;" fillcolor="#ED7D31" filled="t" stroked="t" coordsize="21600,21600" o:gfxdata="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2Ga4a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ED7D31" joinstyle="miter"/>
                  <v:imagedata o:title=""/>
                  <o:lock v:ext="edit" aspectratio="f"/>
                </v:rect>
                <v:rect id="矩形 230" o:spid="_x0000_s1026" o:spt="1" style="position:absolute;left:0;top:0;height:105912;width:74556;v-text-anchor:middle;" filled="f" stroked="t" coordsize="21600,21600" o:gfxdata="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SjcVbgAAADbAAAA&#10;DwAAAAAAAAABACAAAAAiAAAAZHJzL2Rvd25yZXYueG1sUEsBAhQAFAAAAAgAh07iQDMvBZ47AAAA&#10;OQAAABAAAAAAAAAAAQAgAAAABwEAAGRycy9zaGFwZXhtbC54bWxQSwUGAAAAAAYABgBbAQAAsQMA&#10;AAAA&#10;">
                  <v:fill on="f" focussize="0,0"/>
                  <v:stroke weight="6pt" color="#ED7D31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snapToGrid w:val="0"/>
        <w:jc w:val="center"/>
        <w:rPr>
          <w:rFonts w:ascii="微软雅黑" w:hAnsi="微软雅黑" w:eastAsia="微软雅黑"/>
          <w:b/>
          <w:color w:val="FFFFFF"/>
          <w:sz w:val="48"/>
          <w:szCs w:val="48"/>
        </w:rPr>
      </w:pPr>
      <w:r>
        <w:rPr>
          <w:rFonts w:hint="eastAsia" w:ascii="Arial Black" w:hAnsi="Arial Black" w:eastAsia="微软雅黑"/>
          <w:b/>
          <w:color w:val="FFFFFF"/>
          <w:sz w:val="48"/>
          <w:szCs w:val="48"/>
          <w:lang w:eastAsia="zh-CN"/>
        </w:rPr>
        <w:t>林雅慧</w:t>
      </w:r>
      <w:r>
        <w:rPr>
          <w:rFonts w:hint="eastAsia" w:ascii="Arial Black" w:hAnsi="Arial Black" w:eastAsia="微软雅黑"/>
          <w:b/>
          <w:color w:val="FFFFFF"/>
          <w:sz w:val="48"/>
          <w:szCs w:val="48"/>
          <w:lang w:val="en-US" w:eastAsia="zh-CN"/>
        </w:rPr>
        <w:t>NESSON</w:t>
      </w:r>
    </w:p>
    <w:p>
      <w:pPr>
        <w:snapToGrid w:val="0"/>
        <w:jc w:val="center"/>
        <w:rPr>
          <w:rFonts w:ascii="微软雅黑" w:hAnsi="微软雅黑" w:eastAsia="微软雅黑"/>
          <w:color w:val="FFFFFF"/>
          <w:sz w:val="28"/>
          <w:szCs w:val="28"/>
        </w:rPr>
      </w:pPr>
      <w:r>
        <w:rPr>
          <w:rFonts w:ascii="微软雅黑" w:hAnsi="微软雅黑" w:eastAsia="微软雅黑"/>
          <w:color w:val="FFFFFF"/>
          <w:sz w:val="28"/>
          <w:szCs w:val="28"/>
        </w:rPr>
        <w:t>市场拓展</w:t>
      </w:r>
      <w:r>
        <w:rPr>
          <w:rFonts w:hint="eastAsia" w:ascii="微软雅黑" w:hAnsi="微软雅黑" w:eastAsia="微软雅黑"/>
          <w:color w:val="FFFFFF"/>
          <w:sz w:val="28"/>
          <w:szCs w:val="28"/>
        </w:rPr>
        <w:t>/策划</w:t>
      </w:r>
    </w:p>
    <w:p>
      <w:pPr>
        <w:snapToGrid w:val="0"/>
        <w:rPr>
          <w:rFonts w:ascii="微软雅黑" w:hAnsi="微软雅黑" w:eastAsia="微软雅黑"/>
          <w:color w:val="FFFFFF"/>
        </w:rPr>
      </w:pPr>
      <w:r>
        <w:rPr>
          <w:rFonts w:ascii="微软雅黑" w:hAnsi="微软雅黑" w:eastAsia="微软雅黑"/>
          <w:color w:val="FFFFFF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143510</wp:posOffset>
                </wp:positionV>
                <wp:extent cx="485775" cy="0"/>
                <wp:effectExtent l="0" t="0" r="0" b="0"/>
                <wp:wrapNone/>
                <wp:docPr id="52" name="直接连接符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280" o:spid="_x0000_s1026" o:spt="20" style="position:absolute;left:0pt;margin-left:243.75pt;margin-top:11.3pt;height:0pt;width:38.25pt;z-index:251684864;mso-width-relative:page;mso-height-relative:page;" filled="f" stroked="t" coordsize="21600,21600" o:gfxdata="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5cUmA2AAAAAkBAAAPAAAAAAAAAAEAIAAAACIAAABkcnMvZG93bnJl&#10;di54bWxQSwECFAAUAAAACACHTuJAeDyGaP0BAADxAwAADgAAAAAAAAABACAAAAAnAQAAZHJzL2Uy&#10;b0RvYy54bWxQSwUGAAAAAAYABgBZAQAAlgUAAAAA&#10;">
                <v:fill on="f" focussize="0,0"/>
                <v:stroke weight="3pt" color="#FFFFFF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  <w:color w:val="FFFFFF"/>
        </w:rPr>
      </w:pPr>
      <w:r>
        <w:rPr>
          <w:rFonts w:ascii="微软雅黑" w:hAnsi="微软雅黑" w:eastAsia="微软雅黑"/>
          <w:color w:val="FFFFF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-334010</wp:posOffset>
                </wp:positionH>
                <wp:positionV relativeFrom="paragraph">
                  <wp:posOffset>297180</wp:posOffset>
                </wp:positionV>
                <wp:extent cx="7296150" cy="0"/>
                <wp:effectExtent l="0" t="0" r="0" b="0"/>
                <wp:wrapNone/>
                <wp:docPr id="232" name="直接连接符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08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C3C3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6.3pt;margin-top:23.4pt;height:0pt;width:574.5pt;z-index:251669504;mso-width-relative:page;mso-height-relative:page;" filled="f" stroked="t" coordsize="21600,21600" o:gfxdata="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26rJv2AAAAAoB&#10;AAAPAAAAAAAAAAEAIAAAACIAAABkcnMvZG93bnJldi54bWxQSwECFAAUAAAACACHTuJAw+m/WuIB&#10;AACsAwAADgAAAAAAAAABACAAAAAnAQAAZHJzL2Uyb0RvYy54bWxQSwUGAAAAAAYABgBZAQAAewUA&#10;AAAA&#10;">
                <v:fill on="f" focussize="0,0"/>
                <v:stroke color="#3C3C3C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  <w:color w:val="FFFFFF"/>
        </w:rPr>
      </w:pPr>
      <w:r>
        <w:rPr>
          <w:rFonts w:ascii="微软雅黑" w:hAnsi="微软雅黑" w:eastAsia="微软雅黑"/>
          <w:color w:val="FFFFF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4390390</wp:posOffset>
                </wp:positionH>
                <wp:positionV relativeFrom="paragraph">
                  <wp:posOffset>135255</wp:posOffset>
                </wp:positionV>
                <wp:extent cx="0" cy="8439150"/>
                <wp:effectExtent l="4445" t="0" r="14605" b="0"/>
                <wp:wrapNone/>
                <wp:docPr id="233" name="直接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39150"/>
                        </a:xfrm>
                        <a:prstGeom prst="line">
                          <a:avLst/>
                        </a:prstGeom>
                        <a:ln>
                          <a:solidFill>
                            <a:srgbClr val="3C3C3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7pt;margin-top:10.65pt;height:664.5pt;width:0pt;z-index:251670528;mso-width-relative:page;mso-height-relative:page;" filled="f" stroked="t" coordsize="21600,21600" o:gfxdata="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GmrcHZAAAACwEA&#10;AA8AAAAAAAAAAQAgAAAAIgAAAGRycy9kb3ducmV2LnhtbFBLAQIUABQAAAAIAIdO4kAS3Fsx4AEA&#10;AKwDAAAOAAAAAAAAAAEAIAAAACgBAABkcnMvZTJvRG9jLnhtbFBLBQYAAAAABgAGAFkBAAB6BQAA&#10;AAA=&#10;">
                <v:fill on="f" focussize="0,0"/>
                <v:stroke color="#3C3C3C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FFFFF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135255</wp:posOffset>
                </wp:positionV>
                <wp:extent cx="0" cy="2381250"/>
                <wp:effectExtent l="4445" t="0" r="14605" b="0"/>
                <wp:wrapNone/>
                <wp:docPr id="30" name="直接连接符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238" o:spid="_x0000_s1026" o:spt="20" style="position:absolute;left:0pt;margin-left:133.45pt;margin-top:10.65pt;height:187.5pt;width:0pt;z-index:251671552;mso-width-relative:page;mso-height-relative:page;" filled="f" stroked="t" coordsize="21600,21600" o:gfxdata="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/Xw/9dcAAAAKAQAADwAAAAAAAAABACAAAAAiAAAAZHJzL2Rvd25yZXYueG1s&#10;UEsBAhQAFAAAAAgAh07iQB15ytn5AQAA8QMAAA4AAAAAAAAAAQAgAAAAJgEAAGRycy9lMm9Eb2Mu&#10;eG1sUEsFBgAAAAAGAAYAWQEAAJEFAAAAAA=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  <w:color w:val="ED7D31"/>
          <w:sz w:val="24"/>
          <w:szCs w:val="24"/>
        </w:rPr>
      </w:pPr>
      <w:r>
        <w:rPr>
          <w:color w:val="59595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4466590</wp:posOffset>
                </wp:positionH>
                <wp:positionV relativeFrom="page">
                  <wp:posOffset>4202430</wp:posOffset>
                </wp:positionV>
                <wp:extent cx="2494915" cy="0"/>
                <wp:effectExtent l="0" t="0" r="0" b="0"/>
                <wp:wrapNone/>
                <wp:docPr id="246" name="直接连接符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491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C3C3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1.7pt;margin-top:330.9pt;height:0pt;width:196.45pt;mso-position-vertical-relative:page;z-index:251673600;mso-width-relative:page;mso-height-relative:page;" filled="f" stroked="t" coordsize="21600,21600" o:gfxdata="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QFS7Y2QAAAAwB&#10;AAAPAAAAAAAAAAEAIAAAACIAAABkcnMvZG93bnJldi54bWxQSwECFAAUAAAACACHTuJAOqxkNuEB&#10;AACsAwAADgAAAAAAAAABACAAAAAoAQAAZHJzL2Uyb0RvYy54bWxQSwUGAAAAAAYABgBZAQAAewUA&#10;AAAA&#10;">
                <v:fill on="f" focussize="0,0"/>
                <v:stroke color="#3C3C3C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napToGrid w:val="0"/>
        <w:ind w:left="4410" w:leftChars="2100"/>
        <w:rPr>
          <w:rFonts w:ascii="微软雅黑" w:hAnsi="微软雅黑" w:eastAsia="微软雅黑"/>
          <w:color w:val="FFFFFF"/>
        </w:rPr>
      </w:pPr>
      <w:r>
        <w:rPr>
          <w:rFonts w:ascii="微软雅黑" w:hAnsi="微软雅黑" w:eastAsia="微软雅黑"/>
          <w:color w:val="ED7D3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4827270</wp:posOffset>
                </wp:positionH>
                <wp:positionV relativeFrom="page">
                  <wp:posOffset>3877310</wp:posOffset>
                </wp:positionV>
                <wp:extent cx="1558925" cy="45085"/>
                <wp:effectExtent l="12700" t="12700" r="28575" b="18415"/>
                <wp:wrapNone/>
                <wp:docPr id="58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925" cy="45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ED7D3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26" o:spt="2" style="position:absolute;left:0pt;margin-left:380.1pt;margin-top:305.3pt;height:3.55pt;width:122.75pt;mso-position-vertical-relative:page;z-index:251691008;v-text-anchor:middle;mso-width-relative:page;mso-height-relative:page;" filled="f" stroked="t" coordsize="21600,21600" arcsize="0.166666666666667" o:gfxdata="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4NLIjXAAAADAEAAA8AAAAAAAAAAQAgAAAAIgAAAGRycy9k&#10;b3ducmV2LnhtbFBLAQIUABQAAAAIAIdO4kDiwgA2dQIAAM4EAAAOAAAAAAAAAAEAIAAAACYBAABk&#10;cnMvZTJvRG9jLnhtbFBLBQYAAAAABgAGAFkBAAANBgAAAAA=&#10;">
                <v:fill on="f" focussize="0,0"/>
                <v:stroke weight="2pt" color="#ED7D31 [3204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 w:eastAsia="微软雅黑"/>
          <w:color w:val="ED7D3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4827270</wp:posOffset>
                </wp:positionH>
                <wp:positionV relativeFrom="page">
                  <wp:posOffset>3903980</wp:posOffset>
                </wp:positionV>
                <wp:extent cx="1305560" cy="0"/>
                <wp:effectExtent l="0" t="24130" r="8890" b="33020"/>
                <wp:wrapNone/>
                <wp:docPr id="59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5560" cy="0"/>
                        </a:xfrm>
                        <a:prstGeom prst="line">
                          <a:avLst/>
                        </a:prstGeom>
                        <a:ln w="48260">
                          <a:solidFill>
                            <a:srgbClr val="ED7D3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o:spt="20" style="position:absolute;left:0pt;margin-left:380.1pt;margin-top:307.4pt;height:0pt;width:102.8pt;mso-position-vertical-relative:page;z-index:251692032;mso-width-relative:page;mso-height-relative:page;" filled="f" stroked="t" coordsize="21600,21600" o:gfxdata="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ChpUrZAAAA&#10;CwEAAA8AAAAAAAAAAQAgAAAAIgAAAGRycy9kb3ducmV2LnhtbFBLAQIUABQAAAAIAIdO4kBlMzm8&#10;4wEAAKsDAAAOAAAAAAAAAAEAIAAAACgBAABkcnMvZTJvRG9jLnhtbFBLBQYAAAAABgAGAFkBAAB9&#10;BQAAAAA=&#10;">
                <v:fill on="f" focussize="0,0"/>
                <v:stroke weight="3.8pt" color="#ED7D31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ED7D3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4827270</wp:posOffset>
                </wp:positionH>
                <wp:positionV relativeFrom="page">
                  <wp:posOffset>3481705</wp:posOffset>
                </wp:positionV>
                <wp:extent cx="1558925" cy="45085"/>
                <wp:effectExtent l="12700" t="12700" r="28575" b="18415"/>
                <wp:wrapNone/>
                <wp:docPr id="56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925" cy="45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ED7D3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26" o:spt="2" style="position:absolute;left:0pt;margin-left:380.1pt;margin-top:274.15pt;height:3.55pt;width:122.75pt;mso-position-vertical-relative:page;z-index:251688960;v-text-anchor:middle;mso-width-relative:page;mso-height-relative:page;" filled="f" stroked="t" coordsize="21600,21600" arcsize="0.166666666666667" o:gfxdata="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hlWpnZAAAADAEAAA8AAAAAAAAAAQAgAAAAIgAAAGRy&#10;cy9kb3ducmV2LnhtbFBLAQIUABQAAAAIAIdO4kCBz/58dgIAAM4EAAAOAAAAAAAAAAEAIAAAACgB&#10;AABkcnMvZTJvRG9jLnhtbFBLBQYAAAAABgAGAFkBAAAQBgAAAAA=&#10;">
                <v:fill on="f" focussize="0,0"/>
                <v:stroke weight="2pt" color="#ED7D31 [3204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 w:eastAsia="微软雅黑"/>
          <w:color w:val="ED7D3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4827270</wp:posOffset>
                </wp:positionH>
                <wp:positionV relativeFrom="page">
                  <wp:posOffset>3499485</wp:posOffset>
                </wp:positionV>
                <wp:extent cx="1305560" cy="0"/>
                <wp:effectExtent l="0" t="24130" r="8890" b="33020"/>
                <wp:wrapNone/>
                <wp:docPr id="57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5560" cy="0"/>
                        </a:xfrm>
                        <a:prstGeom prst="line">
                          <a:avLst/>
                        </a:prstGeom>
                        <a:ln w="48260">
                          <a:solidFill>
                            <a:srgbClr val="ED7D3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380.1pt;margin-top:275.55pt;height:0pt;width:102.8pt;mso-position-vertical-relative:page;z-index:251689984;mso-width-relative:page;mso-height-relative:page;" filled="f" stroked="t" coordsize="21600,21600" o:gfxdata="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jGdq1dkAAAAL&#10;AQAADwAAAAAAAAABACAAAAAiAAAAZHJzL2Rvd25yZXYueG1sUEsBAhQAFAAAAAgAh07iQHRAQcni&#10;AQAAqwMAAA4AAAAAAAAAAQAgAAAAKAEAAGRycy9lMm9Eb2MueG1sUEsFBgAAAAAGAAYAWQEAAHwF&#10;AAAAAA==&#10;">
                <v:fill on="f" focussize="0,0"/>
                <v:stroke weight="3.8pt" color="#ED7D31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ED7D3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4827270</wp:posOffset>
                </wp:positionH>
                <wp:positionV relativeFrom="page">
                  <wp:posOffset>3103880</wp:posOffset>
                </wp:positionV>
                <wp:extent cx="1558925" cy="45085"/>
                <wp:effectExtent l="12700" t="12700" r="28575" b="18415"/>
                <wp:wrapNone/>
                <wp:docPr id="54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925" cy="45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ED7D3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26" o:spt="2" style="position:absolute;left:0pt;margin-left:380.1pt;margin-top:244.4pt;height:3.55pt;width:122.75pt;mso-position-vertical-relative:page;z-index:251686912;v-text-anchor:middle;mso-width-relative:page;mso-height-relative:page;" filled="f" stroked="t" coordsize="21600,21600" arcsize="0.166666666666667" o:gfxdata="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6ND422AAAAAwBAAAPAAAAAAAAAAEAIAAAACIAAABkcnMv&#10;ZG93bnJldi54bWxQSwECFAAUAAAACACHTuJAeqIh7nUCAADOBAAADgAAAAAAAAABACAAAAAnAQAA&#10;ZHJzL2Uyb0RvYy54bWxQSwUGAAAAAAYABgBZAQAADgYAAAAA&#10;">
                <v:fill on="f" focussize="0,0"/>
                <v:stroke weight="2pt" color="#ED7D31 [3204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 w:eastAsia="微软雅黑"/>
          <w:color w:val="ED7D3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4827270</wp:posOffset>
                </wp:positionH>
                <wp:positionV relativeFrom="page">
                  <wp:posOffset>3121025</wp:posOffset>
                </wp:positionV>
                <wp:extent cx="1305560" cy="0"/>
                <wp:effectExtent l="0" t="24130" r="8890" b="33020"/>
                <wp:wrapNone/>
                <wp:docPr id="55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5560" cy="0"/>
                        </a:xfrm>
                        <a:prstGeom prst="line">
                          <a:avLst/>
                        </a:prstGeom>
                        <a:ln w="48260">
                          <a:solidFill>
                            <a:srgbClr val="ED7D3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380.1pt;margin-top:245.75pt;height:0pt;width:102.8pt;mso-position-vertical-relative:page;z-index:251687936;mso-width-relative:page;mso-height-relative:page;" filled="f" stroked="t" coordsize="21600,21600" o:gfxdata="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1uLgl2QAAAAsB&#10;AAAPAAAAAAAAAAEAIAAAACIAAABkcnMvZG93bnJldi54bWxQSwECFAAUAAAACACHTuJA13XhTeEB&#10;AACqAwAADgAAAAAAAAABACAAAAAoAQAAZHJzL2Uyb0RvYy54bWxQSwUGAAAAAAYABgBZAQAAewUA&#10;AAAA&#10;">
                <v:fill on="f" focussize="0,0"/>
                <v:stroke weight="3.8pt" color="#ED7D31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FFFFF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4465955</wp:posOffset>
                </wp:positionH>
                <wp:positionV relativeFrom="page">
                  <wp:posOffset>2373630</wp:posOffset>
                </wp:positionV>
                <wp:extent cx="2228850" cy="1895475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895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ED7D3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D7D31"/>
                                <w:sz w:val="24"/>
                                <w:szCs w:val="24"/>
                                <w:lang w:val="zh-CN"/>
                              </w:rPr>
                              <w:t>技能</w:t>
                            </w:r>
                            <w:r>
                              <w:rPr>
                                <w:rFonts w:ascii="微软雅黑" w:hAnsi="微软雅黑" w:eastAsia="微软雅黑"/>
                                <w:color w:val="ED7D31"/>
                                <w:sz w:val="24"/>
                                <w:szCs w:val="24"/>
                                <w:lang w:val="zh-CN"/>
                              </w:rPr>
                              <w:t>水平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</w:rPr>
                              <w:t>ADOBE PHOTOSHOP</w:t>
                            </w: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</w:rPr>
                              <w:t>MICROSOFT WORD</w:t>
                            </w: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</w:rPr>
                              <w:t>MICROSOFT POWERPOINT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51.65pt;margin-top:186.9pt;height:149.25pt;width:175.5pt;mso-position-horizontal-relative:margin;mso-position-vertical-relative:page;z-index:251660288;mso-width-relative:page;mso-height-relative:page;" filled="f" stroked="f" coordsize="21600,21600" o:gfxdata="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Wq7HXYAAAADAEAAA8AAAAAAAAAAQAgAAAAIgAAAGRycy9kb3ducmV2LnhtbFBLAQIUABQA&#10;AAAIAIdO4kD4ORzMKQIAADkEAAAOAAAAAAAAAAEAIAAAACc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ED7D3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D7D31"/>
                          <w:sz w:val="24"/>
                          <w:szCs w:val="24"/>
                          <w:lang w:val="zh-CN"/>
                        </w:rPr>
                        <w:t>技能</w:t>
                      </w:r>
                      <w:r>
                        <w:rPr>
                          <w:rFonts w:ascii="微软雅黑" w:hAnsi="微软雅黑" w:eastAsia="微软雅黑"/>
                          <w:color w:val="ED7D31"/>
                          <w:sz w:val="24"/>
                          <w:szCs w:val="24"/>
                          <w:lang w:val="zh-CN"/>
                        </w:rPr>
                        <w:t>水平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</w:rPr>
                        <w:t>ADOBE PHOTOSHOP</w:t>
                      </w: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</w:rPr>
                      </w:pPr>
                    </w:p>
                    <w:p>
                      <w:pPr>
                        <w:ind w:firstLine="424" w:firstLineChars="236"/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</w:rPr>
                        <w:t>MICROSOFT WORD</w:t>
                      </w: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</w:rPr>
                      </w:pPr>
                    </w:p>
                    <w:p>
                      <w:pPr>
                        <w:ind w:firstLine="424" w:firstLineChars="236"/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</w:rPr>
                        <w:t>MICROSOFT POWERPOINT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4799330</wp:posOffset>
                </wp:positionH>
                <wp:positionV relativeFrom="paragraph">
                  <wp:posOffset>123190</wp:posOffset>
                </wp:positionV>
                <wp:extent cx="1571625" cy="0"/>
                <wp:effectExtent l="0" t="0" r="0" b="0"/>
                <wp:wrapNone/>
                <wp:docPr id="42" name="组合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0"/>
                          <a:chOff x="0" y="0"/>
                          <a:chExt cx="15714" cy="0"/>
                        </a:xfrm>
                      </wpg:grpSpPr>
                      <wps:wsp>
                        <wps:cNvPr id="40" name="直接连接符 266"/>
                        <wps:cNvCnPr/>
                        <wps:spPr>
                          <a:xfrm>
                            <a:off x="0" y="0"/>
                            <a:ext cx="3617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" name="直接连接符 267"/>
                        <wps:cNvCnPr/>
                        <wps:spPr>
                          <a:xfrm>
                            <a:off x="12096" y="0"/>
                            <a:ext cx="3618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5" o:spid="_x0000_s1026" o:spt="203" style="position:absolute;left:0pt;margin-left:377.9pt;margin-top:9.7pt;height:0pt;width:123.75pt;z-index:251680768;mso-width-relative:page;mso-height-relative:page;" coordsize="15714,0" o:gfxdata="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Xdl4EtkAAAAK&#10;AQAADwAAAAAAAAABACAAAAAiAAAAZHJzL2Rvd25yZXYueG1sUEsBAhQAFAAAAAgAh07iQDAhQMaN&#10;AgAAKAcAAA4AAAAAAAAAAQAgAAAAKAEAAGRycy9lMm9Eb2MueG1sUEsFBgAAAAAGAAYAWQEAACcG&#10;AAAAAA==&#10;">
                <o:lock v:ext="edit" aspectratio="f"/>
                <v:line id="直接连接符 266" o:spid="_x0000_s1026" o:spt="20" style="position:absolute;left:0;top:0;height:0;width:3617;" filled="f" stroked="t" coordsize="21600,21600" o:gfxdata="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H/xOr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ED7D31" joinstyle="miter"/>
                  <v:imagedata o:title=""/>
                  <o:lock v:ext="edit" aspectratio="f"/>
                </v:line>
                <v:line id="直接连接符 267" o:spid="_x0000_s1026" o:spt="20" style="position:absolute;left:12096;top:0;height:0;width:3618;" filled="f" stroked="t" coordsize="21600,21600" o:gfxdata="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M1Sh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ED7D31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  <w:color w:val="FFFFFF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123825</wp:posOffset>
                </wp:positionV>
                <wp:extent cx="1438275" cy="9525"/>
                <wp:effectExtent l="0" t="0" r="0" b="0"/>
                <wp:wrapNone/>
                <wp:docPr id="33" name="组合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9525"/>
                          <a:chOff x="0" y="0"/>
                          <a:chExt cx="14382" cy="95"/>
                        </a:xfrm>
                      </wpg:grpSpPr>
                      <wps:wsp>
                        <wps:cNvPr id="31" name="直接连接符 252"/>
                        <wps:cNvCnPr/>
                        <wps:spPr>
                          <a:xfrm>
                            <a:off x="0" y="95"/>
                            <a:ext cx="3619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" name="直接连接符 254"/>
                        <wps:cNvCnPr/>
                        <wps:spPr>
                          <a:xfrm>
                            <a:off x="10763" y="0"/>
                            <a:ext cx="3619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8" o:spid="_x0000_s1026" o:spt="203" style="position:absolute;left:0pt;margin-left:180pt;margin-top:9.75pt;height:0.75pt;width:113.25pt;z-index:251677696;mso-width-relative:page;mso-height-relative:page;" coordsize="14382,95" o:gfxdata="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UVPnb2QAAAAkB&#10;AAAPAAAAAAAAAAEAIAAAACIAAABkcnMvZG93bnJldi54bWxQSwECFAAUAAAACACHTuJA0Om27IwC&#10;AAAtBwAADgAAAAAAAAABACAAAAAoAQAAZHJzL2Uyb0RvYy54bWxQSwUGAAAAAAYABgBZAQAAJgYA&#10;AAAA&#10;">
                <o:lock v:ext="edit" aspectratio="f"/>
                <v:line id="直接连接符 252" o:spid="_x0000_s1026" o:spt="20" style="position:absolute;left:0;top:95;height:0;width:3619;" filled="f" stroked="t" coordsize="21600,21600" o:gfxdata="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NSfc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ED7D31" joinstyle="miter"/>
                  <v:imagedata o:title=""/>
                  <o:lock v:ext="edit" aspectratio="f"/>
                </v:line>
                <v:line id="直接连接符 254" o:spid="_x0000_s1026" o:spt="20" style="position:absolute;left:10763;top:0;height:0;width:3619;" filled="f" stroked="t" coordsize="21600,21600" o:gfxdata="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57mr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ED7D31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ED7D31"/>
          <w:sz w:val="24"/>
          <w:szCs w:val="24"/>
        </w:rPr>
        <w:t>关于我</w:t>
      </w:r>
    </w:p>
    <w:p>
      <w:pPr>
        <w:snapToGrid w:val="0"/>
        <w:ind w:left="3150" w:leftChars="1500" w:right="3780" w:rightChars="1800"/>
        <w:rPr>
          <w:rFonts w:ascii="微软雅黑" w:hAnsi="微软雅黑" w:eastAsia="微软雅黑"/>
          <w:sz w:val="18"/>
          <w:szCs w:val="18"/>
        </w:rPr>
      </w:pPr>
    </w:p>
    <w:p>
      <w:pPr>
        <w:snapToGrid w:val="0"/>
        <w:ind w:left="3150" w:leftChars="1500" w:right="3780" w:rightChars="180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rFonts w:ascii="微软雅黑" w:hAnsi="微软雅黑" w:eastAsia="微软雅黑"/>
          <w:color w:val="595959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4563110</wp:posOffset>
                </wp:positionH>
                <wp:positionV relativeFrom="paragraph">
                  <wp:posOffset>34290</wp:posOffset>
                </wp:positionV>
                <wp:extent cx="189230" cy="1008380"/>
                <wp:effectExtent l="7620" t="7620" r="12700" b="1270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30" cy="1008380"/>
                          <a:chOff x="0" y="0"/>
                          <a:chExt cx="1892" cy="10083"/>
                        </a:xfrm>
                      </wpg:grpSpPr>
                      <wps:wsp>
                        <wps:cNvPr id="2" name="椭圆 247"/>
                        <wps:cNvSpPr>
                          <a:spLocks noChangeAspect="1"/>
                        </wps:cNvSpPr>
                        <wps:spPr>
                          <a:xfrm>
                            <a:off x="95" y="0"/>
                            <a:ext cx="1797" cy="1797"/>
                          </a:xfrm>
                          <a:prstGeom prst="ellipse">
                            <a:avLst/>
                          </a:prstGeom>
                          <a:solidFill>
                            <a:srgbClr val="ED7D31"/>
                          </a:solidFill>
                          <a:ln w="15875" cap="flat" cmpd="sng">
                            <a:solidFill>
                              <a:srgbClr val="ED7D3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3" name="椭圆 250"/>
                        <wps:cNvSpPr>
                          <a:spLocks noChangeAspect="1"/>
                        </wps:cNvSpPr>
                        <wps:spPr>
                          <a:xfrm>
                            <a:off x="0" y="4381"/>
                            <a:ext cx="1797" cy="1797"/>
                          </a:xfrm>
                          <a:prstGeom prst="ellipse">
                            <a:avLst/>
                          </a:prstGeom>
                          <a:solidFill>
                            <a:srgbClr val="ED7D31"/>
                          </a:solidFill>
                          <a:ln w="15875" cap="flat" cmpd="sng">
                            <a:solidFill>
                              <a:srgbClr val="ED7D3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4" name="椭圆 253"/>
                        <wps:cNvSpPr>
                          <a:spLocks noChangeAspect="1"/>
                        </wps:cNvSpPr>
                        <wps:spPr>
                          <a:xfrm>
                            <a:off x="0" y="8286"/>
                            <a:ext cx="1797" cy="1797"/>
                          </a:xfrm>
                          <a:prstGeom prst="ellipse">
                            <a:avLst/>
                          </a:prstGeom>
                          <a:solidFill>
                            <a:srgbClr val="ED7D31"/>
                          </a:solidFill>
                          <a:ln w="15875" cap="flat" cmpd="sng">
                            <a:solidFill>
                              <a:srgbClr val="ED7D3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9.3pt;margin-top:2.7pt;height:79.4pt;width:14.9pt;z-index:251661312;mso-width-relative:page;mso-height-relative:page;" coordsize="1892,10083" o:gfxdata="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D8xA+22QAAAAkBAAAPAAAA&#10;AAAAAAEAIAAAACIAAABkcnMvZG93bnJldi54bWxQSwECFAAUAAAACACHTuJAhHBkG78CAABjCgAA&#10;DgAAAAAAAAABACAAAAAoAQAAZHJzL2Uyb0RvYy54bWxQSwUGAAAAAAYABgBZAQAAWQYAAAAA&#10;">
                <o:lock v:ext="edit" aspectratio="f"/>
                <v:shape id="椭圆 247" o:spid="_x0000_s1026" o:spt="3" type="#_x0000_t3" style="position:absolute;left:95;top:0;height:1797;width:1797;" fillcolor="#ED7D31" filled="t" stroked="t" coordsize="21600,21600" o:gfxdata="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O28+vQAA&#10;ANoAAAAPAAAAAAAAAAEAIAAAACIAAABkcnMvZG93bnJldi54bWxQSwECFAAUAAAACACHTuJAMy8F&#10;njsAAAA5AAAAEAAAAAAAAAABACAAAAAMAQAAZHJzL3NoYXBleG1sLnhtbFBLBQYAAAAABgAGAFsB&#10;AAC2AwAAAAA=&#10;">
                  <v:fill on="t" focussize="0,0"/>
                  <v:stroke weight="1.25pt" color="#ED7D31" joinstyle="round"/>
                  <v:imagedata o:title=""/>
                  <o:lock v:ext="edit" aspectratio="t"/>
                </v:shape>
                <v:shape id="椭圆 250" o:spid="_x0000_s1026" o:spt="3" type="#_x0000_t3" style="position:absolute;left:0;top:4381;height:1797;width:1797;" fillcolor="#ED7D31" filled="t" stroked="t" coordsize="21600,21600" o:gfxdata="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d8qlvQAA&#10;ANoAAAAPAAAAAAAAAAEAIAAAACIAAABkcnMvZG93bnJldi54bWxQSwECFAAUAAAACACHTuJAMy8F&#10;njsAAAA5AAAAEAAAAAAAAAABACAAAAAMAQAAZHJzL3NoYXBleG1sLnhtbFBLBQYAAAAABgAGAFsB&#10;AAC2AwAAAAA=&#10;">
                  <v:fill on="t" focussize="0,0"/>
                  <v:stroke weight="1.25pt" color="#ED7D31" joinstyle="round"/>
                  <v:imagedata o:title=""/>
                  <o:lock v:ext="edit" aspectratio="t"/>
                </v:shape>
                <v:shape id="椭圆 253" o:spid="_x0000_s1026" o:spt="3" type="#_x0000_t3" style="position:absolute;left:0;top:8286;height:1797;width:1797;" fillcolor="#ED7D31" filled="t" stroked="t" coordsize="21600,21600" o:gfxdata="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nlLRvQAA&#10;ANoAAAAPAAAAAAAAAAEAIAAAACIAAABkcnMvZG93bnJldi54bWxQSwECFAAUAAAACACHTuJAMy8F&#10;njsAAAA5AAAAEAAAAAAAAAABACAAAAAMAQAAZHJzL3NoYXBleG1sLnhtbFBLBQYAAAAABgAGAFsB&#10;AAC2AwAAAAA=&#10;">
                  <v:fill on="t" focussize="0,0"/>
                  <v:stroke weight="1.25pt" color="#ED7D31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color w:val="595959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4582160</wp:posOffset>
                </wp:positionH>
                <wp:positionV relativeFrom="paragraph">
                  <wp:posOffset>62865</wp:posOffset>
                </wp:positionV>
                <wp:extent cx="142875" cy="942975"/>
                <wp:effectExtent l="40640" t="8890" r="45085" b="38735"/>
                <wp:wrapNone/>
                <wp:docPr id="9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" cy="942975"/>
                          <a:chOff x="0" y="0"/>
                          <a:chExt cx="1428" cy="9429"/>
                        </a:xfrm>
                      </wpg:grpSpPr>
                      <wps:wsp>
                        <wps:cNvPr id="6" name="十字箭头 255"/>
                        <wps:cNvSpPr/>
                        <wps:spPr>
                          <a:xfrm>
                            <a:off x="190" y="0"/>
                            <a:ext cx="1238" cy="11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57150"/>
                              </a:cxn>
                              <a:cxn ang="0">
                                <a:pos x="25718" y="31433"/>
                              </a:cxn>
                              <a:cxn ang="0">
                                <a:pos x="25718" y="44291"/>
                              </a:cxn>
                              <a:cxn ang="0">
                                <a:pos x="49054" y="44291"/>
                              </a:cxn>
                              <a:cxn ang="0">
                                <a:pos x="49054" y="25718"/>
                              </a:cxn>
                              <a:cxn ang="0">
                                <a:pos x="36195" y="25718"/>
                              </a:cxn>
                              <a:cxn ang="0">
                                <a:pos x="61913" y="0"/>
                              </a:cxn>
                              <a:cxn ang="0">
                                <a:pos x="87630" y="25718"/>
                              </a:cxn>
                              <a:cxn ang="0">
                                <a:pos x="74771" y="25718"/>
                              </a:cxn>
                              <a:cxn ang="0">
                                <a:pos x="74771" y="44291"/>
                              </a:cxn>
                              <a:cxn ang="0">
                                <a:pos x="98108" y="44291"/>
                              </a:cxn>
                              <a:cxn ang="0">
                                <a:pos x="98108" y="31433"/>
                              </a:cxn>
                              <a:cxn ang="0">
                                <a:pos x="123825" y="57150"/>
                              </a:cxn>
                              <a:cxn ang="0">
                                <a:pos x="98108" y="82868"/>
                              </a:cxn>
                              <a:cxn ang="0">
                                <a:pos x="98108" y="70009"/>
                              </a:cxn>
                              <a:cxn ang="0">
                                <a:pos x="74771" y="70009"/>
                              </a:cxn>
                              <a:cxn ang="0">
                                <a:pos x="74771" y="88583"/>
                              </a:cxn>
                              <a:cxn ang="0">
                                <a:pos x="87630" y="88583"/>
                              </a:cxn>
                              <a:cxn ang="0">
                                <a:pos x="61913" y="114300"/>
                              </a:cxn>
                              <a:cxn ang="0">
                                <a:pos x="36195" y="88583"/>
                              </a:cxn>
                              <a:cxn ang="0">
                                <a:pos x="49054" y="88583"/>
                              </a:cxn>
                              <a:cxn ang="0">
                                <a:pos x="49054" y="70009"/>
                              </a:cxn>
                              <a:cxn ang="0">
                                <a:pos x="25718" y="70009"/>
                              </a:cxn>
                              <a:cxn ang="0">
                                <a:pos x="25718" y="82868"/>
                              </a:cxn>
                              <a:cxn ang="0">
                                <a:pos x="0" y="57150"/>
                              </a:cxn>
                            </a:cxnLst>
                            <a:pathLst>
                              <a:path w="123825" h="114300">
                                <a:moveTo>
                                  <a:pt x="0" y="57150"/>
                                </a:moveTo>
                                <a:lnTo>
                                  <a:pt x="25718" y="31433"/>
                                </a:lnTo>
                                <a:lnTo>
                                  <a:pt x="25718" y="44291"/>
                                </a:lnTo>
                                <a:lnTo>
                                  <a:pt x="49054" y="44291"/>
                                </a:lnTo>
                                <a:lnTo>
                                  <a:pt x="49054" y="25718"/>
                                </a:lnTo>
                                <a:lnTo>
                                  <a:pt x="36195" y="25718"/>
                                </a:lnTo>
                                <a:lnTo>
                                  <a:pt x="61913" y="0"/>
                                </a:lnTo>
                                <a:lnTo>
                                  <a:pt x="87630" y="25718"/>
                                </a:lnTo>
                                <a:lnTo>
                                  <a:pt x="74771" y="25718"/>
                                </a:lnTo>
                                <a:lnTo>
                                  <a:pt x="74771" y="44291"/>
                                </a:lnTo>
                                <a:lnTo>
                                  <a:pt x="98108" y="44291"/>
                                </a:lnTo>
                                <a:lnTo>
                                  <a:pt x="98108" y="31433"/>
                                </a:lnTo>
                                <a:lnTo>
                                  <a:pt x="123825" y="57150"/>
                                </a:lnTo>
                                <a:lnTo>
                                  <a:pt x="98108" y="82868"/>
                                </a:lnTo>
                                <a:lnTo>
                                  <a:pt x="98108" y="70009"/>
                                </a:lnTo>
                                <a:lnTo>
                                  <a:pt x="74771" y="70009"/>
                                </a:lnTo>
                                <a:lnTo>
                                  <a:pt x="74771" y="88583"/>
                                </a:lnTo>
                                <a:lnTo>
                                  <a:pt x="87630" y="88583"/>
                                </a:lnTo>
                                <a:lnTo>
                                  <a:pt x="61913" y="114300"/>
                                </a:lnTo>
                                <a:lnTo>
                                  <a:pt x="36195" y="88583"/>
                                </a:lnTo>
                                <a:lnTo>
                                  <a:pt x="49054" y="88583"/>
                                </a:lnTo>
                                <a:lnTo>
                                  <a:pt x="49054" y="70009"/>
                                </a:lnTo>
                                <a:lnTo>
                                  <a:pt x="25718" y="70009"/>
                                </a:lnTo>
                                <a:lnTo>
                                  <a:pt x="25718" y="82868"/>
                                </a:lnTo>
                                <a:lnTo>
                                  <a:pt x="0" y="57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anchor="ctr" upright="1"/>
                      </wps:wsp>
                      <wps:wsp>
                        <wps:cNvPr id="7" name="等腰三角形 256"/>
                        <wps:cNvSpPr/>
                        <wps:spPr>
                          <a:xfrm>
                            <a:off x="95" y="4286"/>
                            <a:ext cx="1149" cy="114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anchor="ctr" upright="1"/>
                      </wps:wsp>
                      <wps:wsp>
                        <wps:cNvPr id="8" name="十字星 257"/>
                        <wps:cNvSpPr/>
                        <wps:spPr>
                          <a:xfrm>
                            <a:off x="0" y="8382"/>
                            <a:ext cx="1416" cy="1047"/>
                          </a:xfrm>
                          <a:prstGeom prst="star4">
                            <a:avLst>
                              <a:gd name="adj" fmla="val 1250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360.8pt;margin-top:4.95pt;height:74.25pt;width:11.25pt;z-index:251662336;mso-width-relative:page;mso-height-relative:page;" coordsize="1428,9429" o:gfxdata="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">
                <o:lock v:ext="edit" aspectratio="f"/>
                <v:shape id="十字箭头 255" o:spid="_x0000_s1026" o:spt="100" style="position:absolute;left:190;top:0;height:1143;width:1238;v-text-anchor:middle;" fillcolor="#FFFFFF" filled="t" stroked="t" coordsize="123825,114300" o:gfxdata="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VTHh68AAAA&#10;2gAAAA8AAAAAAAAAAQAgAAAAIgAAAGRycy9kb3ducmV2LnhtbFBLAQIUABQAAAAIAIdO4kAzLwWe&#10;OwAAADkAAAAQAAAAAAAAAAEAIAAAAAsBAABkcnMvc2hhcGV4bWwueG1sUEsFBgAAAAAGAAYAWwEA&#10;ALUDAAAAAA==&#10;" path="m0,57150l25718,31433,25718,44291,49054,44291,49054,25718,36195,25718,61913,0,87630,25718,74771,25718,74771,44291,98108,44291,98108,31433,123825,57150,98108,82868,98108,70009,74771,70009,74771,88583,87630,88583,61913,114300,36195,88583,49054,88583,49054,70009,25718,70009,25718,82868,0,57150xe">
                  <v:path o:connectlocs="0,57150;25718,31433;25718,44291;49054,44291;49054,25718;36195,25718;61913,0;87630,25718;74771,25718;74771,44291;98108,44291;98108,31433;123825,57150;98108,82868;98108,70009;74771,70009;74771,88583;87630,88583;61913,114300;36195,88583;49054,88583;49054,70009;25718,70009;25718,82868;0,57150" o:connectangles="0,0,0,0,0,0,0,0,0,0,0,0,0,0,0,0,0,0,0,0,0,0,0,0,0"/>
                  <v:fill on="t" focussize="0,0"/>
                  <v:stroke weight="1pt" color="#FFFFFF" joinstyle="miter"/>
                  <v:imagedata o:title=""/>
                  <o:lock v:ext="edit" aspectratio="f"/>
                </v:shape>
                <v:shape id="等腰三角形 256" o:spid="_x0000_s1026" o:spt="5" type="#_x0000_t5" style="position:absolute;left:95;top:4286;height:1143;width:1149;v-text-anchor:middle;" fillcolor="#FFFFFF" filled="t" stroked="t" coordsize="21600,21600" o:gfxdata="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4jwur4A&#10;AADaAAAADwAAAAAAAAABACAAAAAiAAAAZHJzL2Rvd25yZXYueG1sUEsBAhQAFAAAAAgAh07iQDMv&#10;BZ47AAAAOQAAABAAAAAAAAAAAQAgAAAADQEAAGRycy9zaGFwZXhtbC54bWxQSwUGAAAAAAYABgBb&#10;AQAAtwMAAAAA&#10;" adj="10800">
                  <v:fill on="t" focussize="0,0"/>
                  <v:stroke weight="1pt" color="#FFFFFF" joinstyle="miter"/>
                  <v:imagedata o:title=""/>
                  <o:lock v:ext="edit" aspectratio="f"/>
                </v:shape>
                <v:shape id="十字星 257" o:spid="_x0000_s1026" o:spt="187" type="#_x0000_t187" style="position:absolute;left:0;top:8382;height:1047;width:1416;v-text-anchor:middle;" fillcolor="#FFFFFF" filled="t" stroked="t" coordsize="21600,21600" o:gfxdata="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C8fzbgAAADaAAAA&#10;DwAAAAAAAAABACAAAAAiAAAAZHJzL2Rvd25yZXYueG1sUEsBAhQAFAAAAAgAh07iQDMvBZ47AAAA&#10;OQAAABAAAAAAAAAAAQAgAAAABwEAAGRycy9zaGFwZXhtbC54bWxQSwUGAAAAAAYABgBbAQAAsQMA&#10;AAAA&#10;" adj="8100">
                  <v:fill on="t" focussize="0,0"/>
                  <v:stroke weight="1pt" color="#FFFFFF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595959"/>
          <w:sz w:val="18"/>
          <w:szCs w:val="18"/>
          <w:lang w:val="en-US" w:eastAsia="zh-CN"/>
        </w:rPr>
        <w:t>本人24岁，工作5年，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有丰富的营销知识体系做基础；对于市场营销方面的前沿和动向有一定的了解，善于分析和吸取经验；熟悉网络推广，尤其是社会化媒体方面，有独到的见解和经验；个性开朗，容易相处，团队荣誉感强。</w:t>
      </w:r>
    </w:p>
    <w:p>
      <w:pPr>
        <w:snapToGrid w:val="0"/>
        <w:ind w:left="3150" w:leftChars="1500" w:right="3780" w:rightChars="1800"/>
        <w:rPr>
          <w:rFonts w:ascii="微软雅黑" w:hAnsi="微软雅黑" w:eastAsia="微软雅黑"/>
          <w:color w:val="595959"/>
          <w:sz w:val="18"/>
          <w:szCs w:val="18"/>
        </w:rPr>
      </w:pPr>
    </w:p>
    <w:p>
      <w:pPr>
        <w:snapToGrid w:val="0"/>
        <w:ind w:left="3150" w:leftChars="1500" w:right="3780" w:rightChars="180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color w:val="595959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4572000</wp:posOffset>
                </wp:positionH>
                <wp:positionV relativeFrom="page">
                  <wp:posOffset>4202430</wp:posOffset>
                </wp:positionV>
                <wp:extent cx="2228850" cy="895350"/>
                <wp:effectExtent l="0" t="0" r="0" b="0"/>
                <wp:wrapNone/>
                <wp:docPr id="225" name="文本框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ED7D31"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D7D31"/>
                                <w:sz w:val="24"/>
                                <w:szCs w:val="24"/>
                                <w:lang w:val="zh-CN"/>
                              </w:rPr>
                              <w:t>兴趣爱好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  <w:t>篮球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  <w:t xml:space="preserve"> 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  <w:t>登山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  <w:t xml:space="preserve"> 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  <w:t>手工 /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  <w:t>电影 /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  <w:t xml:space="preserve">音乐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0pt;margin-top:330.9pt;height:70.5pt;width:175.5pt;mso-position-horizontal-relative:margin;mso-position-vertical-relative:page;z-index:251663360;mso-width-relative:page;mso-height-relative:page;" filled="f" stroked="f" coordsize="21600,21600" o:gfxdata="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2aXcfXAAAADAEAAA8AAAAAAAAAAQAgAAAAIgAAAGRycy9kb3ducmV2LnhtbFBLAQIUABQAAAAI&#10;AIdO4kAkC4T0JwIAADsEAAAOAAAAAAAAAAEAIAAAACY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ED7D31"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D7D31"/>
                          <w:sz w:val="24"/>
                          <w:szCs w:val="24"/>
                          <w:lang w:val="zh-CN"/>
                        </w:rPr>
                        <w:t>兴趣爱好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  <w:lang w:val="zh-CN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/>
                          <w:sz w:val="18"/>
                          <w:szCs w:val="18"/>
                          <w:lang w:val="zh-CN"/>
                        </w:rPr>
                        <w:t>篮球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767171"/>
                          <w:sz w:val="18"/>
                          <w:szCs w:val="18"/>
                          <w:lang w:val="zh-CN"/>
                        </w:rPr>
                        <w:t xml:space="preserve"> 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767171"/>
                          <w:sz w:val="18"/>
                          <w:szCs w:val="18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767171"/>
                          <w:sz w:val="18"/>
                          <w:szCs w:val="18"/>
                          <w:lang w:val="zh-CN"/>
                        </w:rPr>
                        <w:t>登山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767171"/>
                          <w:sz w:val="18"/>
                          <w:szCs w:val="18"/>
                          <w:lang w:val="zh-CN"/>
                        </w:rPr>
                        <w:t xml:space="preserve"> 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767171"/>
                          <w:sz w:val="18"/>
                          <w:szCs w:val="18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767171"/>
                          <w:sz w:val="18"/>
                          <w:szCs w:val="18"/>
                          <w:lang w:val="zh-CN"/>
                        </w:rPr>
                        <w:t>手工 /</w:t>
                      </w:r>
                      <w:r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767171"/>
                          <w:sz w:val="18"/>
                          <w:szCs w:val="18"/>
                          <w:lang w:val="zh-CN"/>
                        </w:rPr>
                        <w:t>电影 /</w:t>
                      </w:r>
                      <w:r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767171"/>
                          <w:sz w:val="18"/>
                          <w:szCs w:val="18"/>
                          <w:lang w:val="zh-CN"/>
                        </w:rPr>
                        <w:t xml:space="preserve">音乐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本人是市场营销专业毕业生，有丰富的营销知识体系做基础；</w:t>
      </w:r>
    </w:p>
    <w:p>
      <w:pPr>
        <w:snapToGrid w:val="0"/>
        <w:ind w:left="2520" w:leftChars="1200" w:right="3780" w:rightChars="18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color w:val="FFFFFF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1696720</wp:posOffset>
                </wp:positionH>
                <wp:positionV relativeFrom="paragraph">
                  <wp:posOffset>-2377440</wp:posOffset>
                </wp:positionV>
                <wp:extent cx="0" cy="2381250"/>
                <wp:effectExtent l="4445" t="0" r="14605" b="0"/>
                <wp:wrapNone/>
                <wp:docPr id="53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o:spt="20" style="position:absolute;left:0pt;margin-left:133.6pt;margin-top:-187.2pt;height:187.5pt;width:0pt;z-index:251685888;mso-width-relative:page;mso-height-relative:page;" filled="f" stroked="t" coordsize="21600,21600" o:gfxdata="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XDCai1gAAAAkBAAAPAAAAAAAAAAEAIAAAACIAAABkcnMvZG93bnJldi54bWxQ&#10;SwECFAAUAAAACACHTuJABglqlfkBAADvAwAADgAAAAAAAAABACAAAAAlAQAAZHJzL2Uyb0RvYy54&#10;bWxQSwUGAAAAAAYABgBZAQAAkA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-334010</wp:posOffset>
                </wp:positionH>
                <wp:positionV relativeFrom="paragraph">
                  <wp:posOffset>76200</wp:posOffset>
                </wp:positionV>
                <wp:extent cx="4657725" cy="0"/>
                <wp:effectExtent l="0" t="0" r="0" b="0"/>
                <wp:wrapNone/>
                <wp:docPr id="239" name="直接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77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C3C3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6.3pt;margin-top:6pt;height:0pt;width:366.75pt;z-index:251672576;mso-width-relative:page;mso-height-relative:page;" filled="f" stroked="t" coordsize="21600,21600" o:gfxdata="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TE3ObXAAAACQEA&#10;AA8AAAAAAAAAAQAgAAAAIgAAAGRycy9kb3ducmV2LnhtbFBLAQIUABQAAAAIAIdO4kCyWyFl4gEA&#10;AKwDAAAOAAAAAAAAAAEAIAAAACYBAABkcnMvZTJvRG9jLnhtbFBLBQYAAAAABgAGAFkBAAB6BQAA&#10;AAA=&#10;">
                <v:fill on="f" focussize="0,0"/>
                <v:stroke color="#3C3C3C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napToGrid w:val="0"/>
        <w:ind w:right="3780" w:rightChars="1800"/>
        <w:jc w:val="center"/>
        <w:rPr>
          <w:rFonts w:ascii="微软雅黑" w:hAnsi="微软雅黑" w:eastAsia="微软雅黑"/>
          <w:color w:val="ED7D31"/>
          <w:sz w:val="24"/>
          <w:szCs w:val="24"/>
        </w:rPr>
      </w:pPr>
      <w:r>
        <w:rPr>
          <w:rFonts w:ascii="微软雅黑" w:hAnsi="微软雅黑" w:eastAsia="微软雅黑"/>
          <w:color w:val="595959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4466590</wp:posOffset>
                </wp:positionH>
                <wp:positionV relativeFrom="page">
                  <wp:posOffset>5161280</wp:posOffset>
                </wp:positionV>
                <wp:extent cx="2494915" cy="0"/>
                <wp:effectExtent l="0" t="0" r="0" b="0"/>
                <wp:wrapNone/>
                <wp:docPr id="248" name="直接连接符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491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C3C3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1.7pt;margin-top:406.4pt;height:0pt;width:196.45pt;mso-position-vertical-relative:page;z-index:251674624;mso-width-relative:page;mso-height-relative:page;" filled="f" stroked="t" coordsize="21600,21600" o:gfxdata="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nuO7M2QAAAAwB&#10;AAAPAAAAAAAAAAEAIAAAACIAAABkcnMvZG93bnJldi54bWxQSwECFAAUAAAACACHTuJA9OOrVOEB&#10;AACsAwAADgAAAAAAAAABACAAAAAoAQAAZHJzL2Uyb0RvYy54bWxQSwUGAAAAAAYABgBZAQAAewUA&#10;AAAA&#10;">
                <v:fill on="f" focussize="0,0"/>
                <v:stroke color="#3C3C3C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595959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4897120</wp:posOffset>
                </wp:positionH>
                <wp:positionV relativeFrom="page">
                  <wp:posOffset>4387215</wp:posOffset>
                </wp:positionV>
                <wp:extent cx="1570990" cy="0"/>
                <wp:effectExtent l="0" t="0" r="0" b="0"/>
                <wp:wrapNone/>
                <wp:docPr id="45" name="组合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0990" cy="0"/>
                          <a:chOff x="0" y="0"/>
                          <a:chExt cx="15714" cy="0"/>
                        </a:xfrm>
                      </wpg:grpSpPr>
                      <wps:wsp>
                        <wps:cNvPr id="43" name="直接连接符 269"/>
                        <wps:cNvCnPr/>
                        <wps:spPr>
                          <a:xfrm>
                            <a:off x="0" y="0"/>
                            <a:ext cx="3617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4" name="直接连接符 270"/>
                        <wps:cNvCnPr/>
                        <wps:spPr>
                          <a:xfrm>
                            <a:off x="12096" y="0"/>
                            <a:ext cx="3618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8" o:spid="_x0000_s1026" o:spt="203" style="position:absolute;left:0pt;margin-left:385.6pt;margin-top:345.45pt;height:0pt;width:123.7pt;mso-position-vertical-relative:page;z-index:251681792;mso-width-relative:page;mso-height-relative:page;" coordsize="15714,0" o:gfxdata="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BA9UDNkA&#10;AAAMAQAADwAAAAAAAAABACAAAAAiAAAAZHJzL2Rvd25yZXYueG1sUEsBAhQAFAAAAAgAh07iQDTX&#10;jl6QAgAAKAcAAA4AAAAAAAAAAQAgAAAAKAEAAGRycy9lMm9Eb2MueG1sUEsFBgAAAAAGAAYAWQEA&#10;ACoGAAAAAA==&#10;">
                <o:lock v:ext="edit" aspectratio="f"/>
                <v:line id="直接连接符 269" o:spid="_x0000_s1026" o:spt="20" style="position:absolute;left:0;top:0;height:0;width:3617;" filled="f" stroked="t" coordsize="21600,21600" o:gfxdata="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tb0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ED7D31" joinstyle="miter"/>
                  <v:imagedata o:title=""/>
                  <o:lock v:ext="edit" aspectratio="f"/>
                </v:line>
                <v:line id="直接连接符 270" o:spid="_x0000_s1026" o:spt="20" style="position:absolute;left:12096;top:0;height:0;width:3618;" filled="f" stroked="t" coordsize="21600,21600" o:gfxdata="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RPc5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ED7D31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  <w:color w:val="595959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4563110</wp:posOffset>
                </wp:positionH>
                <wp:positionV relativeFrom="page">
                  <wp:posOffset>5196205</wp:posOffset>
                </wp:positionV>
                <wp:extent cx="2286000" cy="1485900"/>
                <wp:effectExtent l="0" t="0" r="0" b="0"/>
                <wp:wrapNone/>
                <wp:docPr id="26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94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ED7D31"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D7D31"/>
                                <w:sz w:val="24"/>
                                <w:szCs w:val="24"/>
                                <w:lang w:val="zh-CN"/>
                              </w:rPr>
                              <w:t>优势特长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240" w:firstLineChars="100"/>
                              <w:rPr>
                                <w:rFonts w:ascii="微软雅黑" w:hAnsi="微软雅黑" w:eastAsia="微软雅黑"/>
                                <w:color w:val="767171"/>
                                <w:sz w:val="24"/>
                                <w:szCs w:val="24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240" w:firstLineChars="100"/>
                              <w:rPr>
                                <w:rFonts w:ascii="微软雅黑" w:hAnsi="微软雅黑" w:eastAsia="微软雅黑"/>
                                <w:color w:val="767171"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/>
                                <w:sz w:val="24"/>
                                <w:szCs w:val="24"/>
                                <w:lang w:val="zh-CN"/>
                              </w:rPr>
                              <w:t xml:space="preserve">写作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  <w:lang w:val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val="zh-CN"/>
                              </w:rPr>
                              <w:t>策划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/>
                                <w:sz w:val="24"/>
                                <w:szCs w:val="24"/>
                                <w:lang w:val="zh-CN"/>
                              </w:rPr>
                              <w:t xml:space="preserve">      摄影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19" o:spid="_x0000_s1026" o:spt="202" type="#_x0000_t202" style="position:absolute;left:0pt;margin-left:359.3pt;margin-top:409.15pt;height:117pt;width:180pt;mso-position-horizontal-relative:margin;mso-position-vertical-relative:page;z-index:251667456;mso-width-relative:page;mso-height-relative:margin;mso-height-percent:200;" filled="f" stroked="f" coordsize="21600,21600" o:gfxdata="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yq/152QAAAA0BAAAPAAAAAAAAAAEAIAAAACIAAABkcnMvZG93bnJldi54bWxQSwEC&#10;FAAUAAAACACHTuJA3+Yl+iwCAAA6BAAADgAAAAAAAAABACAAAAAo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ED7D31"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D7D31"/>
                          <w:sz w:val="24"/>
                          <w:szCs w:val="24"/>
                          <w:lang w:val="zh-CN"/>
                        </w:rPr>
                        <w:t>优势特长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  <w:lang w:val="zh-CN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  <w:lang w:val="zh-CN"/>
                        </w:rPr>
                      </w:pPr>
                    </w:p>
                    <w:p>
                      <w:pPr>
                        <w:snapToGrid w:val="0"/>
                        <w:ind w:firstLine="240" w:firstLineChars="100"/>
                        <w:rPr>
                          <w:rFonts w:ascii="微软雅黑" w:hAnsi="微软雅黑" w:eastAsia="微软雅黑"/>
                          <w:color w:val="767171"/>
                          <w:sz w:val="24"/>
                          <w:szCs w:val="24"/>
                          <w:lang w:val="zh-CN"/>
                        </w:rPr>
                      </w:pPr>
                    </w:p>
                    <w:p>
                      <w:pPr>
                        <w:snapToGrid w:val="0"/>
                        <w:ind w:firstLine="240" w:firstLineChars="100"/>
                        <w:rPr>
                          <w:rFonts w:ascii="微软雅黑" w:hAnsi="微软雅黑" w:eastAsia="微软雅黑"/>
                          <w:color w:val="767171"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/>
                          <w:sz w:val="24"/>
                          <w:szCs w:val="24"/>
                          <w:lang w:val="zh-CN"/>
                        </w:rPr>
                        <w:t xml:space="preserve">写作   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  <w:lang w:val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  <w:lang w:val="zh-CN"/>
                        </w:rPr>
                        <w:t>策划</w:t>
                      </w:r>
                      <w:r>
                        <w:rPr>
                          <w:rFonts w:hint="eastAsia" w:ascii="微软雅黑" w:hAnsi="微软雅黑" w:eastAsia="微软雅黑"/>
                          <w:color w:val="767171"/>
                          <w:sz w:val="24"/>
                          <w:szCs w:val="24"/>
                          <w:lang w:val="zh-CN"/>
                        </w:rPr>
                        <w:t xml:space="preserve">      摄影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595959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4704080</wp:posOffset>
                </wp:positionH>
                <wp:positionV relativeFrom="page">
                  <wp:posOffset>5732780</wp:posOffset>
                </wp:positionV>
                <wp:extent cx="2114550" cy="1085850"/>
                <wp:effectExtent l="0" t="0" r="0" b="0"/>
                <wp:wrapNone/>
                <wp:docPr id="2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0" cy="1085850"/>
                          <a:chOff x="0" y="0"/>
                          <a:chExt cx="21145" cy="10858"/>
                        </a:xfrm>
                      </wpg:grpSpPr>
                      <wps:wsp>
                        <wps:cNvPr id="22" name="椭圆 16"/>
                        <wps:cNvSpPr/>
                        <wps:spPr>
                          <a:xfrm>
                            <a:off x="0" y="2762"/>
                            <a:ext cx="7429" cy="7429"/>
                          </a:xfrm>
                          <a:prstGeom prst="ellipse">
                            <a:avLst/>
                          </a:prstGeom>
                          <a:solidFill>
                            <a:srgbClr val="F2F2F2"/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  <wps:wsp>
                        <wps:cNvPr id="23" name="椭圆 17"/>
                        <wps:cNvSpPr/>
                        <wps:spPr>
                          <a:xfrm>
                            <a:off x="12382" y="1714"/>
                            <a:ext cx="8763" cy="8763"/>
                          </a:xfrm>
                          <a:prstGeom prst="ellipse">
                            <a:avLst/>
                          </a:prstGeom>
                          <a:solidFill>
                            <a:srgbClr val="F2F2F2"/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  <wps:wsp>
                        <wps:cNvPr id="24" name="椭圆 18"/>
                        <wps:cNvSpPr/>
                        <wps:spPr>
                          <a:xfrm>
                            <a:off x="4667" y="0"/>
                            <a:ext cx="10858" cy="10858"/>
                          </a:xfrm>
                          <a:prstGeom prst="ellipse">
                            <a:avLst/>
                          </a:prstGeom>
                          <a:solidFill>
                            <a:srgbClr val="ED7D31">
                              <a:alpha val="74117"/>
                            </a:srgbClr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o:spt="203" style="position:absolute;left:0pt;margin-left:370.4pt;margin-top:451.4pt;height:85.5pt;width:166.5pt;mso-position-vertical-relative:page;z-index:-251650048;mso-width-relative:page;mso-height-relative:page;" coordsize="21145,10858" o:gfxdata="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x&#10;5qnW2AAAAA0BAAAPAAAAAAAAAAEAIAAAACIAAABkcnMvZG93bnJldi54bWxQSwECFAAUAAAACACH&#10;TuJAW0Ey6pYCAAAvCAAADgAAAAAAAAABACAAAAAnAQAAZHJzL2Uyb0RvYy54bWxQSwUGAAAAAAYA&#10;BgBZAQAALwYAAAAA&#10;">
                <o:lock v:ext="edit" aspectratio="f"/>
                <v:shape id="椭圆 16" o:spid="_x0000_s1026" o:spt="3" type="#_x0000_t3" style="position:absolute;left:0;top:2762;height:7429;width:7429;v-text-anchor:middle;" fillcolor="#F2F2F2" filled="t" stroked="f" coordsize="21600,21600" o:gfxdata="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+mEK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/>
                  <v:imagedata o:title=""/>
                  <o:lock v:ext="edit" aspectratio="f"/>
                </v:shape>
                <v:shape id="椭圆 17" o:spid="_x0000_s1026" o:spt="3" type="#_x0000_t3" style="position:absolute;left:12382;top:1714;height:8763;width:8763;v-text-anchor:middle;" fillcolor="#F2F2F2" filled="t" stroked="f" coordsize="21600,21600" o:gfxdata="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yPd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/>
                  <v:imagedata o:title=""/>
                  <o:lock v:ext="edit" aspectratio="f"/>
                </v:shape>
                <v:shape id="椭圆 18" o:spid="_x0000_s1026" o:spt="3" type="#_x0000_t3" style="position:absolute;left:4667;top:0;height:10858;width:10858;v-text-anchor:middle;" fillcolor="#ED7D31" filled="t" stroked="f" coordsize="21600,21600" o:gfxdata="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eeyn+/&#10;AAAA2wAAAA8AAAAAAAAAAQAgAAAAIgAAAGRycy9kb3ducmV2LnhtbFBLAQIUABQAAAAIAIdO4kAz&#10;LwWeOwAAADkAAAAQAAAAAAAAAAEAIAAAAA4BAABkcnMvc2hhcGV4bWwueG1sUEsFBgAAAAAGAAYA&#10;WwEAALgDAAAAAA==&#10;">
                  <v:fill on="t" opacity="48573f" focussize="0,0"/>
                  <v:stroke on="f" weight="1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color w:val="ED7D3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130810</wp:posOffset>
                </wp:positionV>
                <wp:extent cx="1571625" cy="0"/>
                <wp:effectExtent l="0" t="0" r="0" b="0"/>
                <wp:wrapNone/>
                <wp:docPr id="36" name="组合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0"/>
                          <a:chOff x="0" y="0"/>
                          <a:chExt cx="15714" cy="0"/>
                        </a:xfrm>
                      </wpg:grpSpPr>
                      <wps:wsp>
                        <wps:cNvPr id="34" name="直接连接符 259"/>
                        <wps:cNvCnPr/>
                        <wps:spPr>
                          <a:xfrm>
                            <a:off x="0" y="0"/>
                            <a:ext cx="3617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" name="直接连接符 260"/>
                        <wps:cNvCnPr/>
                        <wps:spPr>
                          <a:xfrm>
                            <a:off x="12096" y="0"/>
                            <a:ext cx="3618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1" o:spid="_x0000_s1026" o:spt="203" style="position:absolute;left:0pt;margin-left:105pt;margin-top:10.3pt;height:0pt;width:123.75pt;z-index:251678720;mso-width-relative:page;mso-height-relative:page;" coordsize="15714,0" o:gfxdata="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ZgoIPNgAAAAJ&#10;AQAADwAAAAAAAAABACAAAAAiAAAAZHJzL2Rvd25yZXYueG1sUEsBAhQAFAAAAAgAh07iQOxQdDKO&#10;AgAAKAcAAA4AAAAAAAAAAQAgAAAAJwEAAGRycy9lMm9Eb2MueG1sUEsFBgAAAAAGAAYAWQEAACcG&#10;AAAAAA==&#10;">
                <o:lock v:ext="edit" aspectratio="f"/>
                <v:line id="直接连接符 259" o:spid="_x0000_s1026" o:spt="20" style="position:absolute;left:0;top:0;height:0;width:3617;" filled="f" stroked="t" coordsize="21600,21600" o:gfxdata="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ChE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ED7D31" joinstyle="miter"/>
                  <v:imagedata o:title=""/>
                  <o:lock v:ext="edit" aspectratio="f"/>
                </v:line>
                <v:line id="直接连接符 260" o:spid="_x0000_s1026" o:spt="20" style="position:absolute;left:12096;top:0;height:0;width:3618;" filled="f" stroked="t" coordsize="21600,21600" o:gfxdata="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OId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ED7D31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  <w:color w:val="ED7D31"/>
          <w:sz w:val="24"/>
          <w:szCs w:val="24"/>
        </w:rPr>
        <w:t>教育背景</w:t>
      </w:r>
    </w:p>
    <w:p>
      <w:pPr>
        <w:snapToGrid w:val="0"/>
        <w:ind w:right="3780" w:rightChars="180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rFonts w:ascii="微软雅黑" w:hAnsi="微软雅黑" w:eastAsia="微软雅黑"/>
          <w:color w:val="595959"/>
          <w:sz w:val="18"/>
          <w:szCs w:val="18"/>
        </w:rPr>
        <w:t>20</w:t>
      </w:r>
      <w:r>
        <w:rPr>
          <w:rFonts w:hint="eastAsia" w:ascii="微软雅黑" w:hAnsi="微软雅黑" w:eastAsia="微软雅黑"/>
          <w:color w:val="595959"/>
          <w:sz w:val="18"/>
          <w:szCs w:val="18"/>
          <w:lang w:val="en-US" w:eastAsia="zh-CN"/>
        </w:rPr>
        <w:t>15</w:t>
      </w:r>
      <w:r>
        <w:rPr>
          <w:rFonts w:ascii="微软雅黑" w:hAnsi="微软雅黑" w:eastAsia="微软雅黑"/>
          <w:color w:val="595959"/>
          <w:sz w:val="18"/>
          <w:szCs w:val="18"/>
        </w:rPr>
        <w:t>.9-201</w:t>
      </w:r>
      <w:r>
        <w:rPr>
          <w:rFonts w:hint="eastAsia" w:ascii="微软雅黑" w:hAnsi="微软雅黑" w:eastAsia="微软雅黑"/>
          <w:color w:val="595959"/>
          <w:sz w:val="18"/>
          <w:szCs w:val="18"/>
          <w:lang w:val="en-US" w:eastAsia="zh-CN"/>
        </w:rPr>
        <w:t>8</w:t>
      </w:r>
      <w:r>
        <w:rPr>
          <w:rFonts w:ascii="微软雅黑" w:hAnsi="微软雅黑" w:eastAsia="微软雅黑"/>
          <w:color w:val="595959"/>
          <w:sz w:val="18"/>
          <w:szCs w:val="18"/>
        </w:rPr>
        <w:t xml:space="preserve">.7     </w:t>
      </w:r>
    </w:p>
    <w:p>
      <w:pPr>
        <w:snapToGrid w:val="0"/>
        <w:ind w:right="3780" w:rightChars="180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rFonts w:hint="eastAsia" w:ascii="微软雅黑" w:hAnsi="微软雅黑" w:eastAsia="微软雅黑"/>
          <w:color w:val="595959"/>
          <w:sz w:val="18"/>
          <w:szCs w:val="18"/>
        </w:rPr>
        <w:t xml:space="preserve">广州市轻工职业学校      </w:t>
      </w:r>
      <w:r>
        <w:rPr>
          <w:rFonts w:hint="eastAsia" w:ascii="微软雅黑" w:hAnsi="微软雅黑" w:eastAsia="微软雅黑"/>
          <w:color w:val="595959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市场营销（</w:t>
      </w:r>
      <w:r>
        <w:rPr>
          <w:rFonts w:hint="eastAsia" w:ascii="微软雅黑" w:hAnsi="微软雅黑" w:eastAsia="微软雅黑"/>
          <w:color w:val="595959"/>
          <w:sz w:val="18"/>
          <w:szCs w:val="18"/>
          <w:lang w:val="en-US" w:eastAsia="zh-CN"/>
        </w:rPr>
        <w:t>中专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）</w:t>
      </w:r>
    </w:p>
    <w:p>
      <w:pPr>
        <w:snapToGrid w:val="0"/>
        <w:ind w:right="3780" w:rightChars="180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rFonts w:ascii="微软雅黑" w:hAnsi="微软雅黑" w:eastAsia="微软雅黑"/>
          <w:color w:val="595959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4904105</wp:posOffset>
                </wp:positionH>
                <wp:positionV relativeFrom="paragraph">
                  <wp:posOffset>76835</wp:posOffset>
                </wp:positionV>
                <wp:extent cx="1571625" cy="0"/>
                <wp:effectExtent l="0" t="0" r="0" b="0"/>
                <wp:wrapNone/>
                <wp:docPr id="48" name="组合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0"/>
                          <a:chOff x="0" y="0"/>
                          <a:chExt cx="15714" cy="0"/>
                        </a:xfrm>
                      </wpg:grpSpPr>
                      <wps:wsp>
                        <wps:cNvPr id="46" name="直接连接符 272"/>
                        <wps:cNvCnPr/>
                        <wps:spPr>
                          <a:xfrm>
                            <a:off x="0" y="0"/>
                            <a:ext cx="3617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7" name="直接连接符 273"/>
                        <wps:cNvCnPr/>
                        <wps:spPr>
                          <a:xfrm>
                            <a:off x="12096" y="0"/>
                            <a:ext cx="3618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1" o:spid="_x0000_s1026" o:spt="203" style="position:absolute;left:0pt;margin-left:386.15pt;margin-top:6.05pt;height:0pt;width:123.75pt;z-index:251682816;mso-width-relative:page;mso-height-relative:page;" coordsize="15714,0" o:gfxdata="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MbmtQ9gAAAAKAQAADwAA&#10;AAAAAAABACAAAAAiAAAAZHJzL2Rvd25yZXYueG1sUEsBAhQAFAAAAAgAh07iQI1P9vaIAgAAKAcA&#10;AA4AAAAAAAAAAQAgAAAAJwEAAGRycy9lMm9Eb2MueG1sUEsFBgAAAAAGAAYAWQEAACEGAAAAAA==&#10;">
                <o:lock v:ext="edit" aspectratio="f"/>
                <v:line id="直接连接符 272" o:spid="_x0000_s1026" o:spt="20" style="position:absolute;left:0;top:0;height:0;width:3617;" filled="f" stroked="t" coordsize="21600,21600" o:gfxdata="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2szV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ED7D31" joinstyle="miter"/>
                  <v:imagedata o:title=""/>
                  <o:lock v:ext="edit" aspectratio="f"/>
                </v:line>
                <v:line id="直接连接符 273" o:spid="_x0000_s1026" o:spt="20" style="position:absolute;left:12096;top:0;height:0;width:3618;" filled="f" stroked="t" coordsize="21600,21600" o:gfxdata="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lmlO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ED7D31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基本会计、统计学、市场营销、国际市场营销、市场调查与预测、商业心理学。</w:t>
      </w:r>
    </w:p>
    <w:p>
      <w:pPr>
        <w:snapToGrid w:val="0"/>
        <w:ind w:right="3780" w:rightChars="1800"/>
        <w:rPr>
          <w:rFonts w:ascii="微软雅黑" w:hAnsi="微软雅黑" w:eastAsia="微软雅黑"/>
          <w:color w:val="595959"/>
          <w:sz w:val="18"/>
          <w:szCs w:val="18"/>
        </w:rPr>
      </w:pPr>
    </w:p>
    <w:p>
      <w:pPr>
        <w:snapToGrid w:val="0"/>
        <w:ind w:right="3780" w:rightChars="180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rFonts w:hint="eastAsia" w:ascii="微软雅黑" w:hAnsi="微软雅黑" w:eastAsia="微软雅黑"/>
          <w:color w:val="595959"/>
          <w:sz w:val="18"/>
          <w:szCs w:val="18"/>
        </w:rPr>
        <w:t>奖项</w:t>
      </w:r>
    </w:p>
    <w:p>
      <w:pPr>
        <w:pStyle w:val="6"/>
        <w:numPr>
          <w:ilvl w:val="0"/>
          <w:numId w:val="1"/>
        </w:numPr>
        <w:snapToGrid w:val="0"/>
        <w:ind w:right="3780" w:rightChars="1800" w:firstLineChars="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rFonts w:ascii="微软雅黑" w:hAnsi="微软雅黑" w:eastAsia="微软雅黑"/>
          <w:color w:val="595959"/>
          <w:sz w:val="18"/>
          <w:szCs w:val="18"/>
        </w:rPr>
        <w:t>20</w:t>
      </w:r>
      <w:r>
        <w:rPr>
          <w:rFonts w:hint="eastAsia" w:ascii="微软雅黑" w:hAnsi="微软雅黑" w:eastAsia="微软雅黑"/>
          <w:color w:val="595959"/>
          <w:sz w:val="18"/>
          <w:szCs w:val="18"/>
          <w:lang w:val="en-US" w:eastAsia="zh-CN"/>
        </w:rPr>
        <w:t>17</w:t>
      </w:r>
      <w:r>
        <w:rPr>
          <w:rFonts w:ascii="微软雅黑" w:hAnsi="微软雅黑" w:eastAsia="微软雅黑"/>
          <w:color w:val="595959"/>
          <w:sz w:val="18"/>
          <w:szCs w:val="18"/>
        </w:rPr>
        <w:t>.10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获国家奖学金</w:t>
      </w:r>
    </w:p>
    <w:p>
      <w:pPr>
        <w:pStyle w:val="6"/>
        <w:numPr>
          <w:ilvl w:val="0"/>
          <w:numId w:val="1"/>
        </w:numPr>
        <w:snapToGrid w:val="0"/>
        <w:ind w:right="3780" w:rightChars="1800" w:firstLineChars="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rFonts w:ascii="微软雅黑" w:hAnsi="微软雅黑" w:eastAsia="微软雅黑"/>
          <w:color w:val="595959"/>
          <w:sz w:val="18"/>
          <w:szCs w:val="18"/>
        </w:rPr>
        <w:t>201</w:t>
      </w:r>
      <w:r>
        <w:rPr>
          <w:rFonts w:hint="eastAsia" w:ascii="微软雅黑" w:hAnsi="微软雅黑" w:eastAsia="微软雅黑"/>
          <w:color w:val="595959"/>
          <w:sz w:val="18"/>
          <w:szCs w:val="18"/>
          <w:lang w:val="en-US" w:eastAsia="zh-CN"/>
        </w:rPr>
        <w:t>7</w:t>
      </w:r>
      <w:r>
        <w:rPr>
          <w:rFonts w:ascii="微软雅黑" w:hAnsi="微软雅黑" w:eastAsia="微软雅黑"/>
          <w:color w:val="595959"/>
          <w:sz w:val="18"/>
          <w:szCs w:val="18"/>
        </w:rPr>
        <w:t>.11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获“三好学生称号”</w:t>
      </w:r>
    </w:p>
    <w:p>
      <w:pPr>
        <w:pStyle w:val="6"/>
        <w:numPr>
          <w:ilvl w:val="0"/>
          <w:numId w:val="1"/>
        </w:numPr>
        <w:snapToGrid w:val="0"/>
        <w:ind w:right="3780" w:rightChars="1800" w:firstLineChars="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rFonts w:ascii="微软雅黑" w:hAnsi="微软雅黑" w:eastAsia="微软雅黑"/>
          <w:color w:val="595959"/>
          <w:sz w:val="18"/>
          <w:szCs w:val="18"/>
        </w:rPr>
        <w:t>201</w:t>
      </w:r>
      <w:r>
        <w:rPr>
          <w:rFonts w:hint="eastAsia" w:ascii="微软雅黑" w:hAnsi="微软雅黑" w:eastAsia="微软雅黑"/>
          <w:color w:val="595959"/>
          <w:sz w:val="18"/>
          <w:szCs w:val="18"/>
          <w:lang w:val="en-US" w:eastAsia="zh-CN"/>
        </w:rPr>
        <w:t>6</w:t>
      </w:r>
      <w:r>
        <w:rPr>
          <w:rFonts w:ascii="微软雅黑" w:hAnsi="微软雅黑" w:eastAsia="微软雅黑"/>
          <w:color w:val="595959"/>
          <w:sz w:val="18"/>
          <w:szCs w:val="18"/>
        </w:rPr>
        <w:t>.12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创意营销大赛一等奖</w:t>
      </w:r>
    </w:p>
    <w:p>
      <w:pPr>
        <w:pStyle w:val="6"/>
        <w:numPr>
          <w:ilvl w:val="0"/>
          <w:numId w:val="1"/>
        </w:numPr>
        <w:snapToGrid w:val="0"/>
        <w:ind w:right="3780" w:rightChars="1800" w:firstLineChars="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rFonts w:ascii="微软雅黑" w:hAnsi="微软雅黑" w:eastAsia="微软雅黑"/>
          <w:color w:val="595959"/>
          <w:sz w:val="18"/>
          <w:szCs w:val="18"/>
        </w:rPr>
        <w:t>201</w:t>
      </w:r>
      <w:r>
        <w:rPr>
          <w:rFonts w:hint="eastAsia" w:ascii="微软雅黑" w:hAnsi="微软雅黑" w:eastAsia="微软雅黑"/>
          <w:color w:val="595959"/>
          <w:sz w:val="18"/>
          <w:szCs w:val="18"/>
          <w:lang w:val="en-US" w:eastAsia="zh-CN"/>
        </w:rPr>
        <w:t>6</w:t>
      </w:r>
      <w:r>
        <w:rPr>
          <w:rFonts w:ascii="微软雅黑" w:hAnsi="微软雅黑" w:eastAsia="微软雅黑"/>
          <w:color w:val="595959"/>
          <w:sz w:val="18"/>
          <w:szCs w:val="18"/>
        </w:rPr>
        <w:t>.4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挑战杯创业计划大赛铜奖</w:t>
      </w:r>
    </w:p>
    <w:p>
      <w:pPr>
        <w:snapToGrid w:val="0"/>
        <w:ind w:right="3780" w:righ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-334010</wp:posOffset>
                </wp:positionH>
                <wp:positionV relativeFrom="paragraph">
                  <wp:posOffset>140335</wp:posOffset>
                </wp:positionV>
                <wp:extent cx="4657725" cy="0"/>
                <wp:effectExtent l="0" t="0" r="0" b="0"/>
                <wp:wrapNone/>
                <wp:docPr id="242" name="直接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77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C3C3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6.3pt;margin-top:11.05pt;height:0pt;width:366.75pt;z-index:251675648;mso-width-relative:page;mso-height-relative:page;" filled="f" stroked="t" coordsize="21600,21600" o:gfxdata="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0SuJLYAAAACQEA&#10;AA8AAAAAAAAAAQAgAAAAIgAAAGRycy9kb3ducmV2LnhtbFBLAQIUABQAAAAIAIdO4kClYfke4QEA&#10;AKwDAAAOAAAAAAAAAAEAIAAAACcBAABkcnMvZTJvRG9jLnhtbFBLBQYAAAAABgAGAFkBAAB6BQAA&#10;AAA=&#10;">
                <v:fill on="f" focussize="0,0"/>
                <v:stroke color="#3C3C3C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napToGrid w:val="0"/>
        <w:ind w:right="3780" w:rightChars="1800"/>
        <w:jc w:val="center"/>
        <w:rPr>
          <w:rFonts w:ascii="微软雅黑" w:hAnsi="微软雅黑" w:eastAsia="微软雅黑"/>
          <w:color w:val="ED7D31"/>
          <w:sz w:val="24"/>
          <w:szCs w:val="24"/>
        </w:rPr>
      </w:pPr>
      <w:r>
        <w:rPr>
          <w:rFonts w:ascii="微软雅黑" w:hAnsi="微软雅黑" w:eastAsia="微软雅黑"/>
          <w:color w:val="FFFF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ge">
                  <wp:posOffset>7174230</wp:posOffset>
                </wp:positionV>
                <wp:extent cx="2494915" cy="0"/>
                <wp:effectExtent l="0" t="0" r="0" b="0"/>
                <wp:wrapNone/>
                <wp:docPr id="249" name="直接连接符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491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C3C3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1pt;margin-top:564.9pt;height:0pt;width:196.45pt;mso-position-vertical-relative:page;z-index:251676672;mso-width-relative:page;mso-height-relative:page;" filled="f" stroked="t" coordsize="21600,21600" o:gfxdata="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16+0A2gAAAA4B&#10;AAAPAAAAAAAAAAEAIAAAACIAAABkcnMvZG93bnJldi54bWxQSwECFAAUAAAACACHTuJA1QK8X+AB&#10;AACsAwAADgAAAAAAAAABACAAAAApAQAAZHJzL2Uyb0RvYy54bWxQSwUGAAAAAAYABgBZAQAAewUA&#10;AAAA&#10;">
                <v:fill on="f" focussize="0,0"/>
                <v:stroke color="#3C3C3C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FFFFFF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5002530</wp:posOffset>
                </wp:positionH>
                <wp:positionV relativeFrom="page">
                  <wp:posOffset>7315200</wp:posOffset>
                </wp:positionV>
                <wp:extent cx="1438275" cy="9525"/>
                <wp:effectExtent l="0" t="0" r="0" b="0"/>
                <wp:wrapNone/>
                <wp:docPr id="51" name="组合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9525"/>
                          <a:chOff x="0" y="0"/>
                          <a:chExt cx="14382" cy="95"/>
                        </a:xfrm>
                      </wpg:grpSpPr>
                      <wps:wsp>
                        <wps:cNvPr id="49" name="直接连接符 278"/>
                        <wps:cNvCnPr/>
                        <wps:spPr>
                          <a:xfrm>
                            <a:off x="0" y="95"/>
                            <a:ext cx="3619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0" name="直接连接符 279"/>
                        <wps:cNvCnPr/>
                        <wps:spPr>
                          <a:xfrm>
                            <a:off x="10763" y="0"/>
                            <a:ext cx="3619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7" o:spid="_x0000_s1026" o:spt="203" style="position:absolute;left:0pt;margin-left:393.9pt;margin-top:576pt;height:0.75pt;width:113.25pt;mso-position-vertical-relative:page;z-index:251683840;mso-width-relative:page;mso-height-relative:page;" coordsize="14382,95" o:gfxdata="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Fpv&#10;0IXcAAAADgEAAA8AAAAAAAAAAQAgAAAAIgAAAGRycy9kb3ducmV2LnhtbFBLAQIUABQAAAAIAIdO&#10;4kCFAxLFkQIAAC0HAAAOAAAAAAAAAAEAIAAAACsBAABkcnMvZTJvRG9jLnhtbFBLBQYAAAAABgAG&#10;AFkBAAAuBgAAAAA=&#10;">
                <o:lock v:ext="edit" aspectratio="f"/>
                <v:line id="直接连接符 278" o:spid="_x0000_s1026" o:spt="20" style="position:absolute;left:0;top:95;height:0;width:3619;" filled="f" stroked="t" coordsize="21600,21600" o:gfxdata="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RVin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ED7D31" joinstyle="miter"/>
                  <v:imagedata o:title=""/>
                  <o:lock v:ext="edit" aspectratio="f"/>
                </v:line>
                <v:line id="直接连接符 279" o:spid="_x0000_s1026" o:spt="20" style="position:absolute;left:10763;top:0;height:0;width:3619;" filled="f" stroked="t" coordsize="21600,21600" o:gfxdata="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mmZ+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ED7D31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  <w:color w:val="ED7D3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133350</wp:posOffset>
                </wp:positionV>
                <wp:extent cx="1571625" cy="0"/>
                <wp:effectExtent l="0" t="0" r="0" b="0"/>
                <wp:wrapNone/>
                <wp:docPr id="39" name="组合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0"/>
                          <a:chOff x="0" y="0"/>
                          <a:chExt cx="15714" cy="0"/>
                        </a:xfrm>
                      </wpg:grpSpPr>
                      <wps:wsp>
                        <wps:cNvPr id="37" name="直接连接符 263"/>
                        <wps:cNvCnPr/>
                        <wps:spPr>
                          <a:xfrm>
                            <a:off x="0" y="0"/>
                            <a:ext cx="3617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" name="直接连接符 264"/>
                        <wps:cNvCnPr/>
                        <wps:spPr>
                          <a:xfrm>
                            <a:off x="12096" y="0"/>
                            <a:ext cx="3618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2" o:spid="_x0000_s1026" o:spt="203" style="position:absolute;left:0pt;margin-left:105pt;margin-top:10.5pt;height:0pt;width:123.75pt;z-index:251679744;mso-width-relative:page;mso-height-relative:page;" coordsize="15714,0" o:gfxdata="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Q2oON1wAAAAkBAAAP&#10;AAAAAAAAAAEAIAAAACIAAABkcnMvZG93bnJldi54bWxQSwECFAAUAAAACACHTuJA9h3Xd4sCAAAo&#10;BwAADgAAAAAAAAABACAAAAAmAQAAZHJzL2Uyb0RvYy54bWxQSwUGAAAAAAYABgBZAQAAIwYAAAAA&#10;">
                <o:lock v:ext="edit" aspectratio="f"/>
                <v:line id="直接连接符 263" o:spid="_x0000_s1026" o:spt="20" style="position:absolute;left:0;top:0;height:0;width:3617;" filled="f" stroked="t" coordsize="21600,21600" o:gfxdata="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kBoz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ED7D31" joinstyle="miter"/>
                  <v:imagedata o:title=""/>
                  <o:lock v:ext="edit" aspectratio="f"/>
                </v:line>
                <v:line id="直接连接符 264" o:spid="_x0000_s1026" o:spt="20" style="position:absolute;left:12096;top:0;height:0;width:3618;" filled="f" stroked="t" coordsize="21600,21600" o:gfxdata="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g+OQb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ED7D31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ED7D31"/>
          <w:sz w:val="24"/>
          <w:szCs w:val="24"/>
        </w:rPr>
        <w:t>工作经验</w:t>
      </w:r>
    </w:p>
    <w:p>
      <w:pPr>
        <w:snapToGrid w:val="0"/>
        <w:ind w:right="3780" w:rightChars="1800"/>
        <w:rPr>
          <w:rFonts w:ascii="微软雅黑" w:hAnsi="微软雅黑" w:eastAsia="微软雅黑"/>
        </w:rPr>
      </w:pPr>
    </w:p>
    <w:p>
      <w:pPr>
        <w:pStyle w:val="6"/>
        <w:numPr>
          <w:ilvl w:val="0"/>
          <w:numId w:val="2"/>
        </w:numPr>
        <w:snapToGrid w:val="0"/>
        <w:ind w:right="3780" w:rightChars="1800" w:firstLineChars="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color w:val="595959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4615815</wp:posOffset>
                </wp:positionH>
                <wp:positionV relativeFrom="page">
                  <wp:posOffset>7139305</wp:posOffset>
                </wp:positionV>
                <wp:extent cx="2228850" cy="1529080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537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ED7D31"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D7D31"/>
                                <w:sz w:val="24"/>
                                <w:szCs w:val="24"/>
                                <w:lang w:val="zh-CN"/>
                              </w:rPr>
                              <w:t>联系</w:t>
                            </w:r>
                            <w:r>
                              <w:rPr>
                                <w:rFonts w:ascii="微软雅黑" w:hAnsi="微软雅黑" w:eastAsia="微软雅黑"/>
                                <w:color w:val="ED7D31"/>
                                <w:sz w:val="24"/>
                                <w:szCs w:val="24"/>
                                <w:lang w:val="zh-CN"/>
                              </w:rPr>
                              <w:t>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zh-CN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zh-CN"/>
                              </w:rPr>
                              <w:t>地点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zh-CN"/>
                              </w:rPr>
                              <w:t>：广东省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zh-CN"/>
                              </w:rPr>
                              <w:t>广州市</w:t>
                            </w: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zh-CN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zh-CN"/>
                              </w:rPr>
                              <w:t>号码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zh-CN"/>
                              </w:rPr>
                              <w:t>：13500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zh-CN"/>
                              </w:rPr>
                              <w:t>135000</w:t>
                            </w: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</w:rPr>
                              <w:t>邮箱地址：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</w:rPr>
                              <w:t>ervice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18"/>
                                <w:szCs w:val="18"/>
                              </w:rPr>
                              <w:t>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63.45pt;margin-top:562.15pt;height:120.4pt;width:175.5pt;mso-position-horizontal-relative:margin;mso-position-vertical-relative:page;z-index:251664384;mso-width-relative:page;mso-height-relative:margin;mso-height-percent:200;" filled="f" stroked="f" coordsize="21600,21600" o:gfxdata="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vqidT9oAAAAOAQAADwAAAAAAAAABACAAAAAiAAAAZHJzL2Rvd25yZXYueG1sUEsB&#10;AhQAFAAAAAgAh07iQGyD+BwsAgAAOQQAAA4AAAAAAAAAAQAgAAAAKQEAAGRycy9lMm9Eb2MueG1s&#10;UEsFBgAAAAAGAAYAWQEAAMc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ED7D31"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D7D31"/>
                          <w:sz w:val="24"/>
                          <w:szCs w:val="24"/>
                          <w:lang w:val="zh-CN"/>
                        </w:rPr>
                        <w:t>联系</w:t>
                      </w:r>
                      <w:r>
                        <w:rPr>
                          <w:rFonts w:ascii="微软雅黑" w:hAnsi="微软雅黑" w:eastAsia="微软雅黑"/>
                          <w:color w:val="ED7D31"/>
                          <w:sz w:val="24"/>
                          <w:szCs w:val="24"/>
                          <w:lang w:val="zh-CN"/>
                        </w:rPr>
                        <w:t>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  <w:lang w:val="zh-CN"/>
                        </w:rPr>
                      </w:pP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595959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zh-CN"/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sz w:val="18"/>
                          <w:szCs w:val="18"/>
                          <w:lang w:val="zh-CN"/>
                        </w:rPr>
                        <w:t>地点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zh-CN"/>
                        </w:rPr>
                        <w:t>：广东省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sz w:val="18"/>
                          <w:szCs w:val="18"/>
                          <w:lang w:val="zh-CN"/>
                        </w:rPr>
                        <w:t>广州市</w:t>
                      </w: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595959"/>
                          <w:sz w:val="18"/>
                          <w:szCs w:val="18"/>
                          <w:lang w:val="zh-CN"/>
                        </w:rPr>
                      </w:pP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595959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zh-CN"/>
                        </w:rPr>
                        <w:t>电话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sz w:val="18"/>
                          <w:szCs w:val="18"/>
                          <w:lang w:val="zh-CN"/>
                        </w:rPr>
                        <w:t>号码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zh-CN"/>
                        </w:rPr>
                        <w:t>：13500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sz w:val="18"/>
                          <w:szCs w:val="18"/>
                          <w:lang w:val="zh-CN"/>
                        </w:rPr>
                        <w:t>135000</w:t>
                      </w: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595959"/>
                          <w:sz w:val="18"/>
                          <w:szCs w:val="18"/>
                          <w:lang w:val="zh-CN"/>
                        </w:rPr>
                      </w:pP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</w:rPr>
                        <w:t>邮箱地址：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</w:rPr>
                        <w:t>ervice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sz w:val="18"/>
                          <w:szCs w:val="18"/>
                        </w:rPr>
                        <w:t>@500d.me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20</w:t>
      </w:r>
      <w:r>
        <w:rPr>
          <w:rFonts w:hint="eastAsia" w:ascii="微软雅黑" w:hAnsi="微软雅黑" w:eastAsia="微软雅黑"/>
          <w:color w:val="595959"/>
          <w:sz w:val="18"/>
          <w:szCs w:val="18"/>
          <w:lang w:val="en-US" w:eastAsia="zh-CN"/>
        </w:rPr>
        <w:t>21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年</w:t>
      </w:r>
      <w:r>
        <w:rPr>
          <w:rFonts w:hint="eastAsia" w:ascii="微软雅黑" w:hAnsi="微软雅黑" w:eastAsia="微软雅黑"/>
          <w:color w:val="595959"/>
          <w:sz w:val="18"/>
          <w:szCs w:val="18"/>
          <w:lang w:val="en-US" w:eastAsia="zh-CN"/>
        </w:rPr>
        <w:t>10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月-20</w:t>
      </w:r>
      <w:r>
        <w:rPr>
          <w:rFonts w:hint="eastAsia" w:ascii="微软雅黑" w:hAnsi="微软雅黑" w:eastAsia="微软雅黑"/>
          <w:color w:val="595959"/>
          <w:sz w:val="18"/>
          <w:szCs w:val="18"/>
          <w:lang w:val="en-US" w:eastAsia="zh-CN"/>
        </w:rPr>
        <w:t>23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年</w:t>
      </w:r>
      <w:r>
        <w:rPr>
          <w:rFonts w:hint="eastAsia" w:ascii="微软雅黑" w:hAnsi="微软雅黑" w:eastAsia="微软雅黑"/>
          <w:color w:val="595959"/>
          <w:sz w:val="18"/>
          <w:szCs w:val="18"/>
          <w:lang w:val="en-US" w:eastAsia="zh-CN"/>
        </w:rPr>
        <w:t>3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 xml:space="preserve">月 </w:t>
      </w:r>
      <w:r>
        <w:rPr>
          <w:rFonts w:ascii="微软雅黑" w:hAnsi="微软雅黑" w:eastAsia="微软雅黑"/>
          <w:color w:val="595959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 xml:space="preserve"> 龙友</w:t>
      </w:r>
      <w:r>
        <w:rPr>
          <w:rFonts w:hint="eastAsia" w:ascii="微软雅黑" w:hAnsi="微软雅黑" w:eastAsia="微软雅黑"/>
          <w:color w:val="595959"/>
          <w:sz w:val="18"/>
          <w:szCs w:val="18"/>
          <w:lang w:eastAsia="zh-CN"/>
        </w:rPr>
        <w:t>设计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科技有限公司  运营推广</w:t>
      </w:r>
    </w:p>
    <w:p>
      <w:pPr>
        <w:pStyle w:val="6"/>
        <w:snapToGrid w:val="0"/>
        <w:ind w:left="420" w:right="3780" w:rightChars="1800" w:firstLine="0" w:firstLineChars="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rFonts w:hint="eastAsia" w:ascii="微软雅黑" w:hAnsi="微软雅黑" w:eastAsia="微软雅黑"/>
          <w:color w:val="595959"/>
          <w:sz w:val="18"/>
          <w:szCs w:val="18"/>
        </w:rPr>
        <w:t>负责社会化媒体营销团队的搭建工作，制定相关运营策略和指标，带领团队实施计划； 网站常态运营活动规划和推进执行； 相关数据报告和统计，为公司决策层提决策依据；</w:t>
      </w:r>
    </w:p>
    <w:p>
      <w:pPr>
        <w:pStyle w:val="6"/>
        <w:snapToGrid w:val="0"/>
        <w:ind w:left="420" w:right="3780" w:rightChars="1800" w:firstLine="0" w:firstLineChars="0"/>
        <w:rPr>
          <w:rFonts w:ascii="微软雅黑" w:hAnsi="微软雅黑" w:eastAsia="微软雅黑"/>
          <w:color w:val="595959"/>
          <w:sz w:val="18"/>
          <w:szCs w:val="18"/>
        </w:rPr>
      </w:pPr>
      <w:bookmarkStart w:id="0" w:name="_GoBack"/>
      <w:bookmarkEnd w:id="0"/>
      <w:r>
        <w:rPr>
          <w:rFonts w:ascii="微软雅黑" w:hAnsi="微软雅黑" w:eastAsia="微软雅黑"/>
          <w:color w:val="595959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ge">
                  <wp:posOffset>7646035</wp:posOffset>
                </wp:positionV>
                <wp:extent cx="189230" cy="960755"/>
                <wp:effectExtent l="7620" t="7620" r="12700" b="22225"/>
                <wp:wrapNone/>
                <wp:docPr id="21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30" cy="960755"/>
                          <a:chOff x="0" y="0"/>
                          <a:chExt cx="1892" cy="9607"/>
                        </a:xfrm>
                      </wpg:grpSpPr>
                      <wpg:grpSp>
                        <wpg:cNvPr id="13" name="组合 234"/>
                        <wpg:cNvGrpSpPr>
                          <a:grpSpLocks noChangeAspect="1"/>
                        </wpg:cNvGrpSpPr>
                        <wpg:grpSpPr>
                          <a:xfrm>
                            <a:off x="95" y="0"/>
                            <a:ext cx="1797" cy="1797"/>
                            <a:chOff x="0" y="0"/>
                            <a:chExt cx="374" cy="374"/>
                          </a:xfrm>
                        </wpg:grpSpPr>
                        <wps:wsp>
                          <wps:cNvPr id="11" name="椭圆 365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375" cy="37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ED7D31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12" name="定位 19"/>
                          <wps:cNvSpPr>
                            <a:spLocks noChangeAspect="1"/>
                          </wps:cNvSpPr>
                          <wps:spPr>
                            <a:xfrm>
                              <a:off x="120" y="70"/>
                              <a:ext cx="146" cy="238"/>
                            </a:xfrm>
                            <a:custGeom>
                              <a:avLst/>
                              <a:gdLst>
                                <a:gd name="A1" fmla="val 0"/>
                                <a:gd name="A3" fmla="val 0"/>
                              </a:gdLst>
                              <a:ahLst/>
                              <a:cxnLst>
                                <a:cxn ang="0">
                                  <a:pos x="73" y="48"/>
                                </a:cxn>
                                <a:cxn ang="0">
                                  <a:pos x="20" y="99"/>
                                </a:cxn>
                                <a:cxn ang="0">
                                  <a:pos x="73" y="149"/>
                                </a:cxn>
                                <a:cxn ang="0">
                                  <a:pos x="126" y="99"/>
                                </a:cxn>
                                <a:cxn ang="0">
                                  <a:pos x="73" y="48"/>
                                </a:cxn>
                                <a:cxn ang="0">
                                  <a:pos x="73" y="0"/>
                                </a:cxn>
                                <a:cxn ang="0">
                                  <a:pos x="146" y="29"/>
                                </a:cxn>
                                <a:cxn ang="0">
                                  <a:pos x="146" y="168"/>
                                </a:cxn>
                                <a:cxn ang="0">
                                  <a:pos x="73" y="238"/>
                                </a:cxn>
                                <a:cxn ang="0">
                                  <a:pos x="0" y="168"/>
                                </a:cxn>
                                <a:cxn ang="0">
                                  <a:pos x="0" y="29"/>
                                </a:cxn>
                                <a:cxn ang="0">
                                  <a:pos x="73" y="0"/>
                                </a:cxn>
                              </a:cxnLst>
                              <a:pathLst>
                                <a:path w="559792" h="955625">
                                  <a:moveTo>
                                    <a:pt x="279896" y="194422"/>
                                  </a:moveTo>
                                  <a:cubicBezTo>
                                    <a:pt x="168660" y="194422"/>
                                    <a:pt x="78485" y="284596"/>
                                    <a:pt x="78485" y="395833"/>
                                  </a:cubicBezTo>
                                  <a:cubicBezTo>
                                    <a:pt x="78485" y="507069"/>
                                    <a:pt x="168660" y="597244"/>
                                    <a:pt x="279896" y="597244"/>
                                  </a:cubicBezTo>
                                  <a:cubicBezTo>
                                    <a:pt x="391133" y="597244"/>
                                    <a:pt x="481307" y="507069"/>
                                    <a:pt x="481307" y="395833"/>
                                  </a:cubicBezTo>
                                  <a:cubicBezTo>
                                    <a:pt x="481307" y="284596"/>
                                    <a:pt x="391133" y="194422"/>
                                    <a:pt x="279896" y="194422"/>
                                  </a:cubicBezTo>
                                  <a:close/>
                                  <a:moveTo>
                                    <a:pt x="279896" y="0"/>
                                  </a:moveTo>
                                  <a:cubicBezTo>
                                    <a:pt x="381198" y="-1"/>
                                    <a:pt x="482501" y="38646"/>
                                    <a:pt x="559792" y="115937"/>
                                  </a:cubicBezTo>
                                  <a:cubicBezTo>
                                    <a:pt x="714375" y="270519"/>
                                    <a:pt x="714375" y="521146"/>
                                    <a:pt x="559792" y="675729"/>
                                  </a:cubicBezTo>
                                  <a:lnTo>
                                    <a:pt x="279896" y="955625"/>
                                  </a:lnTo>
                                  <a:lnTo>
                                    <a:pt x="0" y="675729"/>
                                  </a:lnTo>
                                  <a:cubicBezTo>
                                    <a:pt x="-154583" y="521146"/>
                                    <a:pt x="-154583" y="270519"/>
                                    <a:pt x="0" y="115937"/>
                                  </a:cubicBezTo>
                                  <a:cubicBezTo>
                                    <a:pt x="77291" y="38646"/>
                                    <a:pt x="178594" y="-1"/>
                                    <a:pt x="27989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D7D31"/>
                            </a:solidFill>
                            <a:ln w="15875">
                              <a:noFill/>
                            </a:ln>
                          </wps:spPr>
                          <wps:bodyPr wrap="square" anchor="ctr" upright="1"/>
                        </wps:wsp>
                      </wpg:grpSp>
                      <wpg:grpSp>
                        <wpg:cNvPr id="16" name="组合 237"/>
                        <wpg:cNvGrpSpPr/>
                        <wpg:grpSpPr>
                          <a:xfrm>
                            <a:off x="95" y="3810"/>
                            <a:ext cx="1797" cy="1797"/>
                            <a:chOff x="0" y="0"/>
                            <a:chExt cx="180000" cy="180000"/>
                          </a:xfrm>
                        </wpg:grpSpPr>
                        <wps:wsp>
                          <wps:cNvPr id="14" name="椭圆 240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80000" cy="1800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ED7D31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15" name="任意多边形 241"/>
                          <wps:cNvSpPr>
                            <a:spLocks noChangeAspect="1"/>
                          </wps:cNvSpPr>
                          <wps:spPr>
                            <a:xfrm>
                              <a:off x="38100" y="47625"/>
                              <a:ext cx="95250" cy="95250"/>
                            </a:xfrm>
                            <a:custGeom>
                              <a:avLst/>
                              <a:gdLst>
                                <a:gd name="A1" fmla="val 0"/>
                                <a:gd name="A3" fmla="val 0"/>
                              </a:gdLst>
                              <a:ahLst/>
                              <a:cxnLst>
                                <a:cxn ang="0">
                                  <a:pos x="78657" y="63864"/>
                                </a:cxn>
                                <a:cxn ang="0">
                                  <a:pos x="94658" y="77506"/>
                                </a:cxn>
                                <a:cxn ang="0">
                                  <a:pos x="90559" y="89512"/>
                                </a:cxn>
                                <a:cxn ang="0">
                                  <a:pos x="84672" y="77843"/>
                                </a:cxn>
                                <a:cxn ang="0">
                                  <a:pos x="68981" y="68732"/>
                                </a:cxn>
                                <a:cxn ang="0">
                                  <a:pos x="78657" y="63864"/>
                                </a:cxn>
                                <a:cxn ang="0">
                                  <a:pos x="10658" y="1917"/>
                                </a:cxn>
                                <a:cxn ang="0">
                                  <a:pos x="23713" y="21090"/>
                                </a:cxn>
                                <a:cxn ang="0">
                                  <a:pos x="24697" y="35094"/>
                                </a:cxn>
                                <a:cxn ang="0">
                                  <a:pos x="22503" y="38925"/>
                                </a:cxn>
                                <a:cxn ang="0">
                                  <a:pos x="57739" y="70897"/>
                                </a:cxn>
                                <a:cxn ang="0">
                                  <a:pos x="66195" y="70463"/>
                                </a:cxn>
                                <a:cxn ang="0">
                                  <a:pos x="66271" y="70576"/>
                                </a:cxn>
                                <a:cxn ang="0">
                                  <a:pos x="83476" y="78872"/>
                                </a:cxn>
                                <a:cxn ang="0">
                                  <a:pos x="89216" y="90968"/>
                                </a:cxn>
                                <a:cxn ang="0">
                                  <a:pos x="69220" y="95037"/>
                                </a:cxn>
                                <a:cxn ang="0">
                                  <a:pos x="160" y="18235"/>
                                </a:cxn>
                                <a:cxn ang="0">
                                  <a:pos x="3435" y="8029"/>
                                </a:cxn>
                                <a:cxn ang="0">
                                  <a:pos x="10658" y="1917"/>
                                </a:cxn>
                                <a:cxn ang="0">
                                  <a:pos x="20621" y="1"/>
                                </a:cxn>
                                <a:cxn ang="0">
                                  <a:pos x="35543" y="26016"/>
                                </a:cxn>
                                <a:cxn ang="0">
                                  <a:pos x="26236" y="34095"/>
                                </a:cxn>
                                <a:cxn ang="0">
                                  <a:pos x="25288" y="20508"/>
                                </a:cxn>
                                <a:cxn ang="0">
                                  <a:pos x="13254" y="1036"/>
                                </a:cxn>
                                <a:cxn ang="0">
                                  <a:pos x="20621" y="1"/>
                                </a:cxn>
                              </a:cxnLst>
                              <a:pathLst>
                                <a:path w="396520" h="469210">
                                  <a:moveTo>
                                    <a:pt x="327445" y="314600"/>
                                  </a:moveTo>
                                  <a:cubicBezTo>
                                    <a:pt x="356349" y="319254"/>
                                    <a:pt x="385797" y="360745"/>
                                    <a:pt x="394054" y="381803"/>
                                  </a:cubicBezTo>
                                  <a:cubicBezTo>
                                    <a:pt x="402312" y="402860"/>
                                    <a:pt x="388098" y="427511"/>
                                    <a:pt x="376990" y="440944"/>
                                  </a:cubicBezTo>
                                  <a:cubicBezTo>
                                    <a:pt x="373700" y="421882"/>
                                    <a:pt x="364955" y="401443"/>
                                    <a:pt x="352485" y="383463"/>
                                  </a:cubicBezTo>
                                  <a:cubicBezTo>
                                    <a:pt x="332676" y="354903"/>
                                    <a:pt x="307287" y="337803"/>
                                    <a:pt x="287162" y="338581"/>
                                  </a:cubicBezTo>
                                  <a:cubicBezTo>
                                    <a:pt x="300917" y="326499"/>
                                    <a:pt x="298542" y="309947"/>
                                    <a:pt x="327445" y="314600"/>
                                  </a:cubicBezTo>
                                  <a:close/>
                                  <a:moveTo>
                                    <a:pt x="44367" y="9445"/>
                                  </a:moveTo>
                                  <a:cubicBezTo>
                                    <a:pt x="65307" y="7976"/>
                                    <a:pt x="88582" y="48300"/>
                                    <a:pt x="98716" y="103893"/>
                                  </a:cubicBezTo>
                                  <a:cubicBezTo>
                                    <a:pt x="103023" y="127522"/>
                                    <a:pt x="104507" y="151694"/>
                                    <a:pt x="102812" y="172874"/>
                                  </a:cubicBezTo>
                                  <a:cubicBezTo>
                                    <a:pt x="96419" y="177933"/>
                                    <a:pt x="92462" y="183883"/>
                                    <a:pt x="93679" y="191748"/>
                                  </a:cubicBezTo>
                                  <a:cubicBezTo>
                                    <a:pt x="97962" y="219449"/>
                                    <a:pt x="202914" y="329063"/>
                                    <a:pt x="240363" y="349244"/>
                                  </a:cubicBezTo>
                                  <a:cubicBezTo>
                                    <a:pt x="253454" y="356299"/>
                                    <a:pt x="265280" y="353652"/>
                                    <a:pt x="275564" y="347108"/>
                                  </a:cubicBezTo>
                                  <a:lnTo>
                                    <a:pt x="275884" y="347663"/>
                                  </a:lnTo>
                                  <a:cubicBezTo>
                                    <a:pt x="293996" y="337193"/>
                                    <a:pt x="324545" y="354625"/>
                                    <a:pt x="347507" y="388530"/>
                                  </a:cubicBezTo>
                                  <a:cubicBezTo>
                                    <a:pt x="360303" y="407426"/>
                                    <a:pt x="369015" y="429003"/>
                                    <a:pt x="371399" y="448117"/>
                                  </a:cubicBezTo>
                                  <a:cubicBezTo>
                                    <a:pt x="347296" y="472826"/>
                                    <a:pt x="310581" y="469765"/>
                                    <a:pt x="288158" y="468159"/>
                                  </a:cubicBezTo>
                                  <a:cubicBezTo>
                                    <a:pt x="253182" y="465654"/>
                                    <a:pt x="-15065" y="364036"/>
                                    <a:pt x="664" y="89829"/>
                                  </a:cubicBezTo>
                                  <a:cubicBezTo>
                                    <a:pt x="3125" y="70964"/>
                                    <a:pt x="7079" y="53749"/>
                                    <a:pt x="14299" y="39550"/>
                                  </a:cubicBezTo>
                                  <a:cubicBezTo>
                                    <a:pt x="20978" y="26415"/>
                                    <a:pt x="30453" y="15861"/>
                                    <a:pt x="44367" y="9445"/>
                                  </a:cubicBezTo>
                                  <a:close/>
                                  <a:moveTo>
                                    <a:pt x="85842" y="6"/>
                                  </a:moveTo>
                                  <a:cubicBezTo>
                                    <a:pt x="147282" y="-938"/>
                                    <a:pt x="156451" y="106342"/>
                                    <a:pt x="147962" y="128156"/>
                                  </a:cubicBezTo>
                                  <a:cubicBezTo>
                                    <a:pt x="140696" y="146825"/>
                                    <a:pt x="125598" y="157194"/>
                                    <a:pt x="109217" y="167957"/>
                                  </a:cubicBezTo>
                                  <a:cubicBezTo>
                                    <a:pt x="111214" y="147002"/>
                                    <a:pt x="109601" y="123749"/>
                                    <a:pt x="105273" y="101024"/>
                                  </a:cubicBezTo>
                                  <a:cubicBezTo>
                                    <a:pt x="95931" y="51971"/>
                                    <a:pt x="75887" y="14560"/>
                                    <a:pt x="55177" y="5105"/>
                                  </a:cubicBezTo>
                                  <a:cubicBezTo>
                                    <a:pt x="63799" y="1769"/>
                                    <a:pt x="73998" y="188"/>
                                    <a:pt x="85842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D7D31"/>
                            </a:solidFill>
                            <a:ln w="15875">
                              <a:noFill/>
                            </a:ln>
                          </wps:spPr>
                          <wps:bodyPr wrap="square" anchor="ctr" upright="1"/>
                        </wps:wsp>
                      </wpg:grpSp>
                      <wpg:grpSp>
                        <wpg:cNvPr id="19" name="组合 245"/>
                        <wpg:cNvGrpSpPr/>
                        <wpg:grpSpPr>
                          <a:xfrm>
                            <a:off x="0" y="7810"/>
                            <a:ext cx="1797" cy="1797"/>
                            <a:chOff x="0" y="0"/>
                            <a:chExt cx="238125" cy="238125"/>
                          </a:xfrm>
                        </wpg:grpSpPr>
                        <wps:wsp>
                          <wps:cNvPr id="17" name="椭圆 243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238125" cy="23812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ED7D31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18" name="任意多边形 244"/>
                          <wps:cNvSpPr>
                            <a:spLocks noChangeAspect="1"/>
                          </wps:cNvSpPr>
                          <wps:spPr>
                            <a:xfrm>
                              <a:off x="47625" y="66675"/>
                              <a:ext cx="151130" cy="118745"/>
                            </a:xfrm>
                            <a:custGeom>
                              <a:avLst/>
                              <a:gdLst>
                                <a:gd name="A1" fmla="val 0"/>
                                <a:gd name="A3" fmla="val 0"/>
                              </a:gdLst>
                              <a:ahLst/>
                              <a:cxnLst>
                                <a:cxn ang="0">
                                  <a:pos x="0" y="26781"/>
                                </a:cxn>
                                <a:cxn ang="0">
                                  <a:pos x="73954" y="67621"/>
                                </a:cxn>
                                <a:cxn ang="0">
                                  <a:pos x="151130" y="27093"/>
                                </a:cxn>
                                <a:cxn ang="0">
                                  <a:pos x="151130" y="99735"/>
                                </a:cxn>
                                <a:cxn ang="0">
                                  <a:pos x="133701" y="118745"/>
                                </a:cxn>
                                <a:cxn ang="0">
                                  <a:pos x="17429" y="118745"/>
                                </a:cxn>
                                <a:cxn ang="0">
                                  <a:pos x="0" y="99735"/>
                                </a:cxn>
                                <a:cxn ang="0">
                                  <a:pos x="0" y="26781"/>
                                </a:cxn>
                                <a:cxn ang="0">
                                  <a:pos x="17429" y="0"/>
                                </a:cxn>
                                <a:cxn ang="0">
                                  <a:pos x="133701" y="0"/>
                                </a:cxn>
                                <a:cxn ang="0">
                                  <a:pos x="151130" y="19010"/>
                                </a:cxn>
                                <a:cxn ang="0">
                                  <a:pos x="151130" y="22405"/>
                                </a:cxn>
                                <a:cxn ang="0">
                                  <a:pos x="73954" y="62933"/>
                                </a:cxn>
                                <a:cxn ang="0">
                                  <a:pos x="0" y="22092"/>
                                </a:cxn>
                                <a:cxn ang="0">
                                  <a:pos x="0" y="19010"/>
                                </a:cxn>
                                <a:cxn ang="0">
                                  <a:pos x="17429" y="0"/>
                                </a:cxn>
                              </a:cxnLst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D7D31"/>
                            </a:solidFill>
                            <a:ln w="15875">
                              <a:noFill/>
                            </a:ln>
                          </wps:spPr>
                          <wps:bodyPr wrap="square" anchor="ctr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372pt;margin-top:602.05pt;height:75.65pt;width:14.9pt;mso-position-vertical-relative:page;z-index:251665408;mso-width-relative:page;mso-height-relative:page;" coordsize="1892,9607" o:gfxdata="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">
                <o:lock v:ext="edit" aspectratio="f"/>
                <v:group id="组合 234" o:spid="_x0000_s1026" o:spt="203" style="position:absolute;left:95;top:0;height:1797;width:1797;" coordsize="374,374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t"/>
                  <v:shape id="椭圆 365" o:spid="_x0000_s1026" o:spt="3" type="#_x0000_t3" style="position:absolute;left:0;top:0;height:375;width:375;" fillcolor="#FFFFFF" filled="t" stroked="t" coordsize="21600,21600" o:gfxdata="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pUICr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.25pt" color="#ED7D31" joinstyle="round"/>
                    <v:imagedata o:title=""/>
                    <o:lock v:ext="edit" aspectratio="t"/>
                  </v:shape>
                  <v:shape id="定位 19" o:spid="_x0000_s1026" o:spt="100" style="position:absolute;left:120;top:70;height:238;width:146;v-text-anchor:middle;" fillcolor="#ED7D31" filled="t" stroked="f" coordsize="559792,955625" o:gfxdata="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08Vi8AAAA&#10;2wAAAA8AAAAAAAAAAQAgAAAAIgAAAGRycy9kb3ducmV2LnhtbFBLAQIUABQAAAAIAIdO4kAzLwWe&#10;OwAAADkAAAAQAAAAAAAAAAEAIAAAAAsBAABkcnMvc2hhcGV4bWwueG1sUEsFBgAAAAAGAAYAWwEA&#10;ALUD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  <v:path o:connectlocs="73,48;20,99;73,149;126,99;73,48;73,0;146,29;146,168;73,238;0,168;0,29;73,0" o:connectangles="0,0,0,0,0,0,0,0,0,0,0,0"/>
                    <v:fill on="t" focussize="0,0"/>
                    <v:stroke on="f" weight="1.25pt"/>
                    <v:imagedata o:title=""/>
                    <o:lock v:ext="edit" aspectratio="t"/>
                  </v:shape>
                </v:group>
                <v:group id="组合 237" o:spid="_x0000_s1026" o:spt="203" style="position:absolute;left:95;top:3810;height:1797;width:1797;" coordsize="180000,18000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椭圆 240" o:spid="_x0000_s1026" o:spt="3" type="#_x0000_t3" style="position:absolute;left:0;top:0;height:180000;width:180000;" fillcolor="#FFFFFF" filled="t" stroked="t" coordsize="21600,21600" o:gfxdata="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4quS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.25pt" color="#ED7D31" joinstyle="round"/>
                    <v:imagedata o:title=""/>
                    <o:lock v:ext="edit" aspectratio="t"/>
                  </v:shape>
                  <v:shape id="任意多边形 241" o:spid="_x0000_s1026" o:spt="100" style="position:absolute;left:38100;top:47625;height:95250;width:95250;v-text-anchor:middle;" fillcolor="#ED7D31" filled="t" stroked="f" coordsize="396520,469210" o:gfxdata="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Z9l+ugAAANsA&#10;AAAPAAAAAAAAAAEAIAAAACIAAABkcnMvZG93bnJldi54bWxQSwECFAAUAAAACACHTuJAMy8FnjsA&#10;AAA5AAAAEAAAAAAAAAABACAAAAAJAQAAZHJzL3NoYXBleG1sLnhtbFBLBQYAAAAABgAGAFsBAACz&#10;AwAAAAA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  <v:path o:connectlocs="78657,63864;94658,77506;90559,89512;84672,77843;68981,68732;78657,63864;10658,1917;23713,21090;24697,35094;22503,38925;57739,70897;66195,70463;66271,70576;83476,78872;89216,90968;69220,95037;160,18235;3435,8029;10658,1917;20621,1;35543,26016;26236,34095;25288,20508;13254,1036;20621,1" o:connectangles="0,0,0,0,0,0,0,0,0,0,0,0,0,0,0,0,0,0,0,0,0,0,0,0,0"/>
                    <v:fill on="t" focussize="0,0"/>
                    <v:stroke on="f" weight="1.25pt"/>
                    <v:imagedata o:title=""/>
                    <o:lock v:ext="edit" aspectratio="t"/>
                  </v:shape>
                </v:group>
                <v:group id="组合 245" o:spid="_x0000_s1026" o:spt="203" style="position:absolute;left:0;top:7810;height:1797;width:1797;" coordsize="238125,238125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243" o:spid="_x0000_s1026" o:spt="3" type="#_x0000_t3" style="position:absolute;left:0;top:0;height:238125;width:238125;" fillcolor="#FFFFFF" filled="t" stroked="t" coordsize="21600,21600" o:gfxdata="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MDXl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.25pt" color="#ED7D31" joinstyle="round"/>
                    <v:imagedata o:title=""/>
                    <o:lock v:ext="edit" aspectratio="t"/>
                  </v:shape>
                  <v:shape id="任意多边形 244" o:spid="_x0000_s1026" o:spt="100" style="position:absolute;left:47625;top:66675;height:118745;width:151130;v-text-anchor:middle;" fillcolor="#ED7D31" filled="t" stroked="f" coordsize="606559,436964" o:gfxdata="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mgoKbsAAADb&#10;AAAADwAAAAAAAAABACAAAAAiAAAAZHJzL2Rvd25yZXYueG1sUEsBAhQAFAAAAAgAh07iQDMvBZ47&#10;AAAAOQAAABAAAAAAAAAAAQAgAAAACgEAAGRycy9zaGFwZXhtbC54bWxQSwUGAAAAAAYABgBbAQAA&#10;tAMAAAAA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26781;73954,67621;151130,27093;151130,99735;133701,118745;17429,118745;0,99735;0,26781;17429,0;133701,0;151130,19010;151130,22405;73954,62933;0,22092;0,19010;17429,0" o:connectangles="0,0,0,0,0,0,0,0,0,0,0,0,0,0,0,0"/>
                    <v:fill on="t" focussize="0,0"/>
                    <v:stroke on="f" weight="1.25pt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>
      <w:pPr>
        <w:pStyle w:val="6"/>
        <w:numPr>
          <w:ilvl w:val="0"/>
          <w:numId w:val="2"/>
        </w:numPr>
        <w:snapToGrid w:val="0"/>
        <w:ind w:right="3780" w:rightChars="1800" w:firstLineChars="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rFonts w:hint="eastAsia" w:ascii="微软雅黑" w:hAnsi="微软雅黑" w:eastAsia="微软雅黑"/>
          <w:color w:val="595959"/>
          <w:sz w:val="18"/>
          <w:szCs w:val="18"/>
        </w:rPr>
        <w:t>201</w:t>
      </w:r>
      <w:r>
        <w:rPr>
          <w:rFonts w:hint="eastAsia" w:ascii="微软雅黑" w:hAnsi="微软雅黑" w:eastAsia="微软雅黑"/>
          <w:color w:val="595959"/>
          <w:sz w:val="18"/>
          <w:szCs w:val="18"/>
          <w:lang w:val="en-US" w:eastAsia="zh-CN"/>
        </w:rPr>
        <w:t>9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年</w:t>
      </w:r>
      <w:r>
        <w:rPr>
          <w:rFonts w:hint="eastAsia" w:ascii="微软雅黑" w:hAnsi="微软雅黑" w:eastAsia="微软雅黑"/>
          <w:color w:val="595959"/>
          <w:sz w:val="18"/>
          <w:szCs w:val="18"/>
          <w:lang w:val="en-US" w:eastAsia="zh-CN"/>
        </w:rPr>
        <w:t>10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月-20</w:t>
      </w:r>
      <w:r>
        <w:rPr>
          <w:rFonts w:hint="eastAsia" w:ascii="微软雅黑" w:hAnsi="微软雅黑" w:eastAsia="微软雅黑"/>
          <w:color w:val="595959"/>
          <w:sz w:val="18"/>
          <w:szCs w:val="18"/>
          <w:lang w:val="en-US" w:eastAsia="zh-CN"/>
        </w:rPr>
        <w:t>21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年</w:t>
      </w:r>
      <w:r>
        <w:rPr>
          <w:rFonts w:hint="eastAsia" w:ascii="微软雅黑" w:hAnsi="微软雅黑" w:eastAsia="微软雅黑"/>
          <w:color w:val="595959"/>
          <w:sz w:val="18"/>
          <w:szCs w:val="18"/>
          <w:lang w:val="en-US" w:eastAsia="zh-CN"/>
        </w:rPr>
        <w:t>10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 xml:space="preserve">月 </w:t>
      </w:r>
      <w:r>
        <w:rPr>
          <w:rFonts w:ascii="微软雅黑" w:hAnsi="微软雅黑" w:eastAsia="微软雅黑"/>
          <w:color w:val="595959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锋林</w:t>
      </w:r>
      <w:r>
        <w:rPr>
          <w:rFonts w:hint="eastAsia" w:ascii="微软雅黑" w:hAnsi="微软雅黑" w:eastAsia="微软雅黑"/>
          <w:color w:val="595959"/>
          <w:sz w:val="18"/>
          <w:szCs w:val="18"/>
          <w:lang w:eastAsia="zh-CN"/>
        </w:rPr>
        <w:t>设计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科技有限公司  运营推广</w:t>
      </w:r>
    </w:p>
    <w:p>
      <w:pPr>
        <w:pStyle w:val="6"/>
        <w:snapToGrid w:val="0"/>
        <w:ind w:left="420" w:right="3780" w:rightChars="1800" w:firstLine="0" w:firstLineChars="0"/>
        <w:rPr>
          <w:rFonts w:ascii="微软雅黑" w:hAnsi="微软雅黑" w:eastAsia="微软雅黑"/>
          <w:color w:val="595959"/>
          <w:sz w:val="18"/>
          <w:szCs w:val="1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5116195</wp:posOffset>
            </wp:positionH>
            <wp:positionV relativeFrom="page">
              <wp:posOffset>8905875</wp:posOffset>
            </wp:positionV>
            <wp:extent cx="1145540" cy="1232535"/>
            <wp:effectExtent l="0" t="0" r="16510" b="5715"/>
            <wp:wrapNone/>
            <wp:docPr id="1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24"/>
                    <pic:cNvPicPr>
                      <a:picLocks noChangeAspect="1"/>
                    </pic:cNvPicPr>
                  </pic:nvPicPr>
                  <pic:blipFill>
                    <a:blip r:embed="rId4"/>
                    <a:srcRect r="26035" b="22514"/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负责社会化媒体营销团队的搭建工作，制定相关运营策略和指标，带领团队实施计划； 网站常态运营活动规划和推进执行； 相关数据报告和统计，为公司决策层提决策依据</w:t>
      </w:r>
    </w:p>
    <w:p>
      <w:pPr>
        <w:snapToGrid w:val="0"/>
        <w:ind w:right="3780" w:rightChars="1800"/>
        <w:rPr>
          <w:rFonts w:ascii="微软雅黑" w:hAnsi="微软雅黑" w:eastAsia="微软雅黑"/>
          <w:color w:val="595959"/>
          <w:sz w:val="18"/>
          <w:szCs w:val="18"/>
        </w:rPr>
      </w:pPr>
    </w:p>
    <w:p>
      <w:pPr>
        <w:pStyle w:val="6"/>
        <w:numPr>
          <w:ilvl w:val="0"/>
          <w:numId w:val="2"/>
        </w:numPr>
        <w:snapToGrid w:val="0"/>
        <w:ind w:right="3780" w:rightChars="1800" w:firstLineChars="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rFonts w:hint="eastAsia" w:ascii="微软雅黑" w:hAnsi="微软雅黑" w:eastAsia="微软雅黑"/>
          <w:color w:val="595959"/>
          <w:sz w:val="18"/>
          <w:szCs w:val="18"/>
        </w:rPr>
        <w:t>201</w:t>
      </w:r>
      <w:r>
        <w:rPr>
          <w:rFonts w:hint="eastAsia" w:ascii="微软雅黑" w:hAnsi="微软雅黑" w:eastAsia="微软雅黑"/>
          <w:color w:val="595959"/>
          <w:sz w:val="18"/>
          <w:szCs w:val="18"/>
          <w:lang w:val="en-US" w:eastAsia="zh-CN"/>
        </w:rPr>
        <w:t>8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年10月-201</w:t>
      </w:r>
      <w:r>
        <w:rPr>
          <w:rFonts w:hint="eastAsia" w:ascii="微软雅黑" w:hAnsi="微软雅黑" w:eastAsia="微软雅黑"/>
          <w:color w:val="595959"/>
          <w:sz w:val="18"/>
          <w:szCs w:val="18"/>
          <w:lang w:val="en-US" w:eastAsia="zh-CN"/>
        </w:rPr>
        <w:t>9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年</w:t>
      </w:r>
      <w:r>
        <w:rPr>
          <w:rFonts w:hint="eastAsia" w:ascii="微软雅黑" w:hAnsi="微软雅黑" w:eastAsia="微软雅黑"/>
          <w:color w:val="595959"/>
          <w:sz w:val="18"/>
          <w:szCs w:val="18"/>
          <w:lang w:val="en-US" w:eastAsia="zh-CN"/>
        </w:rPr>
        <w:t>10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 xml:space="preserve">月 </w:t>
      </w:r>
      <w:r>
        <w:rPr>
          <w:rFonts w:ascii="微软雅黑" w:hAnsi="微软雅黑" w:eastAsia="微软雅黑"/>
          <w:color w:val="595959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鸿力</w:t>
      </w:r>
      <w:r>
        <w:rPr>
          <w:rFonts w:hint="eastAsia" w:ascii="微软雅黑" w:hAnsi="微软雅黑" w:eastAsia="微软雅黑"/>
          <w:color w:val="595959"/>
          <w:sz w:val="18"/>
          <w:szCs w:val="18"/>
          <w:lang w:eastAsia="zh-CN"/>
        </w:rPr>
        <w:t>设计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科技有限公司  运营推广</w:t>
      </w:r>
    </w:p>
    <w:p>
      <w:pPr>
        <w:pStyle w:val="6"/>
        <w:snapToGrid w:val="0"/>
        <w:ind w:left="420" w:right="3780" w:rightChars="1800" w:firstLine="0" w:firstLineChars="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rFonts w:hint="eastAsia" w:ascii="微软雅黑" w:hAnsi="微软雅黑" w:eastAsia="微软雅黑"/>
          <w:color w:val="595959"/>
          <w:sz w:val="18"/>
          <w:szCs w:val="18"/>
        </w:rPr>
        <w:t>负责社会化媒体营销团队的搭建工作，制定相关运营策略和指标，带领团队实施计划；网站常态运营活动规划和推进执行； 相关数据报告和统计，为公司决策层提决策依</w: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AC271D"/>
    <w:multiLevelType w:val="multilevel"/>
    <w:tmpl w:val="1CAC271D"/>
    <w:lvl w:ilvl="0" w:tentative="0">
      <w:start w:val="1"/>
      <w:numFmt w:val="bullet"/>
      <w:lvlText w:val="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FF928C3"/>
    <w:multiLevelType w:val="multilevel"/>
    <w:tmpl w:val="2FF928C3"/>
    <w:lvl w:ilvl="0" w:tentative="0">
      <w:start w:val="1"/>
      <w:numFmt w:val="bullet"/>
      <w:lvlText w:val="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attachedTemplate r:id="rId1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00BB1A5D"/>
    <w:rsid w:val="000226E4"/>
    <w:rsid w:val="00066693"/>
    <w:rsid w:val="00082CA6"/>
    <w:rsid w:val="000A13D4"/>
    <w:rsid w:val="000F5645"/>
    <w:rsid w:val="00172A27"/>
    <w:rsid w:val="001F6D97"/>
    <w:rsid w:val="0024124D"/>
    <w:rsid w:val="0028195F"/>
    <w:rsid w:val="002B7BBA"/>
    <w:rsid w:val="0034120B"/>
    <w:rsid w:val="00354AFA"/>
    <w:rsid w:val="00402ECF"/>
    <w:rsid w:val="00495F08"/>
    <w:rsid w:val="004E2955"/>
    <w:rsid w:val="004E2A3E"/>
    <w:rsid w:val="005117DD"/>
    <w:rsid w:val="0051508C"/>
    <w:rsid w:val="00526C58"/>
    <w:rsid w:val="00576D66"/>
    <w:rsid w:val="0058342C"/>
    <w:rsid w:val="005A2B86"/>
    <w:rsid w:val="00600453"/>
    <w:rsid w:val="00617C3F"/>
    <w:rsid w:val="00637EFF"/>
    <w:rsid w:val="00690C9F"/>
    <w:rsid w:val="006C4510"/>
    <w:rsid w:val="00761C6C"/>
    <w:rsid w:val="008963DD"/>
    <w:rsid w:val="00916263"/>
    <w:rsid w:val="00AE6B30"/>
    <w:rsid w:val="00B37D04"/>
    <w:rsid w:val="00B7744B"/>
    <w:rsid w:val="00B80B3B"/>
    <w:rsid w:val="00B9622E"/>
    <w:rsid w:val="00BB1A5D"/>
    <w:rsid w:val="00BE2C7D"/>
    <w:rsid w:val="00C21767"/>
    <w:rsid w:val="00C351B7"/>
    <w:rsid w:val="00C66113"/>
    <w:rsid w:val="00D25A47"/>
    <w:rsid w:val="00D404A6"/>
    <w:rsid w:val="00D544BE"/>
    <w:rsid w:val="00D6588D"/>
    <w:rsid w:val="00E13D90"/>
    <w:rsid w:val="00E614D2"/>
    <w:rsid w:val="00E73B04"/>
    <w:rsid w:val="00E83A74"/>
    <w:rsid w:val="00F3547A"/>
    <w:rsid w:val="00FC2A64"/>
    <w:rsid w:val="00FF6A10"/>
    <w:rsid w:val="06C278B5"/>
    <w:rsid w:val="1027425E"/>
    <w:rsid w:val="16350D85"/>
    <w:rsid w:val="182B6ED8"/>
    <w:rsid w:val="1DFB2EC7"/>
    <w:rsid w:val="281D2398"/>
    <w:rsid w:val="437407FF"/>
    <w:rsid w:val="68A915DF"/>
    <w:rsid w:val="70E55343"/>
    <w:rsid w:val="72020F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6">
    <w:name w:val="_Style 5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5361;&#36873;&#31934;&#21697;\1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11.dotx</Template>
  <Pages>1</Pages>
  <Words>534</Words>
  <Characters>597</Characters>
  <Lines>4</Lines>
  <Paragraphs>1</Paragraphs>
  <TotalTime>1</TotalTime>
  <ScaleCrop>false</ScaleCrop>
  <LinksUpToDate>false</LinksUpToDate>
  <CharactersWithSpaces>629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2017-10-22T05:23:00Z</dcterms:created>
  <dc:creator>Administrator</dc:creator>
  <cp:lastModifiedBy>满天都是小猩猩</cp:lastModifiedBy>
  <dcterms:modified xsi:type="dcterms:W3CDTF">2023-04-17T09:58:57Z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AE24D81B26854E1EB3CB0698F26B61C4_12</vt:lpwstr>
  </property>
</Properties>
</file>